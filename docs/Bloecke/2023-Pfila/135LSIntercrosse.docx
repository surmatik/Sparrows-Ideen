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191EBC" w14:textId="1A855DFF" w:rsidR="001543EB" w:rsidRPr="00DE43B2" w:rsidRDefault="003E1966" w:rsidP="00DE43B2">
      <w:pPr>
        <w:pStyle w:val="04Titel"/>
        <w:rPr>
          <w:sz w:val="20"/>
          <w:szCs w:val="20"/>
        </w:rPr>
      </w:pPr>
      <w:r w:rsidRPr="003E1966">
        <w:t xml:space="preserve">135 LS </w:t>
      </w:r>
      <w:proofErr w:type="spellStart"/>
      <w:r w:rsidRPr="003E1966">
        <w:t>Intercrosse</w:t>
      </w:r>
      <w:proofErr w:type="spellEnd"/>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5101"/>
        <w:gridCol w:w="2551"/>
        <w:gridCol w:w="2551"/>
      </w:tblGrid>
      <w:tr w:rsidR="00EA4D09" w:rsidRPr="00A43BA8" w14:paraId="7D6E320E" w14:textId="77777777" w:rsidTr="1446895E">
        <w:trPr>
          <w:trHeight w:val="42"/>
        </w:trPr>
        <w:tc>
          <w:tcPr>
            <w:tcW w:w="2500" w:type="pct"/>
            <w:vAlign w:val="center"/>
          </w:tcPr>
          <w:p w14:paraId="3ABCB823" w14:textId="77777777" w:rsidR="00EA4D09" w:rsidRDefault="00EA4D09" w:rsidP="001E112B">
            <w:pPr>
              <w:pStyle w:val="05berschrift1"/>
            </w:pPr>
            <w:r w:rsidRPr="00A43BA8">
              <w:t>Stufe:</w:t>
            </w:r>
          </w:p>
          <w:p w14:paraId="74F0E623" w14:textId="51F4E5D3" w:rsidR="00EA4D09" w:rsidRPr="001543EB" w:rsidRDefault="00B63684" w:rsidP="00181122">
            <w:pPr>
              <w:pStyle w:val="02Eingabe2"/>
            </w:pPr>
            <w:r>
              <w:t>Sparrows</w:t>
            </w:r>
          </w:p>
        </w:tc>
        <w:tc>
          <w:tcPr>
            <w:tcW w:w="2500" w:type="pct"/>
            <w:gridSpan w:val="2"/>
            <w:vAlign w:val="center"/>
          </w:tcPr>
          <w:p w14:paraId="58B9BB3C" w14:textId="77777777" w:rsidR="00EA4D09" w:rsidRDefault="23DEE080" w:rsidP="001E112B">
            <w:pPr>
              <w:pStyle w:val="05berschrift1"/>
            </w:pPr>
            <w:r>
              <w:t>Zielgruppe und Anzahl Teilnehmende:</w:t>
            </w:r>
          </w:p>
          <w:p w14:paraId="6850C3A3" w14:textId="07B20FB7" w:rsidR="00EA4D09" w:rsidRPr="00EA4D09" w:rsidRDefault="1446895E" w:rsidP="23DEE080">
            <w:pPr>
              <w:pStyle w:val="02Eingabe2"/>
            </w:pPr>
            <w:r w:rsidRPr="1446895E">
              <w:rPr>
                <w:rFonts w:eastAsia="Cambria" w:cs="Cambria"/>
                <w:color w:val="000000" w:themeColor="text1"/>
              </w:rPr>
              <w:t>Kinder/ 5 Teilnehmer</w:t>
            </w:r>
          </w:p>
        </w:tc>
      </w:tr>
      <w:tr w:rsidR="00EB2EE6" w:rsidRPr="00A43BA8" w14:paraId="75FE93ED" w14:textId="77777777" w:rsidTr="1446895E">
        <w:trPr>
          <w:trHeight w:val="42"/>
        </w:trPr>
        <w:tc>
          <w:tcPr>
            <w:tcW w:w="2500" w:type="pct"/>
            <w:noWrap/>
            <w:vAlign w:val="center"/>
          </w:tcPr>
          <w:p w14:paraId="07834E3B" w14:textId="77777777" w:rsidR="004F161E" w:rsidRPr="00A43BA8" w:rsidRDefault="004F161E" w:rsidP="001E112B">
            <w:pPr>
              <w:pStyle w:val="05berschrift1"/>
            </w:pPr>
            <w:r w:rsidRPr="00A43BA8">
              <w:t xml:space="preserve">Bezeichnung </w:t>
            </w:r>
            <w:r w:rsidRPr="006C6880">
              <w:t>des</w:t>
            </w:r>
            <w:r w:rsidR="005F1BCF">
              <w:t xml:space="preserve"> Aktivitäten-Teil</w:t>
            </w:r>
            <w:r w:rsidRPr="00A43BA8">
              <w:t>s:</w:t>
            </w:r>
          </w:p>
          <w:p w14:paraId="535CECBF" w14:textId="32990C57" w:rsidR="00A14AAF" w:rsidRPr="001543EB" w:rsidRDefault="002B7E69" w:rsidP="00181122">
            <w:pPr>
              <w:pStyle w:val="02Eingabe2"/>
            </w:pPr>
            <w:proofErr w:type="spellStart"/>
            <w:r w:rsidRPr="00DD1791">
              <w:t>Intercrosse</w:t>
            </w:r>
            <w:proofErr w:type="spellEnd"/>
          </w:p>
        </w:tc>
        <w:tc>
          <w:tcPr>
            <w:tcW w:w="1250" w:type="pct"/>
            <w:noWrap/>
            <w:vAlign w:val="center"/>
          </w:tcPr>
          <w:p w14:paraId="2EF347E2" w14:textId="77777777" w:rsidR="004F161E" w:rsidRPr="00A43BA8" w:rsidRDefault="23DEE080" w:rsidP="001E112B">
            <w:pPr>
              <w:pStyle w:val="05berschrift1"/>
            </w:pPr>
            <w:r>
              <w:t>Datum:</w:t>
            </w:r>
          </w:p>
          <w:p w14:paraId="4619838A" w14:textId="5AC4E7A4" w:rsidR="00A14AAF" w:rsidRPr="006C6880" w:rsidRDefault="1446895E" w:rsidP="00181122">
            <w:pPr>
              <w:pStyle w:val="02Eingabe2"/>
            </w:pPr>
            <w:r>
              <w:t>2</w:t>
            </w:r>
            <w:r w:rsidR="009B54B3">
              <w:t>8</w:t>
            </w:r>
            <w:r>
              <w:t>.05.2023</w:t>
            </w:r>
          </w:p>
        </w:tc>
        <w:tc>
          <w:tcPr>
            <w:tcW w:w="1250" w:type="pct"/>
            <w:noWrap/>
            <w:vAlign w:val="center"/>
          </w:tcPr>
          <w:p w14:paraId="5BD82830" w14:textId="77777777" w:rsidR="004F161E" w:rsidRPr="00A43BA8" w:rsidRDefault="004F161E" w:rsidP="001E112B">
            <w:pPr>
              <w:pStyle w:val="05berschrift1"/>
            </w:pPr>
            <w:r w:rsidRPr="00A43BA8">
              <w:t>Zeit:</w:t>
            </w:r>
          </w:p>
          <w:p w14:paraId="0E8A983A" w14:textId="2B7CF5AC" w:rsidR="00586B31" w:rsidRPr="00181122" w:rsidRDefault="008A0483" w:rsidP="00181122">
            <w:pPr>
              <w:pStyle w:val="02Eingabe2"/>
            </w:pPr>
            <w:r>
              <w:t>20:00</w:t>
            </w:r>
            <w:r w:rsidR="55998533">
              <w:t xml:space="preserve"> bis </w:t>
            </w:r>
            <w:r>
              <w:t>22:00</w:t>
            </w:r>
          </w:p>
        </w:tc>
      </w:tr>
      <w:tr w:rsidR="00EB2EE6" w:rsidRPr="00A43BA8" w14:paraId="0593B452" w14:textId="77777777" w:rsidTr="1446895E">
        <w:trPr>
          <w:trHeight w:val="42"/>
        </w:trPr>
        <w:tc>
          <w:tcPr>
            <w:tcW w:w="2500" w:type="pct"/>
            <w:noWrap/>
            <w:vAlign w:val="center"/>
          </w:tcPr>
          <w:p w14:paraId="427DE767" w14:textId="77777777" w:rsidR="004F161E" w:rsidRPr="00A43BA8" w:rsidRDefault="23DEE080" w:rsidP="001E112B">
            <w:pPr>
              <w:pStyle w:val="05berschrift1"/>
            </w:pPr>
            <w:r>
              <w:t>Ort:</w:t>
            </w:r>
          </w:p>
          <w:p w14:paraId="73234171" w14:textId="380DF38C" w:rsidR="00586B31" w:rsidRPr="006C6880" w:rsidRDefault="23DEE080" w:rsidP="23DEE080">
            <w:pPr>
              <w:pStyle w:val="02Eingabe2"/>
            </w:pPr>
            <w:r w:rsidRPr="7DD5E03C">
              <w:rPr>
                <w:color w:val="000000" w:themeColor="text1"/>
              </w:rPr>
              <w:t>Lagergelände (</w:t>
            </w:r>
            <w:r w:rsidR="7DD5E03C" w:rsidRPr="7DD5E03C">
              <w:rPr>
                <w:color w:val="000000" w:themeColor="text1"/>
              </w:rPr>
              <w:t>Wiese</w:t>
            </w:r>
            <w:r w:rsidRPr="7DD5E03C">
              <w:rPr>
                <w:color w:val="000000" w:themeColor="text1"/>
              </w:rPr>
              <w:t xml:space="preserve"> &amp; Stufenküche)</w:t>
            </w:r>
          </w:p>
        </w:tc>
        <w:tc>
          <w:tcPr>
            <w:tcW w:w="2500" w:type="pct"/>
            <w:gridSpan w:val="2"/>
            <w:noWrap/>
            <w:vAlign w:val="center"/>
          </w:tcPr>
          <w:p w14:paraId="2A9282E4" w14:textId="77777777" w:rsidR="004F161E" w:rsidRPr="00A43BA8" w:rsidRDefault="004F161E" w:rsidP="001E112B">
            <w:pPr>
              <w:pStyle w:val="05berschrift1"/>
            </w:pPr>
            <w:r w:rsidRPr="00A43BA8">
              <w:t>Blockverantwortlich</w:t>
            </w:r>
            <w:r w:rsidR="006C4AD7">
              <w:t>e(r)</w:t>
            </w:r>
            <w:r w:rsidRPr="00A43BA8">
              <w:t>:</w:t>
            </w:r>
          </w:p>
          <w:p w14:paraId="51B41B9A" w14:textId="7A12049C" w:rsidR="004F161E" w:rsidRPr="0012614A" w:rsidRDefault="23DEE080" w:rsidP="00181122">
            <w:pPr>
              <w:pStyle w:val="02Eingabe2"/>
            </w:pPr>
            <w:r>
              <w:t>Lino Bertschinger v/o Tweet</w:t>
            </w:r>
          </w:p>
        </w:tc>
      </w:tr>
      <w:tr w:rsidR="007C7091" w:rsidRPr="00A43BA8" w14:paraId="6A3FCECE" w14:textId="77777777" w:rsidTr="1446895E">
        <w:trPr>
          <w:trHeight w:val="42"/>
        </w:trPr>
        <w:tc>
          <w:tcPr>
            <w:tcW w:w="5000" w:type="pct"/>
            <w:gridSpan w:val="3"/>
            <w:noWrap/>
            <w:vAlign w:val="center"/>
          </w:tcPr>
          <w:p w14:paraId="0E796B4F" w14:textId="77777777" w:rsidR="007C7091" w:rsidRDefault="006422E7" w:rsidP="001E112B">
            <w:pPr>
              <w:pStyle w:val="05berschrift1"/>
            </w:pPr>
            <w:r>
              <w:t>Themenbereich:</w:t>
            </w:r>
          </w:p>
          <w:p w14:paraId="63166E0B" w14:textId="77777777" w:rsidR="004C14A8" w:rsidRPr="004C14A8" w:rsidRDefault="004C14A8" w:rsidP="004C14A8">
            <w:pPr>
              <w:pStyle w:val="01Eingabe1"/>
              <w:rPr>
                <w:sz w:val="20"/>
              </w:rPr>
            </w:pPr>
            <w:r>
              <w:rPr>
                <w:sz w:val="20"/>
              </w:rPr>
              <w:t>[</w:t>
            </w:r>
            <w:r w:rsidRPr="004C14A8">
              <w:rPr>
                <w:sz w:val="20"/>
              </w:rPr>
              <w:t>] Unterwegs sein (Wanderungen; Schneeschuhtouren; Touren mit Velo, Bike, Inline-Skates usw.)</w:t>
            </w:r>
          </w:p>
          <w:p w14:paraId="6E888C9C" w14:textId="6E75EEE7" w:rsidR="004C14A8" w:rsidRPr="004C14A8" w:rsidRDefault="004C14A8" w:rsidP="004C14A8">
            <w:pPr>
              <w:pStyle w:val="01Eingabe1"/>
              <w:rPr>
                <w:sz w:val="20"/>
              </w:rPr>
            </w:pPr>
            <w:r w:rsidRPr="004C14A8">
              <w:rPr>
                <w:sz w:val="20"/>
              </w:rPr>
              <w:t>[</w:t>
            </w:r>
            <w:r w:rsidR="00B63684">
              <w:rPr>
                <w:sz w:val="20"/>
              </w:rPr>
              <w:t>X</w:t>
            </w:r>
            <w:r w:rsidRPr="004C14A8">
              <w:rPr>
                <w:sz w:val="20"/>
              </w:rPr>
              <w:t>] Sport (Ballspiele, Trendsportarten, andere Sportarten usw.)</w:t>
            </w:r>
          </w:p>
          <w:p w14:paraId="07873D1A" w14:textId="77777777" w:rsidR="006422E7" w:rsidRPr="007C7091" w:rsidRDefault="004C14A8" w:rsidP="004C14A8">
            <w:pPr>
              <w:pStyle w:val="01Eingabe1"/>
            </w:pPr>
            <w:r w:rsidRPr="004C14A8">
              <w:rPr>
                <w:sz w:val="20"/>
              </w:rPr>
              <w:t>[] Spiel (Spiel- oder Sportturniere, Geländespiele, Spielfest, freies Spiel, Gruppenspiele, Kämpfen und Raufen usw.)</w:t>
            </w:r>
          </w:p>
        </w:tc>
      </w:tr>
    </w:tbl>
    <w:p w14:paraId="2CEDB62A" w14:textId="77777777" w:rsidR="004F161E" w:rsidRPr="00A43BA8" w:rsidRDefault="004F161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872"/>
        <w:gridCol w:w="7533"/>
        <w:gridCol w:w="1798"/>
      </w:tblGrid>
      <w:tr w:rsidR="001543EB" w:rsidRPr="00A43BA8" w14:paraId="6BE8C065" w14:textId="77777777" w:rsidTr="093EA8BD">
        <w:trPr>
          <w:trHeight w:val="210"/>
        </w:trPr>
        <w:tc>
          <w:tcPr>
            <w:tcW w:w="5000" w:type="pct"/>
            <w:gridSpan w:val="3"/>
          </w:tcPr>
          <w:p w14:paraId="3672305E" w14:textId="77777777" w:rsidR="001543EB" w:rsidRPr="00A43BA8" w:rsidRDefault="001543EB" w:rsidP="001E112B">
            <w:pPr>
              <w:pStyle w:val="05berschrift1"/>
            </w:pPr>
            <w:r w:rsidRPr="00A43BA8">
              <w:t>Blockziel:</w:t>
            </w:r>
          </w:p>
          <w:p w14:paraId="55B64816" w14:textId="2198ACDB" w:rsidR="001543EB" w:rsidRDefault="600653C0" w:rsidP="004871C2">
            <w:pPr>
              <w:pStyle w:val="03Aufzhlung"/>
            </w:pPr>
            <w:r>
              <w:t>Die Teilnehmer lernen eine neue Sportart (</w:t>
            </w:r>
            <w:proofErr w:type="spellStart"/>
            <w:r>
              <w:t>Intercrosse</w:t>
            </w:r>
            <w:proofErr w:type="spellEnd"/>
            <w:r>
              <w:t>) kennen</w:t>
            </w:r>
          </w:p>
          <w:p w14:paraId="47A51978" w14:textId="50A5C04E" w:rsidR="600653C0" w:rsidRDefault="600653C0" w:rsidP="600653C0">
            <w:pPr>
              <w:pStyle w:val="03Aufzhlung"/>
            </w:pPr>
            <w:r>
              <w:t xml:space="preserve">Die Teilnehmer </w:t>
            </w:r>
            <w:r w:rsidR="7DD5E03C">
              <w:t>sehen, dass</w:t>
            </w:r>
            <w:r>
              <w:t xml:space="preserve"> man durch Kreativität und alltäglichen Dingen</w:t>
            </w:r>
            <w:r w:rsidR="7DD5E03C">
              <w:t>,</w:t>
            </w:r>
            <w:r>
              <w:t xml:space="preserve"> die man zu Hause findet</w:t>
            </w:r>
            <w:r w:rsidR="7DD5E03C">
              <w:t>,</w:t>
            </w:r>
            <w:r>
              <w:t xml:space="preserve"> sich etwas zum Spielen basteln kann</w:t>
            </w:r>
          </w:p>
          <w:p w14:paraId="4CF847D6" w14:textId="77777777" w:rsidR="00DE43B2" w:rsidRPr="001E112B" w:rsidRDefault="00DE43B2" w:rsidP="00DE43B2">
            <w:pPr>
              <w:pStyle w:val="01Eingabe1"/>
            </w:pPr>
          </w:p>
        </w:tc>
      </w:tr>
      <w:tr w:rsidR="004365CF" w:rsidRPr="00A43BA8" w14:paraId="427BF092" w14:textId="77777777" w:rsidTr="093EA8BD">
        <w:trPr>
          <w:trHeight w:val="42"/>
        </w:trPr>
        <w:tc>
          <w:tcPr>
            <w:tcW w:w="417" w:type="pct"/>
          </w:tcPr>
          <w:p w14:paraId="5B29D2DC" w14:textId="77777777" w:rsidR="001F7DB7" w:rsidRPr="0012614A" w:rsidRDefault="600653C0" w:rsidP="600653C0">
            <w:pPr>
              <w:pStyle w:val="05berschrift1"/>
              <w:rPr>
                <w:szCs w:val="22"/>
              </w:rPr>
            </w:pPr>
            <w:r w:rsidRPr="600653C0">
              <w:rPr>
                <w:szCs w:val="22"/>
              </w:rPr>
              <w:t>Zeit:</w:t>
            </w:r>
          </w:p>
        </w:tc>
        <w:tc>
          <w:tcPr>
            <w:tcW w:w="3790" w:type="pct"/>
          </w:tcPr>
          <w:p w14:paraId="6E8B189D" w14:textId="77777777" w:rsidR="001543EB" w:rsidRPr="001543EB" w:rsidRDefault="001543EB" w:rsidP="001E112B">
            <w:pPr>
              <w:pStyle w:val="05berschrift1"/>
            </w:pPr>
            <w:r>
              <w:t>Programm</w:t>
            </w:r>
            <w:r w:rsidR="00B95620">
              <w:t>:</w:t>
            </w:r>
          </w:p>
        </w:tc>
        <w:tc>
          <w:tcPr>
            <w:tcW w:w="793" w:type="pct"/>
          </w:tcPr>
          <w:p w14:paraId="693C1EF1" w14:textId="77777777" w:rsidR="001F7DB7" w:rsidRPr="00A43BA8" w:rsidRDefault="0030516F" w:rsidP="001E112B">
            <w:pPr>
              <w:pStyle w:val="05berschrift1"/>
            </w:pPr>
            <w:r>
              <w:t>v</w:t>
            </w:r>
            <w:r w:rsidR="001543EB" w:rsidRPr="007874DA">
              <w:t>erantwortlich</w:t>
            </w:r>
            <w:r w:rsidR="00B95620">
              <w:t>:</w:t>
            </w:r>
          </w:p>
        </w:tc>
      </w:tr>
      <w:tr w:rsidR="001543EB" w:rsidRPr="00A43BA8" w14:paraId="24D842A2" w14:textId="77777777" w:rsidTr="093EA8BD">
        <w:trPr>
          <w:trHeight w:val="794"/>
        </w:trPr>
        <w:tc>
          <w:tcPr>
            <w:tcW w:w="417" w:type="pct"/>
          </w:tcPr>
          <w:p w14:paraId="3A517A09" w14:textId="345B04B4" w:rsidR="001543EB" w:rsidRPr="00A43BA8" w:rsidRDefault="001543EB" w:rsidP="600653C0">
            <w:pPr>
              <w:pStyle w:val="01Eingabe1"/>
              <w:rPr>
                <w:szCs w:val="22"/>
              </w:rPr>
            </w:pPr>
          </w:p>
          <w:p w14:paraId="323F5CDF" w14:textId="7727319F" w:rsidR="001543EB" w:rsidRPr="00A43BA8" w:rsidRDefault="001543EB" w:rsidP="600653C0">
            <w:pPr>
              <w:pStyle w:val="01Eingabe1"/>
              <w:rPr>
                <w:szCs w:val="22"/>
              </w:rPr>
            </w:pPr>
          </w:p>
          <w:p w14:paraId="6D5B253B" w14:textId="484089AF" w:rsidR="001543EB" w:rsidRPr="00A43BA8" w:rsidRDefault="001543EB" w:rsidP="600653C0">
            <w:pPr>
              <w:pStyle w:val="01Eingabe1"/>
              <w:rPr>
                <w:szCs w:val="22"/>
              </w:rPr>
            </w:pPr>
          </w:p>
          <w:p w14:paraId="09061D4E" w14:textId="64A54169" w:rsidR="001543EB" w:rsidRPr="00A43BA8" w:rsidRDefault="008A0483" w:rsidP="600653C0">
            <w:pPr>
              <w:pStyle w:val="01Eingabe1"/>
              <w:rPr>
                <w:szCs w:val="22"/>
              </w:rPr>
            </w:pPr>
            <w:r>
              <w:rPr>
                <w:szCs w:val="22"/>
              </w:rPr>
              <w:t>5</w:t>
            </w:r>
            <w:r w:rsidR="600653C0" w:rsidRPr="600653C0">
              <w:rPr>
                <w:szCs w:val="22"/>
              </w:rPr>
              <w:t xml:space="preserve"> min.</w:t>
            </w:r>
          </w:p>
          <w:p w14:paraId="6BFAED8F" w14:textId="386D1485" w:rsidR="001543EB" w:rsidRPr="00A43BA8" w:rsidRDefault="001543EB" w:rsidP="600653C0">
            <w:pPr>
              <w:pStyle w:val="01Eingabe1"/>
              <w:rPr>
                <w:szCs w:val="22"/>
              </w:rPr>
            </w:pPr>
          </w:p>
          <w:p w14:paraId="1CC0519C" w14:textId="735ABD56" w:rsidR="001543EB" w:rsidRPr="00A43BA8" w:rsidRDefault="001543EB" w:rsidP="600653C0">
            <w:pPr>
              <w:pStyle w:val="01Eingabe1"/>
              <w:rPr>
                <w:szCs w:val="22"/>
              </w:rPr>
            </w:pPr>
          </w:p>
          <w:p w14:paraId="6F5BD101" w14:textId="09A9350A" w:rsidR="001543EB" w:rsidRPr="00A43BA8" w:rsidRDefault="001543EB" w:rsidP="600653C0">
            <w:pPr>
              <w:pStyle w:val="01Eingabe1"/>
              <w:rPr>
                <w:szCs w:val="22"/>
              </w:rPr>
            </w:pPr>
          </w:p>
          <w:p w14:paraId="013CCC18" w14:textId="73FCC565" w:rsidR="001543EB" w:rsidRPr="00A43BA8" w:rsidRDefault="001543EB" w:rsidP="600653C0">
            <w:pPr>
              <w:pStyle w:val="01Eingabe1"/>
              <w:rPr>
                <w:szCs w:val="22"/>
              </w:rPr>
            </w:pPr>
          </w:p>
          <w:p w14:paraId="1EEDE95C" w14:textId="00D74770" w:rsidR="001543EB" w:rsidRPr="00A43BA8" w:rsidRDefault="001543EB" w:rsidP="600653C0">
            <w:pPr>
              <w:pStyle w:val="01Eingabe1"/>
              <w:rPr>
                <w:szCs w:val="22"/>
              </w:rPr>
            </w:pPr>
          </w:p>
          <w:p w14:paraId="52EF78CE" w14:textId="022C0E25" w:rsidR="001543EB" w:rsidRPr="00A43BA8" w:rsidRDefault="001543EB" w:rsidP="600653C0">
            <w:pPr>
              <w:pStyle w:val="01Eingabe1"/>
              <w:rPr>
                <w:szCs w:val="22"/>
              </w:rPr>
            </w:pPr>
          </w:p>
          <w:p w14:paraId="44F5303D" w14:textId="14F765F9" w:rsidR="001543EB" w:rsidRPr="00A43BA8" w:rsidRDefault="001543EB" w:rsidP="600653C0">
            <w:pPr>
              <w:pStyle w:val="01Eingabe1"/>
              <w:rPr>
                <w:szCs w:val="22"/>
              </w:rPr>
            </w:pPr>
          </w:p>
          <w:p w14:paraId="088254C4" w14:textId="02732200" w:rsidR="001543EB" w:rsidRPr="00A43BA8" w:rsidRDefault="001543EB" w:rsidP="600653C0">
            <w:pPr>
              <w:pStyle w:val="01Eingabe1"/>
              <w:rPr>
                <w:szCs w:val="22"/>
              </w:rPr>
            </w:pPr>
          </w:p>
          <w:p w14:paraId="27C8F5E5" w14:textId="75B5CBD1" w:rsidR="001543EB" w:rsidRPr="00A43BA8" w:rsidRDefault="001543EB" w:rsidP="600653C0">
            <w:pPr>
              <w:pStyle w:val="01Eingabe1"/>
              <w:rPr>
                <w:szCs w:val="22"/>
              </w:rPr>
            </w:pPr>
          </w:p>
        </w:tc>
        <w:tc>
          <w:tcPr>
            <w:tcW w:w="3790" w:type="pct"/>
          </w:tcPr>
          <w:p w14:paraId="638E1866" w14:textId="77777777" w:rsidR="001543EB" w:rsidRDefault="093EA8BD" w:rsidP="001E112B">
            <w:pPr>
              <w:pStyle w:val="05berschrift1"/>
            </w:pPr>
            <w:r>
              <w:t>Einstieg:</w:t>
            </w:r>
          </w:p>
          <w:p w14:paraId="6BC466F1" w14:textId="53D18111" w:rsidR="093EA8BD" w:rsidRDefault="093EA8BD" w:rsidP="093EA8BD">
            <w:pPr>
              <w:pStyle w:val="05berschrift1"/>
            </w:pPr>
          </w:p>
          <w:p w14:paraId="2D270C1F" w14:textId="5720C41E" w:rsidR="001543EB" w:rsidRPr="001E112B" w:rsidRDefault="093EA8BD" w:rsidP="001E112B">
            <w:pPr>
              <w:pStyle w:val="01Eingabe1"/>
            </w:pPr>
            <w:r>
              <w:t>So wie Pippi machen wir gerne in der Cevi Spiele zusammen. Da wir aber schon ein paar Mal die gleichen Spiele gespielt haben, wird es mal wieder Zeit für ein Neues zum Austoben.</w:t>
            </w:r>
          </w:p>
          <w:p w14:paraId="5BE8C7B7" w14:textId="7E2947C9" w:rsidR="093EA8BD" w:rsidRDefault="093EA8BD" w:rsidP="093EA8BD">
            <w:pPr>
              <w:pStyle w:val="01Eingabe1"/>
            </w:pPr>
          </w:p>
          <w:p w14:paraId="1D463E6D" w14:textId="4D66DE6E" w:rsidR="001543EB" w:rsidRPr="001E112B" w:rsidRDefault="093EA8BD" w:rsidP="23DEE080">
            <w:pPr>
              <w:pStyle w:val="01Eingabe1"/>
              <w:rPr>
                <w:b/>
                <w:bCs/>
              </w:rPr>
            </w:pPr>
            <w:r w:rsidRPr="093EA8BD">
              <w:rPr>
                <w:b/>
                <w:bCs/>
              </w:rPr>
              <w:t xml:space="preserve">Was ist </w:t>
            </w:r>
            <w:proofErr w:type="spellStart"/>
            <w:r w:rsidRPr="093EA8BD">
              <w:rPr>
                <w:b/>
                <w:bCs/>
              </w:rPr>
              <w:t>Intercrosse</w:t>
            </w:r>
            <w:proofErr w:type="spellEnd"/>
            <w:r w:rsidRPr="093EA8BD">
              <w:rPr>
                <w:b/>
                <w:bCs/>
              </w:rPr>
              <w:t>?</w:t>
            </w:r>
          </w:p>
          <w:p w14:paraId="35F03592" w14:textId="12FD585F" w:rsidR="001543EB" w:rsidRPr="001E112B" w:rsidRDefault="23DEE080" w:rsidP="001E112B">
            <w:pPr>
              <w:pStyle w:val="01Eingabe1"/>
            </w:pPr>
            <w:r>
              <w:t xml:space="preserve">Als erstes werden die Teilnehmer gefragt, was sie für Sportarten kennen, bei den man einen Ball und einen Schläger braucht. Dies kann zum Beispiel Unihockey oder auch Tennis sein. Jedoch werden die Teilnehmer von den Leitern gefragt, ob sie auch die Sportart </w:t>
            </w:r>
            <w:proofErr w:type="spellStart"/>
            <w:r>
              <w:t>Intercrosse</w:t>
            </w:r>
            <w:proofErr w:type="spellEnd"/>
            <w:r>
              <w:t xml:space="preserve"> kennen, welche man auch mit einem Schläger und mit einem Ball spielt oder ob sie schon davon gehört, haben. </w:t>
            </w:r>
            <w:r w:rsidR="7DD5E03C">
              <w:t>Da sehr wahrscheinlich</w:t>
            </w:r>
            <w:r>
              <w:t xml:space="preserve"> keiner der Teilnehmer diese Sportart kennt werden wir diese ihnen erklären.</w:t>
            </w:r>
          </w:p>
          <w:p w14:paraId="59EFE856" w14:textId="1C1F3C4D" w:rsidR="001543EB" w:rsidRPr="001E112B" w:rsidRDefault="001543EB" w:rsidP="001E112B">
            <w:pPr>
              <w:pStyle w:val="01Eingabe1"/>
            </w:pPr>
          </w:p>
          <w:p w14:paraId="77C0172D" w14:textId="0D772695" w:rsidR="001543EB" w:rsidRPr="001E112B" w:rsidRDefault="23DEE080" w:rsidP="001E112B">
            <w:pPr>
              <w:pStyle w:val="01Eingabe1"/>
              <w:rPr>
                <w:rFonts w:eastAsia="Cambria" w:cs="Cambria"/>
                <w:b/>
                <w:szCs w:val="22"/>
              </w:rPr>
            </w:pPr>
            <w:r w:rsidRPr="7DD5E03C">
              <w:rPr>
                <w:rFonts w:eastAsia="Cambria" w:cs="Cambria"/>
                <w:b/>
                <w:szCs w:val="22"/>
              </w:rPr>
              <w:t xml:space="preserve">Erklärung </w:t>
            </w:r>
            <w:proofErr w:type="spellStart"/>
            <w:r w:rsidRPr="7DD5E03C">
              <w:rPr>
                <w:rFonts w:eastAsia="Cambria" w:cs="Cambria"/>
                <w:b/>
                <w:szCs w:val="22"/>
              </w:rPr>
              <w:t>Intercrosse</w:t>
            </w:r>
            <w:proofErr w:type="spellEnd"/>
            <w:r w:rsidRPr="7DD5E03C">
              <w:rPr>
                <w:rFonts w:eastAsia="Cambria" w:cs="Cambria"/>
                <w:b/>
                <w:szCs w:val="22"/>
              </w:rPr>
              <w:t>:</w:t>
            </w:r>
          </w:p>
          <w:p w14:paraId="6B166566" w14:textId="587A59B5" w:rsidR="001543EB" w:rsidRPr="001E112B" w:rsidRDefault="23DEE080" w:rsidP="23DEE080">
            <w:pPr>
              <w:pStyle w:val="01Eingabe1"/>
              <w:rPr>
                <w:szCs w:val="22"/>
              </w:rPr>
            </w:pPr>
            <w:proofErr w:type="spellStart"/>
            <w:r w:rsidRPr="7DD5E03C">
              <w:rPr>
                <w:szCs w:val="22"/>
              </w:rPr>
              <w:t>Intercrosse</w:t>
            </w:r>
            <w:proofErr w:type="spellEnd"/>
            <w:r w:rsidRPr="7DD5E03C">
              <w:rPr>
                <w:szCs w:val="22"/>
              </w:rPr>
              <w:t xml:space="preserve"> ist eine Mannschaftssportart, die aus Kanada stammt und Elemente aus Lacrosse, Hockey und Basketball vereint. Im Gegensatz zum Lacrosse wird </w:t>
            </w:r>
            <w:proofErr w:type="spellStart"/>
            <w:r w:rsidRPr="7DD5E03C">
              <w:rPr>
                <w:szCs w:val="22"/>
              </w:rPr>
              <w:t>Intercrosse</w:t>
            </w:r>
            <w:proofErr w:type="spellEnd"/>
            <w:r w:rsidRPr="7DD5E03C">
              <w:rPr>
                <w:szCs w:val="22"/>
              </w:rPr>
              <w:t xml:space="preserve"> ohne Körperkontakt gespielt und es gibt keine Schutzausrüstung.</w:t>
            </w:r>
          </w:p>
          <w:p w14:paraId="5AAA699F" w14:textId="325A4FA3" w:rsidR="001543EB" w:rsidRPr="001E112B" w:rsidRDefault="23DEE080" w:rsidP="23DEE080">
            <w:pPr>
              <w:pStyle w:val="01Eingabe1"/>
              <w:rPr>
                <w:szCs w:val="22"/>
              </w:rPr>
            </w:pPr>
            <w:r w:rsidRPr="7DD5E03C">
              <w:rPr>
                <w:szCs w:val="22"/>
              </w:rPr>
              <w:t>Das Spiel wird auf einem Feld mit einer Größe von 20m x 40m gespielt, wobei sich die Tore an den Endlinien befinden. Jedes Team besteht aus sechs Spielern, darunter ein Torwart. Das Ziel des Spiels ist es, den Ball mit einem speziellen Schläger (</w:t>
            </w:r>
            <w:proofErr w:type="spellStart"/>
            <w:r w:rsidRPr="7DD5E03C">
              <w:rPr>
                <w:szCs w:val="22"/>
              </w:rPr>
              <w:t>Intercrosse</w:t>
            </w:r>
            <w:proofErr w:type="spellEnd"/>
            <w:r w:rsidRPr="7DD5E03C">
              <w:rPr>
                <w:szCs w:val="22"/>
              </w:rPr>
              <w:t>-Schläger) in das gegnerische Tor zu befördern und dabei möglichst viele Tore zu erzielen.</w:t>
            </w:r>
          </w:p>
          <w:p w14:paraId="6A494DEC" w14:textId="303743BC" w:rsidR="001543EB" w:rsidRPr="001E112B" w:rsidRDefault="600653C0" w:rsidP="23DEE080">
            <w:pPr>
              <w:pStyle w:val="01Eingabe1"/>
              <w:rPr>
                <w:szCs w:val="22"/>
              </w:rPr>
            </w:pPr>
            <w:proofErr w:type="spellStart"/>
            <w:r w:rsidRPr="7DD5E03C">
              <w:rPr>
                <w:szCs w:val="22"/>
              </w:rPr>
              <w:t>Intercrosse</w:t>
            </w:r>
            <w:proofErr w:type="spellEnd"/>
            <w:r w:rsidRPr="7DD5E03C">
              <w:rPr>
                <w:szCs w:val="22"/>
              </w:rPr>
              <w:t xml:space="preserve"> ist ein schnelles Spiel mit vielen dynamischen Bewegungen, Pässen und Schüssen. Es fördert die Hand-Augen-Koordination, die Schnelligkeit und die Ausdauer. </w:t>
            </w:r>
            <w:proofErr w:type="spellStart"/>
            <w:r w:rsidRPr="7DD5E03C">
              <w:rPr>
                <w:szCs w:val="22"/>
              </w:rPr>
              <w:t>Intercrosse</w:t>
            </w:r>
            <w:proofErr w:type="spellEnd"/>
            <w:r w:rsidRPr="7DD5E03C">
              <w:rPr>
                <w:szCs w:val="22"/>
              </w:rPr>
              <w:t xml:space="preserve"> wird sowohl von Frauen als auch von Männern gespielt und kann von Kindern ab etwa sechs Jahren erlernt werden.</w:t>
            </w:r>
          </w:p>
          <w:p w14:paraId="1B79DEC0" w14:textId="64035078" w:rsidR="600653C0" w:rsidRDefault="600653C0" w:rsidP="600653C0">
            <w:pPr>
              <w:pStyle w:val="01Eingabe1"/>
            </w:pPr>
            <w:r>
              <w:rPr>
                <w:noProof/>
              </w:rPr>
              <w:lastRenderedPageBreak/>
              <w:drawing>
                <wp:inline distT="0" distB="0" distL="0" distR="0" wp14:anchorId="6D1DED89" wp14:editId="47CA2C5A">
                  <wp:extent cx="1885950" cy="1379101"/>
                  <wp:effectExtent l="0" t="0" r="0" b="0"/>
                  <wp:docPr id="1786222604" name="Picture 178622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5950" cy="1379101"/>
                          </a:xfrm>
                          <a:prstGeom prst="rect">
                            <a:avLst/>
                          </a:prstGeom>
                        </pic:spPr>
                      </pic:pic>
                    </a:graphicData>
                  </a:graphic>
                </wp:inline>
              </w:drawing>
            </w:r>
          </w:p>
          <w:p w14:paraId="3599BE36" w14:textId="2B9CDB19" w:rsidR="001543EB" w:rsidRPr="001E112B" w:rsidRDefault="001543EB" w:rsidP="001E112B">
            <w:pPr>
              <w:pStyle w:val="01Eingabe1"/>
            </w:pPr>
          </w:p>
          <w:p w14:paraId="5D4AE276" w14:textId="66F8447A" w:rsidR="001543EB" w:rsidRPr="001E112B" w:rsidRDefault="001543EB" w:rsidP="001E112B">
            <w:pPr>
              <w:pStyle w:val="01Eingabe1"/>
            </w:pPr>
          </w:p>
        </w:tc>
        <w:tc>
          <w:tcPr>
            <w:tcW w:w="793" w:type="pct"/>
          </w:tcPr>
          <w:p w14:paraId="1CDEA7CE" w14:textId="103DA240" w:rsidR="001543EB" w:rsidRPr="007874DA" w:rsidRDefault="600653C0" w:rsidP="000E7309">
            <w:pPr>
              <w:pStyle w:val="01Eingabe1"/>
            </w:pPr>
            <w:r>
              <w:lastRenderedPageBreak/>
              <w:t>Tweet</w:t>
            </w:r>
          </w:p>
        </w:tc>
      </w:tr>
      <w:tr w:rsidR="004365CF" w:rsidRPr="00A43BA8" w14:paraId="5750066C" w14:textId="77777777" w:rsidTr="093EA8BD">
        <w:trPr>
          <w:trHeight w:val="1701"/>
        </w:trPr>
        <w:tc>
          <w:tcPr>
            <w:tcW w:w="417" w:type="pct"/>
          </w:tcPr>
          <w:p w14:paraId="291375EF" w14:textId="66179C90" w:rsidR="001F7DB7" w:rsidRPr="00A43BA8" w:rsidRDefault="001F7DB7" w:rsidP="600653C0">
            <w:pPr>
              <w:pStyle w:val="01Eingabe1"/>
              <w:rPr>
                <w:szCs w:val="22"/>
              </w:rPr>
            </w:pPr>
          </w:p>
          <w:p w14:paraId="52586982" w14:textId="4A153083" w:rsidR="001F7DB7" w:rsidRPr="00A43BA8" w:rsidRDefault="001F7DB7" w:rsidP="600653C0">
            <w:pPr>
              <w:pStyle w:val="01Eingabe1"/>
              <w:rPr>
                <w:szCs w:val="22"/>
              </w:rPr>
            </w:pPr>
          </w:p>
          <w:p w14:paraId="4FEE40B6" w14:textId="2693A0F1" w:rsidR="001F7DB7" w:rsidRPr="00A43BA8" w:rsidRDefault="600653C0" w:rsidP="600653C0">
            <w:pPr>
              <w:pStyle w:val="01Eingabe1"/>
              <w:rPr>
                <w:szCs w:val="22"/>
              </w:rPr>
            </w:pPr>
            <w:r w:rsidRPr="600653C0">
              <w:rPr>
                <w:szCs w:val="22"/>
              </w:rPr>
              <w:t>30 min.</w:t>
            </w:r>
          </w:p>
          <w:p w14:paraId="409AD6BE" w14:textId="287715C7" w:rsidR="001F7DB7" w:rsidRPr="00A43BA8" w:rsidRDefault="001F7DB7" w:rsidP="600653C0">
            <w:pPr>
              <w:pStyle w:val="01Eingabe1"/>
              <w:rPr>
                <w:szCs w:val="22"/>
              </w:rPr>
            </w:pPr>
          </w:p>
          <w:p w14:paraId="5DC0731A" w14:textId="25098EC7" w:rsidR="001F7DB7" w:rsidRPr="00A43BA8" w:rsidRDefault="001F7DB7" w:rsidP="600653C0">
            <w:pPr>
              <w:pStyle w:val="01Eingabe1"/>
              <w:rPr>
                <w:szCs w:val="22"/>
              </w:rPr>
            </w:pPr>
          </w:p>
          <w:p w14:paraId="1D0EA2F5" w14:textId="65735F63" w:rsidR="001F7DB7" w:rsidRPr="00A43BA8" w:rsidRDefault="001F7DB7" w:rsidP="600653C0">
            <w:pPr>
              <w:pStyle w:val="01Eingabe1"/>
              <w:rPr>
                <w:szCs w:val="22"/>
              </w:rPr>
            </w:pPr>
          </w:p>
          <w:p w14:paraId="4C551383" w14:textId="523154C9" w:rsidR="001F7DB7" w:rsidRPr="00A43BA8" w:rsidRDefault="001F7DB7" w:rsidP="600653C0">
            <w:pPr>
              <w:pStyle w:val="01Eingabe1"/>
              <w:rPr>
                <w:szCs w:val="22"/>
              </w:rPr>
            </w:pPr>
          </w:p>
          <w:p w14:paraId="71130C07" w14:textId="668B6344" w:rsidR="001F7DB7" w:rsidRPr="00A43BA8" w:rsidRDefault="001F7DB7" w:rsidP="600653C0">
            <w:pPr>
              <w:pStyle w:val="01Eingabe1"/>
              <w:rPr>
                <w:szCs w:val="22"/>
              </w:rPr>
            </w:pPr>
          </w:p>
          <w:p w14:paraId="0925FD1C" w14:textId="251FAFC2" w:rsidR="001F7DB7" w:rsidRPr="00A43BA8" w:rsidRDefault="001F7DB7" w:rsidP="600653C0">
            <w:pPr>
              <w:pStyle w:val="01Eingabe1"/>
              <w:rPr>
                <w:szCs w:val="22"/>
              </w:rPr>
            </w:pPr>
          </w:p>
          <w:p w14:paraId="6A312C7B" w14:textId="63F9ECD2" w:rsidR="001F7DB7" w:rsidRPr="00A43BA8" w:rsidRDefault="001F7DB7" w:rsidP="600653C0">
            <w:pPr>
              <w:pStyle w:val="01Eingabe1"/>
              <w:rPr>
                <w:szCs w:val="22"/>
              </w:rPr>
            </w:pPr>
          </w:p>
          <w:p w14:paraId="6170B4EA" w14:textId="29F0917B" w:rsidR="001F7DB7" w:rsidRPr="00A43BA8" w:rsidRDefault="001F7DB7" w:rsidP="600653C0">
            <w:pPr>
              <w:pStyle w:val="01Eingabe1"/>
              <w:rPr>
                <w:szCs w:val="22"/>
              </w:rPr>
            </w:pPr>
          </w:p>
          <w:p w14:paraId="692C3F58" w14:textId="66456FB8" w:rsidR="001F7DB7" w:rsidRPr="00A43BA8" w:rsidRDefault="001F7DB7" w:rsidP="600653C0">
            <w:pPr>
              <w:pStyle w:val="01Eingabe1"/>
              <w:rPr>
                <w:szCs w:val="22"/>
              </w:rPr>
            </w:pPr>
          </w:p>
          <w:p w14:paraId="2B3016F3" w14:textId="6B50E679" w:rsidR="001F7DB7" w:rsidRPr="00A43BA8" w:rsidRDefault="001F7DB7" w:rsidP="600653C0">
            <w:pPr>
              <w:pStyle w:val="01Eingabe1"/>
              <w:rPr>
                <w:szCs w:val="22"/>
              </w:rPr>
            </w:pPr>
          </w:p>
          <w:p w14:paraId="76A6E179" w14:textId="7BD6F6BA" w:rsidR="001F7DB7" w:rsidRPr="00A43BA8" w:rsidRDefault="001F7DB7" w:rsidP="600653C0">
            <w:pPr>
              <w:pStyle w:val="01Eingabe1"/>
              <w:rPr>
                <w:szCs w:val="22"/>
              </w:rPr>
            </w:pPr>
          </w:p>
          <w:p w14:paraId="57E7926F" w14:textId="4F5B5D03" w:rsidR="001F7DB7" w:rsidRPr="00A43BA8" w:rsidRDefault="001F7DB7" w:rsidP="600653C0">
            <w:pPr>
              <w:pStyle w:val="01Eingabe1"/>
              <w:rPr>
                <w:szCs w:val="22"/>
              </w:rPr>
            </w:pPr>
          </w:p>
          <w:p w14:paraId="130F2D4A" w14:textId="642F9A28" w:rsidR="001F7DB7" w:rsidRPr="00A43BA8" w:rsidRDefault="001F7DB7" w:rsidP="600653C0">
            <w:pPr>
              <w:pStyle w:val="01Eingabe1"/>
              <w:rPr>
                <w:szCs w:val="22"/>
              </w:rPr>
            </w:pPr>
          </w:p>
          <w:p w14:paraId="5F42F69A" w14:textId="1C72127A" w:rsidR="001F7DB7" w:rsidRPr="00A43BA8" w:rsidRDefault="001F7DB7" w:rsidP="600653C0">
            <w:pPr>
              <w:pStyle w:val="01Eingabe1"/>
              <w:rPr>
                <w:szCs w:val="22"/>
              </w:rPr>
            </w:pPr>
          </w:p>
          <w:p w14:paraId="64D3C5B9" w14:textId="2B4D9061" w:rsidR="001F7DB7" w:rsidRPr="00A43BA8" w:rsidRDefault="001F7DB7" w:rsidP="600653C0">
            <w:pPr>
              <w:pStyle w:val="01Eingabe1"/>
              <w:rPr>
                <w:szCs w:val="22"/>
              </w:rPr>
            </w:pPr>
          </w:p>
          <w:p w14:paraId="71B70A17" w14:textId="5FC0643B" w:rsidR="001F7DB7" w:rsidRPr="00A43BA8" w:rsidRDefault="001F7DB7" w:rsidP="600653C0">
            <w:pPr>
              <w:pStyle w:val="01Eingabe1"/>
              <w:rPr>
                <w:szCs w:val="22"/>
              </w:rPr>
            </w:pPr>
          </w:p>
          <w:p w14:paraId="6AF23D57" w14:textId="709581A6" w:rsidR="001F7DB7" w:rsidRPr="00A43BA8" w:rsidRDefault="001F7DB7" w:rsidP="600653C0">
            <w:pPr>
              <w:pStyle w:val="01Eingabe1"/>
              <w:rPr>
                <w:szCs w:val="22"/>
              </w:rPr>
            </w:pPr>
          </w:p>
          <w:p w14:paraId="054CA198" w14:textId="0A40531E" w:rsidR="001F7DB7" w:rsidRPr="00A43BA8" w:rsidRDefault="001F7DB7" w:rsidP="600653C0">
            <w:pPr>
              <w:pStyle w:val="01Eingabe1"/>
              <w:rPr>
                <w:szCs w:val="22"/>
              </w:rPr>
            </w:pPr>
          </w:p>
          <w:p w14:paraId="5D51EA27" w14:textId="34AC016A" w:rsidR="001F7DB7" w:rsidRPr="00A43BA8" w:rsidRDefault="001F7DB7" w:rsidP="600653C0">
            <w:pPr>
              <w:pStyle w:val="01Eingabe1"/>
              <w:rPr>
                <w:szCs w:val="22"/>
              </w:rPr>
            </w:pPr>
          </w:p>
          <w:p w14:paraId="4B2D0CA1" w14:textId="71200C86" w:rsidR="001F7DB7" w:rsidRPr="00A43BA8" w:rsidRDefault="001F7DB7" w:rsidP="600653C0">
            <w:pPr>
              <w:pStyle w:val="01Eingabe1"/>
              <w:rPr>
                <w:szCs w:val="22"/>
              </w:rPr>
            </w:pPr>
          </w:p>
          <w:p w14:paraId="0960898E" w14:textId="1230D77D" w:rsidR="001F7DB7" w:rsidRPr="00A43BA8" w:rsidRDefault="001F7DB7" w:rsidP="600653C0">
            <w:pPr>
              <w:pStyle w:val="01Eingabe1"/>
              <w:rPr>
                <w:szCs w:val="22"/>
              </w:rPr>
            </w:pPr>
          </w:p>
          <w:p w14:paraId="30382B45" w14:textId="05849EA5" w:rsidR="001F7DB7" w:rsidRPr="00A43BA8" w:rsidRDefault="001F7DB7" w:rsidP="600653C0">
            <w:pPr>
              <w:pStyle w:val="01Eingabe1"/>
              <w:rPr>
                <w:szCs w:val="22"/>
              </w:rPr>
            </w:pPr>
          </w:p>
          <w:p w14:paraId="7290528B" w14:textId="59670DEF" w:rsidR="001F7DB7" w:rsidRPr="00A43BA8" w:rsidRDefault="001F7DB7" w:rsidP="600653C0">
            <w:pPr>
              <w:pStyle w:val="01Eingabe1"/>
              <w:rPr>
                <w:szCs w:val="22"/>
              </w:rPr>
            </w:pPr>
          </w:p>
          <w:p w14:paraId="4AAE9C33" w14:textId="4A8BE7AC" w:rsidR="001F7DB7" w:rsidRPr="00A43BA8" w:rsidRDefault="001F7DB7" w:rsidP="600653C0">
            <w:pPr>
              <w:pStyle w:val="01Eingabe1"/>
              <w:rPr>
                <w:szCs w:val="22"/>
              </w:rPr>
            </w:pPr>
          </w:p>
          <w:p w14:paraId="7EE44BB4" w14:textId="75B2797A" w:rsidR="001F7DB7" w:rsidRPr="00A43BA8" w:rsidRDefault="001F7DB7" w:rsidP="600653C0">
            <w:pPr>
              <w:pStyle w:val="01Eingabe1"/>
              <w:rPr>
                <w:szCs w:val="22"/>
              </w:rPr>
            </w:pPr>
          </w:p>
          <w:p w14:paraId="65211DD3" w14:textId="6939C837" w:rsidR="001F7DB7" w:rsidRPr="00A43BA8" w:rsidRDefault="001F7DB7" w:rsidP="600653C0">
            <w:pPr>
              <w:pStyle w:val="01Eingabe1"/>
              <w:rPr>
                <w:szCs w:val="22"/>
              </w:rPr>
            </w:pPr>
          </w:p>
          <w:p w14:paraId="243799B9" w14:textId="560EAF16" w:rsidR="001F7DB7" w:rsidRPr="00A43BA8" w:rsidRDefault="001F7DB7" w:rsidP="600653C0">
            <w:pPr>
              <w:pStyle w:val="01Eingabe1"/>
              <w:rPr>
                <w:szCs w:val="22"/>
              </w:rPr>
            </w:pPr>
          </w:p>
          <w:p w14:paraId="25DF86AC" w14:textId="7E75228E" w:rsidR="001F7DB7" w:rsidRPr="00A43BA8" w:rsidRDefault="001F7DB7" w:rsidP="600653C0">
            <w:pPr>
              <w:pStyle w:val="01Eingabe1"/>
              <w:rPr>
                <w:szCs w:val="22"/>
              </w:rPr>
            </w:pPr>
          </w:p>
          <w:p w14:paraId="5A243D15" w14:textId="5D2AA5A3" w:rsidR="001F7DB7" w:rsidRPr="00A43BA8" w:rsidRDefault="001F7DB7" w:rsidP="600653C0">
            <w:pPr>
              <w:pStyle w:val="01Eingabe1"/>
              <w:rPr>
                <w:szCs w:val="22"/>
              </w:rPr>
            </w:pPr>
          </w:p>
          <w:p w14:paraId="1FC33DB6" w14:textId="0B92DAB4" w:rsidR="001F7DB7" w:rsidRPr="00A43BA8" w:rsidRDefault="001F7DB7" w:rsidP="600653C0">
            <w:pPr>
              <w:pStyle w:val="01Eingabe1"/>
              <w:rPr>
                <w:szCs w:val="22"/>
              </w:rPr>
            </w:pPr>
          </w:p>
          <w:p w14:paraId="5996157D" w14:textId="5218A6A1" w:rsidR="001F7DB7" w:rsidRPr="00A43BA8" w:rsidRDefault="001F7DB7" w:rsidP="600653C0">
            <w:pPr>
              <w:pStyle w:val="01Eingabe1"/>
              <w:rPr>
                <w:szCs w:val="22"/>
              </w:rPr>
            </w:pPr>
          </w:p>
          <w:p w14:paraId="32F2D3B2" w14:textId="2DC65D87" w:rsidR="001F7DB7" w:rsidRPr="00A43BA8" w:rsidRDefault="001F7DB7" w:rsidP="600653C0">
            <w:pPr>
              <w:pStyle w:val="01Eingabe1"/>
              <w:rPr>
                <w:szCs w:val="22"/>
              </w:rPr>
            </w:pPr>
          </w:p>
          <w:p w14:paraId="2F70A8A9" w14:textId="6846D956" w:rsidR="001F7DB7" w:rsidRPr="00A43BA8" w:rsidRDefault="001F7DB7" w:rsidP="600653C0">
            <w:pPr>
              <w:pStyle w:val="01Eingabe1"/>
              <w:rPr>
                <w:szCs w:val="22"/>
              </w:rPr>
            </w:pPr>
          </w:p>
          <w:p w14:paraId="13809CF4" w14:textId="1B0BAE67" w:rsidR="001F7DB7" w:rsidRPr="00A43BA8" w:rsidRDefault="001F7DB7" w:rsidP="600653C0">
            <w:pPr>
              <w:pStyle w:val="01Eingabe1"/>
              <w:rPr>
                <w:szCs w:val="22"/>
              </w:rPr>
            </w:pPr>
          </w:p>
          <w:p w14:paraId="7BC8F82A" w14:textId="17738D79" w:rsidR="001F7DB7" w:rsidRPr="00A43BA8" w:rsidRDefault="001F7DB7" w:rsidP="600653C0">
            <w:pPr>
              <w:pStyle w:val="01Eingabe1"/>
              <w:rPr>
                <w:szCs w:val="22"/>
              </w:rPr>
            </w:pPr>
          </w:p>
          <w:p w14:paraId="133E8649" w14:textId="4D54BF10" w:rsidR="001F7DB7" w:rsidRPr="00A43BA8" w:rsidRDefault="001F7DB7" w:rsidP="600653C0">
            <w:pPr>
              <w:pStyle w:val="01Eingabe1"/>
              <w:rPr>
                <w:szCs w:val="22"/>
              </w:rPr>
            </w:pPr>
          </w:p>
          <w:p w14:paraId="62633D21" w14:textId="08532053" w:rsidR="001F7DB7" w:rsidRPr="00A43BA8" w:rsidRDefault="001F7DB7" w:rsidP="600653C0">
            <w:pPr>
              <w:pStyle w:val="01Eingabe1"/>
              <w:rPr>
                <w:szCs w:val="22"/>
              </w:rPr>
            </w:pPr>
          </w:p>
          <w:p w14:paraId="5D0AEC13" w14:textId="5A24F029" w:rsidR="001F7DB7" w:rsidRPr="00A43BA8" w:rsidRDefault="001F7DB7" w:rsidP="600653C0">
            <w:pPr>
              <w:pStyle w:val="01Eingabe1"/>
              <w:rPr>
                <w:szCs w:val="22"/>
              </w:rPr>
            </w:pPr>
          </w:p>
          <w:p w14:paraId="4C0EE788" w14:textId="126F1C36" w:rsidR="001F7DB7" w:rsidRPr="00A43BA8" w:rsidRDefault="001F7DB7" w:rsidP="600653C0">
            <w:pPr>
              <w:pStyle w:val="01Eingabe1"/>
              <w:rPr>
                <w:szCs w:val="22"/>
              </w:rPr>
            </w:pPr>
          </w:p>
          <w:p w14:paraId="0FDFA9F4" w14:textId="124726C5" w:rsidR="001F7DB7" w:rsidRPr="00A43BA8" w:rsidRDefault="001F7DB7" w:rsidP="600653C0">
            <w:pPr>
              <w:pStyle w:val="01Eingabe1"/>
              <w:rPr>
                <w:szCs w:val="22"/>
              </w:rPr>
            </w:pPr>
          </w:p>
          <w:p w14:paraId="0ED33DB9" w14:textId="7AAD2916" w:rsidR="001F7DB7" w:rsidRPr="00A43BA8" w:rsidRDefault="001F7DB7" w:rsidP="600653C0">
            <w:pPr>
              <w:pStyle w:val="01Eingabe1"/>
              <w:rPr>
                <w:szCs w:val="22"/>
              </w:rPr>
            </w:pPr>
          </w:p>
          <w:p w14:paraId="39D9ACF3" w14:textId="505A04C2" w:rsidR="001F7DB7" w:rsidRPr="00A43BA8" w:rsidRDefault="001F7DB7" w:rsidP="600653C0">
            <w:pPr>
              <w:pStyle w:val="01Eingabe1"/>
              <w:rPr>
                <w:szCs w:val="22"/>
              </w:rPr>
            </w:pPr>
          </w:p>
          <w:p w14:paraId="129FFD4A" w14:textId="60CE9375" w:rsidR="001F7DB7" w:rsidRPr="00A43BA8" w:rsidRDefault="001F7DB7" w:rsidP="600653C0">
            <w:pPr>
              <w:pStyle w:val="01Eingabe1"/>
              <w:rPr>
                <w:szCs w:val="22"/>
              </w:rPr>
            </w:pPr>
          </w:p>
          <w:p w14:paraId="7FECD163" w14:textId="4FF004A4" w:rsidR="001F7DB7" w:rsidRDefault="001F7DB7" w:rsidP="600653C0">
            <w:pPr>
              <w:pStyle w:val="01Eingabe1"/>
              <w:rPr>
                <w:szCs w:val="22"/>
              </w:rPr>
            </w:pPr>
          </w:p>
          <w:p w14:paraId="142D4D0F" w14:textId="77777777" w:rsidR="00F050AA" w:rsidRDefault="00F050AA" w:rsidP="600653C0">
            <w:pPr>
              <w:pStyle w:val="01Eingabe1"/>
              <w:rPr>
                <w:szCs w:val="22"/>
              </w:rPr>
            </w:pPr>
          </w:p>
          <w:p w14:paraId="67C8E8AB" w14:textId="77777777" w:rsidR="00F050AA" w:rsidRDefault="00F050AA" w:rsidP="600653C0">
            <w:pPr>
              <w:pStyle w:val="01Eingabe1"/>
              <w:rPr>
                <w:szCs w:val="22"/>
              </w:rPr>
            </w:pPr>
          </w:p>
          <w:p w14:paraId="1835D460" w14:textId="77777777" w:rsidR="00F050AA" w:rsidRDefault="00F050AA" w:rsidP="600653C0">
            <w:pPr>
              <w:pStyle w:val="01Eingabe1"/>
              <w:rPr>
                <w:szCs w:val="22"/>
              </w:rPr>
            </w:pPr>
          </w:p>
          <w:p w14:paraId="39B2F41C" w14:textId="77777777" w:rsidR="00574AE0" w:rsidRDefault="00574AE0" w:rsidP="600653C0">
            <w:pPr>
              <w:pStyle w:val="01Eingabe1"/>
              <w:rPr>
                <w:szCs w:val="22"/>
              </w:rPr>
            </w:pPr>
          </w:p>
          <w:p w14:paraId="70756BB5" w14:textId="77777777" w:rsidR="00574AE0" w:rsidRDefault="00574AE0" w:rsidP="600653C0">
            <w:pPr>
              <w:pStyle w:val="01Eingabe1"/>
              <w:rPr>
                <w:szCs w:val="22"/>
              </w:rPr>
            </w:pPr>
          </w:p>
          <w:p w14:paraId="3B80F1EE" w14:textId="77777777" w:rsidR="00574AE0" w:rsidRDefault="00574AE0" w:rsidP="600653C0">
            <w:pPr>
              <w:pStyle w:val="01Eingabe1"/>
              <w:rPr>
                <w:szCs w:val="22"/>
              </w:rPr>
            </w:pPr>
          </w:p>
          <w:p w14:paraId="64F6D11F" w14:textId="77777777" w:rsidR="00574AE0" w:rsidRDefault="00574AE0" w:rsidP="600653C0">
            <w:pPr>
              <w:pStyle w:val="01Eingabe1"/>
              <w:rPr>
                <w:szCs w:val="22"/>
              </w:rPr>
            </w:pPr>
          </w:p>
          <w:p w14:paraId="79E0AAA3" w14:textId="77777777" w:rsidR="00574AE0" w:rsidRDefault="00574AE0" w:rsidP="600653C0">
            <w:pPr>
              <w:pStyle w:val="01Eingabe1"/>
              <w:rPr>
                <w:szCs w:val="22"/>
              </w:rPr>
            </w:pPr>
          </w:p>
          <w:p w14:paraId="67279784" w14:textId="77777777" w:rsidR="00574AE0" w:rsidRDefault="00574AE0" w:rsidP="600653C0">
            <w:pPr>
              <w:pStyle w:val="01Eingabe1"/>
              <w:rPr>
                <w:szCs w:val="22"/>
              </w:rPr>
            </w:pPr>
          </w:p>
          <w:p w14:paraId="2D5E789E" w14:textId="77777777" w:rsidR="00574AE0" w:rsidRPr="00A43BA8" w:rsidRDefault="00574AE0" w:rsidP="600653C0">
            <w:pPr>
              <w:pStyle w:val="01Eingabe1"/>
              <w:rPr>
                <w:szCs w:val="22"/>
              </w:rPr>
            </w:pPr>
          </w:p>
          <w:p w14:paraId="628AF683" w14:textId="27CB0B4A" w:rsidR="001F7DB7" w:rsidRPr="00A43BA8" w:rsidRDefault="21C7E54C" w:rsidP="600653C0">
            <w:pPr>
              <w:pStyle w:val="01Eingabe1"/>
              <w:rPr>
                <w:szCs w:val="22"/>
              </w:rPr>
            </w:pPr>
            <w:r w:rsidRPr="21C7E54C">
              <w:rPr>
                <w:szCs w:val="22"/>
              </w:rPr>
              <w:t>25</w:t>
            </w:r>
            <w:r w:rsidR="600653C0" w:rsidRPr="600653C0">
              <w:rPr>
                <w:szCs w:val="22"/>
              </w:rPr>
              <w:t xml:space="preserve"> min.</w:t>
            </w:r>
          </w:p>
          <w:p w14:paraId="4C3BF4BC" w14:textId="22FC3879" w:rsidR="001F7DB7" w:rsidRPr="00A43BA8" w:rsidRDefault="001F7DB7" w:rsidP="600653C0">
            <w:pPr>
              <w:pStyle w:val="01Eingabe1"/>
              <w:rPr>
                <w:szCs w:val="22"/>
              </w:rPr>
            </w:pPr>
          </w:p>
          <w:p w14:paraId="42EE4F85" w14:textId="4B270528" w:rsidR="001F7DB7" w:rsidRPr="00A43BA8" w:rsidRDefault="001F7DB7" w:rsidP="600653C0">
            <w:pPr>
              <w:pStyle w:val="01Eingabe1"/>
              <w:rPr>
                <w:szCs w:val="22"/>
              </w:rPr>
            </w:pPr>
          </w:p>
          <w:p w14:paraId="6FB40A81" w14:textId="2CD37390" w:rsidR="001F7DB7" w:rsidRPr="00A43BA8" w:rsidRDefault="001F7DB7" w:rsidP="600653C0">
            <w:pPr>
              <w:pStyle w:val="01Eingabe1"/>
              <w:rPr>
                <w:szCs w:val="22"/>
              </w:rPr>
            </w:pPr>
          </w:p>
          <w:p w14:paraId="0A06E6D5" w14:textId="1C39F307" w:rsidR="001F7DB7" w:rsidRPr="00A43BA8" w:rsidRDefault="001F7DB7" w:rsidP="600653C0">
            <w:pPr>
              <w:pStyle w:val="01Eingabe1"/>
              <w:rPr>
                <w:szCs w:val="22"/>
              </w:rPr>
            </w:pPr>
          </w:p>
          <w:p w14:paraId="5F403DA5" w14:textId="69CD7617" w:rsidR="001F7DB7" w:rsidRPr="00A43BA8" w:rsidRDefault="001F7DB7" w:rsidP="600653C0">
            <w:pPr>
              <w:pStyle w:val="01Eingabe1"/>
              <w:rPr>
                <w:szCs w:val="22"/>
              </w:rPr>
            </w:pPr>
          </w:p>
          <w:p w14:paraId="5296F496" w14:textId="2A499840" w:rsidR="001F7DB7" w:rsidRPr="00A43BA8" w:rsidRDefault="001F7DB7" w:rsidP="600653C0">
            <w:pPr>
              <w:pStyle w:val="01Eingabe1"/>
              <w:rPr>
                <w:szCs w:val="22"/>
              </w:rPr>
            </w:pPr>
          </w:p>
          <w:p w14:paraId="61838EA5" w14:textId="00CF7545" w:rsidR="001F7DB7" w:rsidRPr="00A43BA8" w:rsidRDefault="001F7DB7" w:rsidP="600653C0">
            <w:pPr>
              <w:pStyle w:val="01Eingabe1"/>
              <w:rPr>
                <w:szCs w:val="22"/>
              </w:rPr>
            </w:pPr>
          </w:p>
          <w:p w14:paraId="47AFFEF9" w14:textId="51E9AC87" w:rsidR="001F7DB7" w:rsidRPr="00A43BA8" w:rsidRDefault="001F7DB7" w:rsidP="600653C0">
            <w:pPr>
              <w:pStyle w:val="01Eingabe1"/>
              <w:rPr>
                <w:szCs w:val="22"/>
              </w:rPr>
            </w:pPr>
          </w:p>
          <w:p w14:paraId="468C516D" w14:textId="0A4B1887" w:rsidR="001F7DB7" w:rsidRPr="00A43BA8" w:rsidRDefault="001F7DB7" w:rsidP="600653C0">
            <w:pPr>
              <w:pStyle w:val="01Eingabe1"/>
              <w:rPr>
                <w:szCs w:val="22"/>
              </w:rPr>
            </w:pPr>
          </w:p>
          <w:p w14:paraId="13AF01DB" w14:textId="6F4F382B" w:rsidR="001F7DB7" w:rsidRPr="00A43BA8" w:rsidRDefault="001F7DB7" w:rsidP="600653C0">
            <w:pPr>
              <w:pStyle w:val="01Eingabe1"/>
              <w:rPr>
                <w:szCs w:val="22"/>
              </w:rPr>
            </w:pPr>
          </w:p>
          <w:p w14:paraId="613D46D6" w14:textId="22981724" w:rsidR="001F7DB7" w:rsidRPr="00A43BA8" w:rsidRDefault="001F7DB7" w:rsidP="600653C0">
            <w:pPr>
              <w:pStyle w:val="01Eingabe1"/>
              <w:rPr>
                <w:szCs w:val="22"/>
              </w:rPr>
            </w:pPr>
          </w:p>
          <w:p w14:paraId="30AAB6ED" w14:textId="78FF63D7" w:rsidR="001F7DB7" w:rsidRPr="00A43BA8" w:rsidRDefault="001F7DB7" w:rsidP="600653C0">
            <w:pPr>
              <w:pStyle w:val="01Eingabe1"/>
              <w:rPr>
                <w:szCs w:val="22"/>
              </w:rPr>
            </w:pPr>
          </w:p>
          <w:p w14:paraId="0F5F0110" w14:textId="6C7B7C68" w:rsidR="001F7DB7" w:rsidRPr="00A43BA8" w:rsidRDefault="001F7DB7" w:rsidP="600653C0">
            <w:pPr>
              <w:pStyle w:val="01Eingabe1"/>
              <w:rPr>
                <w:szCs w:val="22"/>
              </w:rPr>
            </w:pPr>
          </w:p>
          <w:p w14:paraId="017CE49A" w14:textId="4CC95391" w:rsidR="001F7DB7" w:rsidRPr="00A43BA8" w:rsidRDefault="001F7DB7" w:rsidP="600653C0">
            <w:pPr>
              <w:pStyle w:val="01Eingabe1"/>
              <w:rPr>
                <w:szCs w:val="22"/>
              </w:rPr>
            </w:pPr>
          </w:p>
          <w:p w14:paraId="30E974FF" w14:textId="01D1A7AD" w:rsidR="001F7DB7" w:rsidRPr="00A43BA8" w:rsidRDefault="001F7DB7" w:rsidP="600653C0">
            <w:pPr>
              <w:pStyle w:val="01Eingabe1"/>
              <w:rPr>
                <w:szCs w:val="22"/>
              </w:rPr>
            </w:pPr>
          </w:p>
          <w:p w14:paraId="6EE46757" w14:textId="37A8C257" w:rsidR="001F7DB7" w:rsidRPr="00A43BA8" w:rsidRDefault="001F7DB7" w:rsidP="600653C0">
            <w:pPr>
              <w:pStyle w:val="01Eingabe1"/>
              <w:rPr>
                <w:szCs w:val="22"/>
              </w:rPr>
            </w:pPr>
          </w:p>
          <w:p w14:paraId="2B3E79E2" w14:textId="29EA4C39" w:rsidR="001F7DB7" w:rsidRPr="00A43BA8" w:rsidRDefault="001F7DB7" w:rsidP="600653C0">
            <w:pPr>
              <w:pStyle w:val="01Eingabe1"/>
              <w:rPr>
                <w:szCs w:val="22"/>
              </w:rPr>
            </w:pPr>
          </w:p>
          <w:p w14:paraId="4278F326" w14:textId="0C3DE4C8" w:rsidR="001F7DB7" w:rsidRPr="00A43BA8" w:rsidRDefault="001F7DB7" w:rsidP="600653C0">
            <w:pPr>
              <w:pStyle w:val="01Eingabe1"/>
              <w:rPr>
                <w:szCs w:val="22"/>
              </w:rPr>
            </w:pPr>
          </w:p>
          <w:p w14:paraId="698B210A" w14:textId="40D515AE" w:rsidR="001F7DB7" w:rsidRPr="00A43BA8" w:rsidRDefault="001F7DB7" w:rsidP="600653C0">
            <w:pPr>
              <w:pStyle w:val="01Eingabe1"/>
              <w:rPr>
                <w:szCs w:val="22"/>
              </w:rPr>
            </w:pPr>
          </w:p>
          <w:p w14:paraId="65774BFB" w14:textId="78B20FE6" w:rsidR="001F7DB7" w:rsidRPr="00A43BA8" w:rsidRDefault="001F7DB7" w:rsidP="600653C0">
            <w:pPr>
              <w:pStyle w:val="01Eingabe1"/>
              <w:rPr>
                <w:szCs w:val="22"/>
              </w:rPr>
            </w:pPr>
          </w:p>
          <w:p w14:paraId="00133BC4" w14:textId="13700D1F" w:rsidR="001F7DB7" w:rsidRPr="00A43BA8" w:rsidRDefault="001F7DB7" w:rsidP="600653C0">
            <w:pPr>
              <w:pStyle w:val="01Eingabe1"/>
              <w:rPr>
                <w:szCs w:val="22"/>
              </w:rPr>
            </w:pPr>
          </w:p>
          <w:p w14:paraId="52FE8323" w14:textId="15FBA576" w:rsidR="001F7DB7" w:rsidRPr="00A43BA8" w:rsidRDefault="001F7DB7" w:rsidP="600653C0">
            <w:pPr>
              <w:pStyle w:val="01Eingabe1"/>
              <w:rPr>
                <w:szCs w:val="22"/>
              </w:rPr>
            </w:pPr>
          </w:p>
          <w:p w14:paraId="2E5FB85E" w14:textId="72B5B394" w:rsidR="001F7DB7" w:rsidRPr="00A43BA8" w:rsidRDefault="001F7DB7" w:rsidP="600653C0">
            <w:pPr>
              <w:pStyle w:val="01Eingabe1"/>
              <w:rPr>
                <w:szCs w:val="22"/>
              </w:rPr>
            </w:pPr>
          </w:p>
          <w:p w14:paraId="1754DF47" w14:textId="799AF8C8" w:rsidR="001F7DB7" w:rsidRPr="00A43BA8" w:rsidRDefault="001F7DB7" w:rsidP="600653C0">
            <w:pPr>
              <w:pStyle w:val="01Eingabe1"/>
              <w:rPr>
                <w:szCs w:val="22"/>
              </w:rPr>
            </w:pPr>
          </w:p>
          <w:p w14:paraId="0F4E3988" w14:textId="46C5CD8C" w:rsidR="001F7DB7" w:rsidRPr="00A43BA8" w:rsidRDefault="001F7DB7" w:rsidP="600653C0">
            <w:pPr>
              <w:pStyle w:val="01Eingabe1"/>
              <w:rPr>
                <w:szCs w:val="22"/>
              </w:rPr>
            </w:pPr>
          </w:p>
          <w:p w14:paraId="4ADF11ED" w14:textId="2F569024" w:rsidR="60179ECD" w:rsidRDefault="60179ECD" w:rsidP="60179ECD">
            <w:pPr>
              <w:pStyle w:val="01Eingabe1"/>
              <w:rPr>
                <w:szCs w:val="22"/>
              </w:rPr>
            </w:pPr>
          </w:p>
          <w:p w14:paraId="7C1FA0D4" w14:textId="24FC86A8" w:rsidR="60179ECD" w:rsidRDefault="60179ECD" w:rsidP="60179ECD">
            <w:pPr>
              <w:pStyle w:val="01Eingabe1"/>
              <w:rPr>
                <w:szCs w:val="22"/>
              </w:rPr>
            </w:pPr>
          </w:p>
          <w:p w14:paraId="074CC167" w14:textId="5926BB7E" w:rsidR="001F7DB7" w:rsidRPr="00A43BA8" w:rsidRDefault="21C7E54C" w:rsidP="600653C0">
            <w:pPr>
              <w:pStyle w:val="01Eingabe1"/>
              <w:rPr>
                <w:szCs w:val="22"/>
              </w:rPr>
            </w:pPr>
            <w:r w:rsidRPr="21C7E54C">
              <w:rPr>
                <w:szCs w:val="22"/>
              </w:rPr>
              <w:t>25</w:t>
            </w:r>
            <w:r w:rsidR="600653C0" w:rsidRPr="600653C0">
              <w:rPr>
                <w:szCs w:val="22"/>
              </w:rPr>
              <w:t xml:space="preserve"> min.</w:t>
            </w:r>
          </w:p>
          <w:p w14:paraId="792A8634" w14:textId="136BC871" w:rsidR="001F7DB7" w:rsidRPr="00A43BA8" w:rsidRDefault="001F7DB7" w:rsidP="600653C0">
            <w:pPr>
              <w:pStyle w:val="01Eingabe1"/>
              <w:rPr>
                <w:szCs w:val="22"/>
              </w:rPr>
            </w:pPr>
          </w:p>
          <w:p w14:paraId="18E76390" w14:textId="2C9C6951" w:rsidR="001F7DB7" w:rsidRPr="00A43BA8" w:rsidRDefault="001F7DB7" w:rsidP="600653C0">
            <w:pPr>
              <w:pStyle w:val="01Eingabe1"/>
              <w:rPr>
                <w:szCs w:val="22"/>
              </w:rPr>
            </w:pPr>
          </w:p>
          <w:p w14:paraId="6201D435" w14:textId="79DF74FC" w:rsidR="001F7DB7" w:rsidRPr="00A43BA8" w:rsidRDefault="001F7DB7" w:rsidP="600653C0">
            <w:pPr>
              <w:pStyle w:val="01Eingabe1"/>
              <w:rPr>
                <w:szCs w:val="22"/>
              </w:rPr>
            </w:pPr>
          </w:p>
          <w:p w14:paraId="686EC08E" w14:textId="3D4DB026" w:rsidR="001F7DB7" w:rsidRPr="00A43BA8" w:rsidRDefault="001F7DB7" w:rsidP="600653C0">
            <w:pPr>
              <w:pStyle w:val="01Eingabe1"/>
              <w:rPr>
                <w:szCs w:val="22"/>
              </w:rPr>
            </w:pPr>
          </w:p>
          <w:p w14:paraId="0A48858C" w14:textId="5C483DC6" w:rsidR="001F7DB7" w:rsidRPr="00A43BA8" w:rsidRDefault="001F7DB7" w:rsidP="600653C0">
            <w:pPr>
              <w:pStyle w:val="01Eingabe1"/>
              <w:rPr>
                <w:szCs w:val="22"/>
              </w:rPr>
            </w:pPr>
          </w:p>
          <w:p w14:paraId="36E66268" w14:textId="74280468" w:rsidR="001F7DB7" w:rsidRPr="00A43BA8" w:rsidRDefault="001F7DB7" w:rsidP="600653C0">
            <w:pPr>
              <w:pStyle w:val="01Eingabe1"/>
              <w:rPr>
                <w:szCs w:val="22"/>
              </w:rPr>
            </w:pPr>
          </w:p>
          <w:p w14:paraId="19CCB518" w14:textId="16EAD69C" w:rsidR="001F7DB7" w:rsidRPr="00A43BA8" w:rsidRDefault="001F7DB7" w:rsidP="600653C0">
            <w:pPr>
              <w:pStyle w:val="01Eingabe1"/>
              <w:rPr>
                <w:szCs w:val="22"/>
              </w:rPr>
            </w:pPr>
          </w:p>
          <w:p w14:paraId="09D8522D" w14:textId="43B8801E" w:rsidR="001F7DB7" w:rsidRPr="00A43BA8" w:rsidRDefault="001F7DB7" w:rsidP="600653C0">
            <w:pPr>
              <w:pStyle w:val="01Eingabe1"/>
              <w:rPr>
                <w:szCs w:val="22"/>
              </w:rPr>
            </w:pPr>
          </w:p>
          <w:p w14:paraId="5BF1E168" w14:textId="7B636765" w:rsidR="001F7DB7" w:rsidRPr="00A43BA8" w:rsidRDefault="001F7DB7" w:rsidP="600653C0">
            <w:pPr>
              <w:pStyle w:val="01Eingabe1"/>
              <w:rPr>
                <w:szCs w:val="22"/>
              </w:rPr>
            </w:pPr>
          </w:p>
          <w:p w14:paraId="6284FEFB" w14:textId="4DEFDF8A" w:rsidR="001F7DB7" w:rsidRPr="00A43BA8" w:rsidRDefault="001F7DB7" w:rsidP="600653C0">
            <w:pPr>
              <w:pStyle w:val="01Eingabe1"/>
              <w:rPr>
                <w:szCs w:val="22"/>
              </w:rPr>
            </w:pPr>
          </w:p>
          <w:p w14:paraId="0EE91A0E" w14:textId="55ADAA36" w:rsidR="001F7DB7" w:rsidRPr="00A43BA8" w:rsidRDefault="001F7DB7" w:rsidP="600653C0">
            <w:pPr>
              <w:pStyle w:val="01Eingabe1"/>
              <w:rPr>
                <w:szCs w:val="22"/>
              </w:rPr>
            </w:pPr>
          </w:p>
          <w:p w14:paraId="05B4CF58" w14:textId="0686C98A" w:rsidR="001F7DB7" w:rsidRPr="00A43BA8" w:rsidRDefault="001F7DB7" w:rsidP="600653C0">
            <w:pPr>
              <w:pStyle w:val="01Eingabe1"/>
              <w:rPr>
                <w:szCs w:val="22"/>
              </w:rPr>
            </w:pPr>
          </w:p>
          <w:p w14:paraId="222E410F" w14:textId="1D513B7A" w:rsidR="001F7DB7" w:rsidRPr="00A43BA8" w:rsidRDefault="001F7DB7" w:rsidP="600653C0">
            <w:pPr>
              <w:pStyle w:val="01Eingabe1"/>
              <w:rPr>
                <w:szCs w:val="22"/>
              </w:rPr>
            </w:pPr>
          </w:p>
          <w:p w14:paraId="6D19D940" w14:textId="04E62E65" w:rsidR="001F7DB7" w:rsidRPr="00A43BA8" w:rsidRDefault="001F7DB7" w:rsidP="600653C0">
            <w:pPr>
              <w:pStyle w:val="01Eingabe1"/>
              <w:rPr>
                <w:szCs w:val="22"/>
              </w:rPr>
            </w:pPr>
          </w:p>
          <w:p w14:paraId="622E34BD" w14:textId="4517A94B" w:rsidR="001F7DB7" w:rsidRPr="00A43BA8" w:rsidRDefault="001F7DB7" w:rsidP="600653C0">
            <w:pPr>
              <w:pStyle w:val="01Eingabe1"/>
              <w:rPr>
                <w:szCs w:val="22"/>
              </w:rPr>
            </w:pPr>
          </w:p>
          <w:p w14:paraId="05E63192" w14:textId="6A98F706" w:rsidR="001F7DB7" w:rsidRPr="00A43BA8" w:rsidRDefault="001F7DB7" w:rsidP="600653C0">
            <w:pPr>
              <w:pStyle w:val="01Eingabe1"/>
              <w:rPr>
                <w:szCs w:val="22"/>
              </w:rPr>
            </w:pPr>
          </w:p>
          <w:p w14:paraId="192AA831" w14:textId="66C0CDF8" w:rsidR="001F7DB7" w:rsidRPr="00A43BA8" w:rsidRDefault="001F7DB7" w:rsidP="600653C0">
            <w:pPr>
              <w:pStyle w:val="01Eingabe1"/>
              <w:rPr>
                <w:szCs w:val="22"/>
              </w:rPr>
            </w:pPr>
          </w:p>
          <w:p w14:paraId="2E40C731" w14:textId="45D9D307" w:rsidR="001F7DB7" w:rsidRPr="00A43BA8" w:rsidRDefault="001F7DB7" w:rsidP="600653C0">
            <w:pPr>
              <w:pStyle w:val="01Eingabe1"/>
              <w:rPr>
                <w:szCs w:val="22"/>
              </w:rPr>
            </w:pPr>
          </w:p>
          <w:p w14:paraId="42771E26" w14:textId="205F35B3" w:rsidR="001F7DB7" w:rsidRPr="00A43BA8" w:rsidRDefault="001F7DB7" w:rsidP="600653C0">
            <w:pPr>
              <w:pStyle w:val="01Eingabe1"/>
              <w:rPr>
                <w:szCs w:val="22"/>
              </w:rPr>
            </w:pPr>
          </w:p>
          <w:p w14:paraId="04F9E455" w14:textId="0DE9F605" w:rsidR="001F7DB7" w:rsidRPr="00A43BA8" w:rsidRDefault="001F7DB7" w:rsidP="600653C0">
            <w:pPr>
              <w:pStyle w:val="01Eingabe1"/>
              <w:rPr>
                <w:szCs w:val="22"/>
              </w:rPr>
            </w:pPr>
          </w:p>
          <w:p w14:paraId="09EA2273" w14:textId="44024C94" w:rsidR="001F7DB7" w:rsidRPr="00A43BA8" w:rsidRDefault="001F7DB7" w:rsidP="600653C0">
            <w:pPr>
              <w:pStyle w:val="01Eingabe1"/>
              <w:rPr>
                <w:szCs w:val="22"/>
              </w:rPr>
            </w:pPr>
          </w:p>
          <w:p w14:paraId="08737AA4" w14:textId="08187FE2" w:rsidR="001F7DB7" w:rsidRPr="00A43BA8" w:rsidRDefault="001F7DB7" w:rsidP="600653C0">
            <w:pPr>
              <w:pStyle w:val="01Eingabe1"/>
              <w:rPr>
                <w:szCs w:val="22"/>
              </w:rPr>
            </w:pPr>
          </w:p>
          <w:p w14:paraId="080B268B" w14:textId="1C9661D4" w:rsidR="001F7DB7" w:rsidRPr="00A43BA8" w:rsidRDefault="001F7DB7" w:rsidP="600653C0">
            <w:pPr>
              <w:pStyle w:val="01Eingabe1"/>
              <w:rPr>
                <w:szCs w:val="22"/>
              </w:rPr>
            </w:pPr>
          </w:p>
          <w:p w14:paraId="1EEDB6CA" w14:textId="33D1F03F" w:rsidR="001F7DB7" w:rsidRPr="00A43BA8" w:rsidRDefault="001F7DB7" w:rsidP="600653C0">
            <w:pPr>
              <w:pStyle w:val="01Eingabe1"/>
              <w:rPr>
                <w:szCs w:val="22"/>
              </w:rPr>
            </w:pPr>
          </w:p>
          <w:p w14:paraId="0BDA35C7" w14:textId="7BEE24D3" w:rsidR="001F7DB7" w:rsidRPr="00A43BA8" w:rsidRDefault="001F7DB7" w:rsidP="600653C0">
            <w:pPr>
              <w:pStyle w:val="01Eingabe1"/>
              <w:rPr>
                <w:szCs w:val="22"/>
              </w:rPr>
            </w:pPr>
          </w:p>
          <w:p w14:paraId="489D1EDA" w14:textId="13442FA3" w:rsidR="001F7DB7" w:rsidRPr="00A43BA8" w:rsidRDefault="001F7DB7" w:rsidP="600653C0">
            <w:pPr>
              <w:pStyle w:val="01Eingabe1"/>
              <w:rPr>
                <w:szCs w:val="22"/>
              </w:rPr>
            </w:pPr>
          </w:p>
          <w:p w14:paraId="6A1D2FB4" w14:textId="73D75225" w:rsidR="001F7DB7" w:rsidRPr="00A43BA8" w:rsidRDefault="001F7DB7" w:rsidP="600653C0">
            <w:pPr>
              <w:pStyle w:val="01Eingabe1"/>
              <w:rPr>
                <w:szCs w:val="22"/>
              </w:rPr>
            </w:pPr>
          </w:p>
          <w:p w14:paraId="48FE725D" w14:textId="5785D7C4" w:rsidR="001F7DB7" w:rsidRPr="00A43BA8" w:rsidRDefault="001F7DB7" w:rsidP="600653C0">
            <w:pPr>
              <w:pStyle w:val="01Eingabe1"/>
              <w:rPr>
                <w:szCs w:val="22"/>
              </w:rPr>
            </w:pPr>
          </w:p>
          <w:p w14:paraId="63FFE7E1" w14:textId="5D058473" w:rsidR="001F7DB7" w:rsidRPr="00A43BA8" w:rsidRDefault="001F7DB7" w:rsidP="600653C0">
            <w:pPr>
              <w:pStyle w:val="01Eingabe1"/>
              <w:rPr>
                <w:szCs w:val="22"/>
              </w:rPr>
            </w:pPr>
          </w:p>
          <w:p w14:paraId="3A328463" w14:textId="216BAD43" w:rsidR="001F7DB7" w:rsidRDefault="001F7DB7" w:rsidP="600653C0">
            <w:pPr>
              <w:pStyle w:val="01Eingabe1"/>
              <w:rPr>
                <w:szCs w:val="22"/>
              </w:rPr>
            </w:pPr>
          </w:p>
          <w:p w14:paraId="4B968751" w14:textId="77777777" w:rsidR="001243C7" w:rsidRDefault="001243C7" w:rsidP="600653C0">
            <w:pPr>
              <w:pStyle w:val="01Eingabe1"/>
              <w:rPr>
                <w:szCs w:val="22"/>
              </w:rPr>
            </w:pPr>
          </w:p>
          <w:p w14:paraId="7B49648E" w14:textId="77777777" w:rsidR="001243C7" w:rsidRDefault="001243C7" w:rsidP="600653C0">
            <w:pPr>
              <w:pStyle w:val="01Eingabe1"/>
              <w:rPr>
                <w:szCs w:val="22"/>
              </w:rPr>
            </w:pPr>
          </w:p>
          <w:p w14:paraId="471A0561" w14:textId="77777777" w:rsidR="00EC1986" w:rsidRDefault="00EC1986" w:rsidP="600653C0">
            <w:pPr>
              <w:pStyle w:val="01Eingabe1"/>
              <w:rPr>
                <w:szCs w:val="22"/>
              </w:rPr>
            </w:pPr>
          </w:p>
          <w:p w14:paraId="47CB40D6" w14:textId="77777777" w:rsidR="00EC1986" w:rsidRDefault="00EC1986" w:rsidP="600653C0">
            <w:pPr>
              <w:pStyle w:val="01Eingabe1"/>
              <w:rPr>
                <w:szCs w:val="22"/>
              </w:rPr>
            </w:pPr>
          </w:p>
          <w:p w14:paraId="516E0D56" w14:textId="77777777" w:rsidR="00EC1986" w:rsidRDefault="00EC1986" w:rsidP="600653C0">
            <w:pPr>
              <w:pStyle w:val="01Eingabe1"/>
              <w:rPr>
                <w:szCs w:val="22"/>
              </w:rPr>
            </w:pPr>
          </w:p>
          <w:p w14:paraId="27EBD021" w14:textId="77777777" w:rsidR="00EC1986" w:rsidRPr="00A43BA8" w:rsidRDefault="00EC1986" w:rsidP="600653C0">
            <w:pPr>
              <w:pStyle w:val="01Eingabe1"/>
              <w:rPr>
                <w:szCs w:val="22"/>
              </w:rPr>
            </w:pPr>
          </w:p>
          <w:p w14:paraId="4853B200" w14:textId="5F43FA18" w:rsidR="001F7DB7" w:rsidRPr="00A43BA8" w:rsidRDefault="001F7DB7" w:rsidP="600653C0">
            <w:pPr>
              <w:pStyle w:val="01Eingabe1"/>
              <w:rPr>
                <w:szCs w:val="22"/>
              </w:rPr>
            </w:pPr>
          </w:p>
          <w:p w14:paraId="61ECFBBC" w14:textId="33B57A1F" w:rsidR="001F7DB7" w:rsidRPr="00A43BA8" w:rsidRDefault="00EC1986" w:rsidP="600653C0">
            <w:pPr>
              <w:pStyle w:val="01Eingabe1"/>
              <w:rPr>
                <w:szCs w:val="22"/>
              </w:rPr>
            </w:pPr>
            <w:r>
              <w:rPr>
                <w:szCs w:val="22"/>
              </w:rPr>
              <w:t>5</w:t>
            </w:r>
            <w:r w:rsidR="600653C0" w:rsidRPr="600653C0">
              <w:rPr>
                <w:szCs w:val="22"/>
              </w:rPr>
              <w:t xml:space="preserve"> min.</w:t>
            </w:r>
          </w:p>
          <w:p w14:paraId="45FB779E" w14:textId="545D9442" w:rsidR="001F7DB7" w:rsidRDefault="001F7DB7" w:rsidP="600653C0">
            <w:pPr>
              <w:pStyle w:val="01Eingabe1"/>
              <w:rPr>
                <w:szCs w:val="22"/>
              </w:rPr>
            </w:pPr>
          </w:p>
          <w:p w14:paraId="239B26B5" w14:textId="77777777" w:rsidR="00EC1986" w:rsidRDefault="00EC1986" w:rsidP="600653C0">
            <w:pPr>
              <w:pStyle w:val="01Eingabe1"/>
              <w:rPr>
                <w:szCs w:val="22"/>
              </w:rPr>
            </w:pPr>
          </w:p>
          <w:p w14:paraId="3C875D0E" w14:textId="77777777" w:rsidR="00EC1986" w:rsidRPr="00A43BA8" w:rsidRDefault="00EC1986" w:rsidP="600653C0">
            <w:pPr>
              <w:pStyle w:val="01Eingabe1"/>
              <w:rPr>
                <w:szCs w:val="22"/>
              </w:rPr>
            </w:pPr>
          </w:p>
          <w:p w14:paraId="273A1306" w14:textId="1874AC29" w:rsidR="001F7DB7" w:rsidRPr="00A43BA8" w:rsidRDefault="00C145A4" w:rsidP="600653C0">
            <w:pPr>
              <w:pStyle w:val="01Eingabe1"/>
              <w:rPr>
                <w:szCs w:val="22"/>
              </w:rPr>
            </w:pPr>
            <w:r>
              <w:rPr>
                <w:szCs w:val="22"/>
              </w:rPr>
              <w:t>15</w:t>
            </w:r>
            <w:r w:rsidR="600653C0" w:rsidRPr="600653C0">
              <w:rPr>
                <w:szCs w:val="22"/>
              </w:rPr>
              <w:t>min.</w:t>
            </w:r>
          </w:p>
          <w:p w14:paraId="3BB39649" w14:textId="6398E857" w:rsidR="001F7DB7" w:rsidRPr="00A43BA8" w:rsidRDefault="001F7DB7" w:rsidP="600653C0">
            <w:pPr>
              <w:pStyle w:val="01Eingabe1"/>
              <w:rPr>
                <w:szCs w:val="22"/>
              </w:rPr>
            </w:pPr>
          </w:p>
          <w:p w14:paraId="59D2707A" w14:textId="142A8221" w:rsidR="001F7DB7" w:rsidRPr="00A43BA8" w:rsidRDefault="001F7DB7" w:rsidP="600653C0">
            <w:pPr>
              <w:pStyle w:val="01Eingabe1"/>
              <w:rPr>
                <w:szCs w:val="22"/>
              </w:rPr>
            </w:pPr>
          </w:p>
          <w:p w14:paraId="1994D8F9" w14:textId="32BB1709" w:rsidR="001F7DB7" w:rsidRPr="00A43BA8" w:rsidRDefault="001F7DB7" w:rsidP="600653C0">
            <w:pPr>
              <w:pStyle w:val="01Eingabe1"/>
              <w:rPr>
                <w:szCs w:val="22"/>
              </w:rPr>
            </w:pPr>
          </w:p>
          <w:p w14:paraId="5FF41BD4" w14:textId="22972FBA" w:rsidR="001F7DB7" w:rsidRPr="00A43BA8" w:rsidRDefault="001F7DB7" w:rsidP="600653C0">
            <w:pPr>
              <w:pStyle w:val="01Eingabe1"/>
              <w:rPr>
                <w:szCs w:val="22"/>
              </w:rPr>
            </w:pPr>
          </w:p>
          <w:p w14:paraId="5B3EC0F1" w14:textId="59F324C2" w:rsidR="001F7DB7" w:rsidRPr="00A43BA8" w:rsidRDefault="001F7DB7" w:rsidP="600653C0">
            <w:pPr>
              <w:pStyle w:val="01Eingabe1"/>
              <w:rPr>
                <w:szCs w:val="22"/>
              </w:rPr>
            </w:pPr>
          </w:p>
          <w:p w14:paraId="143772F4" w14:textId="1F0522AE" w:rsidR="001F7DB7" w:rsidRPr="00A43BA8" w:rsidRDefault="001F7DB7" w:rsidP="600653C0">
            <w:pPr>
              <w:pStyle w:val="01Eingabe1"/>
              <w:rPr>
                <w:szCs w:val="22"/>
              </w:rPr>
            </w:pPr>
          </w:p>
          <w:p w14:paraId="3D1F5E5F" w14:textId="6A814B46" w:rsidR="001F7DB7" w:rsidRPr="00A43BA8" w:rsidRDefault="001F7DB7" w:rsidP="600653C0">
            <w:pPr>
              <w:pStyle w:val="01Eingabe1"/>
              <w:rPr>
                <w:szCs w:val="22"/>
              </w:rPr>
            </w:pPr>
          </w:p>
          <w:p w14:paraId="279E1C5D" w14:textId="398D13AA" w:rsidR="001F7DB7" w:rsidRPr="00A43BA8" w:rsidRDefault="001F7DB7" w:rsidP="600653C0">
            <w:pPr>
              <w:pStyle w:val="01Eingabe1"/>
              <w:rPr>
                <w:szCs w:val="22"/>
              </w:rPr>
            </w:pPr>
          </w:p>
          <w:p w14:paraId="2B4EBB45" w14:textId="63494FA5" w:rsidR="001F7DB7" w:rsidRPr="00A43BA8" w:rsidRDefault="001F7DB7" w:rsidP="600653C0">
            <w:pPr>
              <w:pStyle w:val="01Eingabe1"/>
              <w:rPr>
                <w:szCs w:val="22"/>
              </w:rPr>
            </w:pPr>
          </w:p>
          <w:p w14:paraId="0CCC3F26" w14:textId="0EB2466E" w:rsidR="001F7DB7" w:rsidRPr="00A43BA8" w:rsidRDefault="001F7DB7" w:rsidP="600653C0">
            <w:pPr>
              <w:pStyle w:val="01Eingabe1"/>
              <w:rPr>
                <w:szCs w:val="22"/>
              </w:rPr>
            </w:pPr>
          </w:p>
          <w:p w14:paraId="210FBBAA" w14:textId="2AF271E8" w:rsidR="001F7DB7" w:rsidRPr="00A43BA8" w:rsidRDefault="001F7DB7" w:rsidP="600653C0">
            <w:pPr>
              <w:pStyle w:val="01Eingabe1"/>
              <w:rPr>
                <w:szCs w:val="22"/>
              </w:rPr>
            </w:pPr>
          </w:p>
          <w:p w14:paraId="37D8DE1A" w14:textId="2B93CB07" w:rsidR="001F7DB7" w:rsidRPr="00A43BA8" w:rsidRDefault="001F7DB7" w:rsidP="600653C0">
            <w:pPr>
              <w:pStyle w:val="01Eingabe1"/>
              <w:rPr>
                <w:szCs w:val="22"/>
              </w:rPr>
            </w:pPr>
          </w:p>
          <w:p w14:paraId="66E75B4F" w14:textId="2044F04A" w:rsidR="001F7DB7" w:rsidRPr="00A43BA8" w:rsidRDefault="001F7DB7" w:rsidP="600653C0">
            <w:pPr>
              <w:pStyle w:val="01Eingabe1"/>
              <w:rPr>
                <w:szCs w:val="22"/>
              </w:rPr>
            </w:pPr>
          </w:p>
          <w:p w14:paraId="3AF80561" w14:textId="743FB29F" w:rsidR="001F7DB7" w:rsidRPr="00A43BA8" w:rsidRDefault="001F7DB7" w:rsidP="600653C0">
            <w:pPr>
              <w:pStyle w:val="01Eingabe1"/>
              <w:rPr>
                <w:szCs w:val="22"/>
              </w:rPr>
            </w:pPr>
          </w:p>
          <w:p w14:paraId="7E30B503" w14:textId="2094D1A3" w:rsidR="001F7DB7" w:rsidRPr="00A43BA8" w:rsidRDefault="001F7DB7" w:rsidP="600653C0">
            <w:pPr>
              <w:pStyle w:val="01Eingabe1"/>
              <w:rPr>
                <w:szCs w:val="22"/>
              </w:rPr>
            </w:pPr>
          </w:p>
          <w:p w14:paraId="4A6737F2" w14:textId="2C0BCCEA" w:rsidR="001F7DB7" w:rsidRPr="00A43BA8" w:rsidRDefault="001F7DB7" w:rsidP="600653C0">
            <w:pPr>
              <w:pStyle w:val="01Eingabe1"/>
              <w:rPr>
                <w:szCs w:val="22"/>
              </w:rPr>
            </w:pPr>
          </w:p>
          <w:p w14:paraId="11A271CE" w14:textId="173E48BE" w:rsidR="001F7DB7" w:rsidRPr="00A43BA8" w:rsidRDefault="001F7DB7" w:rsidP="600653C0">
            <w:pPr>
              <w:pStyle w:val="01Eingabe1"/>
              <w:rPr>
                <w:szCs w:val="22"/>
              </w:rPr>
            </w:pPr>
          </w:p>
          <w:p w14:paraId="2E1F42FC" w14:textId="448D02E1" w:rsidR="001F7DB7" w:rsidRDefault="001F7DB7" w:rsidP="600653C0">
            <w:pPr>
              <w:pStyle w:val="01Eingabe1"/>
              <w:rPr>
                <w:szCs w:val="22"/>
              </w:rPr>
            </w:pPr>
          </w:p>
          <w:p w14:paraId="575EA28F" w14:textId="77777777" w:rsidR="001243C7" w:rsidRPr="00A43BA8" w:rsidRDefault="001243C7" w:rsidP="600653C0">
            <w:pPr>
              <w:pStyle w:val="01Eingabe1"/>
              <w:rPr>
                <w:szCs w:val="22"/>
              </w:rPr>
            </w:pPr>
          </w:p>
          <w:p w14:paraId="117CA816" w14:textId="77777777" w:rsidR="00C145A4" w:rsidRDefault="00C145A4" w:rsidP="600653C0">
            <w:pPr>
              <w:pStyle w:val="01Eingabe1"/>
              <w:rPr>
                <w:szCs w:val="22"/>
              </w:rPr>
            </w:pPr>
          </w:p>
          <w:p w14:paraId="6CBB80BA" w14:textId="77777777" w:rsidR="00C145A4" w:rsidRDefault="00C145A4" w:rsidP="600653C0">
            <w:pPr>
              <w:pStyle w:val="01Eingabe1"/>
              <w:rPr>
                <w:szCs w:val="22"/>
              </w:rPr>
            </w:pPr>
          </w:p>
          <w:p w14:paraId="539925EC" w14:textId="77777777" w:rsidR="00C145A4" w:rsidRDefault="00C145A4" w:rsidP="600653C0">
            <w:pPr>
              <w:pStyle w:val="01Eingabe1"/>
              <w:rPr>
                <w:szCs w:val="22"/>
              </w:rPr>
            </w:pPr>
          </w:p>
          <w:p w14:paraId="7300D9D4" w14:textId="77777777" w:rsidR="00C145A4" w:rsidRDefault="00C145A4" w:rsidP="600653C0">
            <w:pPr>
              <w:pStyle w:val="01Eingabe1"/>
              <w:rPr>
                <w:szCs w:val="22"/>
              </w:rPr>
            </w:pPr>
          </w:p>
          <w:p w14:paraId="767A5E3F" w14:textId="3550ACC5" w:rsidR="001F7DB7" w:rsidRPr="00A43BA8" w:rsidRDefault="00C145A4" w:rsidP="600653C0">
            <w:pPr>
              <w:pStyle w:val="01Eingabe1"/>
              <w:rPr>
                <w:szCs w:val="22"/>
              </w:rPr>
            </w:pPr>
            <w:r>
              <w:rPr>
                <w:szCs w:val="22"/>
              </w:rPr>
              <w:t>15</w:t>
            </w:r>
            <w:r w:rsidR="600653C0" w:rsidRPr="600653C0">
              <w:rPr>
                <w:szCs w:val="22"/>
              </w:rPr>
              <w:t xml:space="preserve"> min.</w:t>
            </w:r>
          </w:p>
          <w:p w14:paraId="17810E8E" w14:textId="1403329F" w:rsidR="001F7DB7" w:rsidRPr="00A43BA8" w:rsidRDefault="001F7DB7" w:rsidP="600653C0">
            <w:pPr>
              <w:pStyle w:val="01Eingabe1"/>
              <w:rPr>
                <w:szCs w:val="22"/>
              </w:rPr>
            </w:pPr>
          </w:p>
        </w:tc>
        <w:tc>
          <w:tcPr>
            <w:tcW w:w="3790" w:type="pct"/>
          </w:tcPr>
          <w:p w14:paraId="4D181EEC" w14:textId="77777777" w:rsidR="001F7DB7" w:rsidRDefault="600653C0" w:rsidP="600653C0">
            <w:pPr>
              <w:pStyle w:val="05berschrift1"/>
              <w:rPr>
                <w:rFonts w:eastAsia="Cambria" w:cs="Cambria"/>
              </w:rPr>
            </w:pPr>
            <w:r w:rsidRPr="600653C0">
              <w:rPr>
                <w:rFonts w:eastAsia="Cambria" w:cs="Cambria"/>
              </w:rPr>
              <w:lastRenderedPageBreak/>
              <w:t>Hauptteil:</w:t>
            </w:r>
          </w:p>
          <w:p w14:paraId="78E29E9E" w14:textId="77777777" w:rsidR="001543EB" w:rsidRDefault="001543EB" w:rsidP="600653C0">
            <w:pPr>
              <w:pStyle w:val="01Eingabe1"/>
              <w:rPr>
                <w:rFonts w:eastAsia="Cambria" w:cs="Cambria"/>
              </w:rPr>
            </w:pPr>
          </w:p>
          <w:p w14:paraId="7C121488" w14:textId="0EA0A974" w:rsidR="006D372F" w:rsidRDefault="600653C0" w:rsidP="600653C0">
            <w:pPr>
              <w:pStyle w:val="01Eingabe1"/>
              <w:rPr>
                <w:rFonts w:eastAsia="Cambria" w:cs="Cambria"/>
                <w:b/>
                <w:bCs/>
              </w:rPr>
            </w:pPr>
            <w:proofErr w:type="spellStart"/>
            <w:r w:rsidRPr="600653C0">
              <w:rPr>
                <w:rFonts w:eastAsia="Cambria" w:cs="Cambria"/>
                <w:b/>
                <w:bCs/>
              </w:rPr>
              <w:t>Intercrosse</w:t>
            </w:r>
            <w:proofErr w:type="spellEnd"/>
            <w:r w:rsidRPr="600653C0">
              <w:rPr>
                <w:rFonts w:eastAsia="Cambria" w:cs="Cambria"/>
                <w:b/>
                <w:bCs/>
              </w:rPr>
              <w:t xml:space="preserve"> Schläger basteln</w:t>
            </w:r>
          </w:p>
          <w:p w14:paraId="2235212B" w14:textId="74E825DF" w:rsidR="00D41224" w:rsidRDefault="600653C0" w:rsidP="600653C0">
            <w:pPr>
              <w:pStyle w:val="01Eingabe1"/>
              <w:rPr>
                <w:rFonts w:eastAsia="Cambria" w:cs="Cambria"/>
              </w:rPr>
            </w:pPr>
            <w:r w:rsidRPr="600653C0">
              <w:rPr>
                <w:rFonts w:eastAsia="Cambria" w:cs="Cambria"/>
              </w:rPr>
              <w:t xml:space="preserve">Da nun alle Teilnehmer auf dem gleichen Stand sind und wissen, was die Sportart </w:t>
            </w:r>
            <w:proofErr w:type="spellStart"/>
            <w:r w:rsidRPr="600653C0">
              <w:rPr>
                <w:rFonts w:eastAsia="Cambria" w:cs="Cambria"/>
              </w:rPr>
              <w:t>Intercrosse</w:t>
            </w:r>
            <w:proofErr w:type="spellEnd"/>
            <w:r w:rsidRPr="600653C0">
              <w:rPr>
                <w:rFonts w:eastAsia="Cambria" w:cs="Cambria"/>
              </w:rPr>
              <w:t xml:space="preserve"> ist, können wir diese anfangen zu spielen. Jedoch fehlen hier uns die Schläger. Frage an die Teilnehmer: Was machen wir jetzt?</w:t>
            </w:r>
          </w:p>
          <w:p w14:paraId="6BAC5E0A" w14:textId="385B495E" w:rsidR="600653C0" w:rsidRDefault="600653C0" w:rsidP="600653C0">
            <w:pPr>
              <w:pStyle w:val="01Eingabe1"/>
              <w:rPr>
                <w:rFonts w:eastAsia="Cambria" w:cs="Cambria"/>
              </w:rPr>
            </w:pPr>
            <w:r w:rsidRPr="600653C0">
              <w:rPr>
                <w:rFonts w:eastAsia="Cambria" w:cs="Cambria"/>
              </w:rPr>
              <w:t xml:space="preserve">Genau wir basteln uns solche </w:t>
            </w:r>
            <w:proofErr w:type="gramStart"/>
            <w:r w:rsidRPr="600653C0">
              <w:rPr>
                <w:rFonts w:eastAsia="Cambria" w:cs="Cambria"/>
              </w:rPr>
              <w:t>selber</w:t>
            </w:r>
            <w:proofErr w:type="gramEnd"/>
            <w:r w:rsidRPr="600653C0">
              <w:rPr>
                <w:rFonts w:eastAsia="Cambria" w:cs="Cambria"/>
              </w:rPr>
              <w:t xml:space="preserve">. Hierfür brauchen wir nur eine leere Milchflasche, ein Rundholz und </w:t>
            </w:r>
            <w:r w:rsidR="3107BC08" w:rsidRPr="3107BC08">
              <w:rPr>
                <w:rFonts w:eastAsia="Cambria" w:cs="Cambria"/>
              </w:rPr>
              <w:t>Heissleim.</w:t>
            </w:r>
            <w:r w:rsidRPr="600653C0">
              <w:rPr>
                <w:rFonts w:eastAsia="Cambria" w:cs="Cambria"/>
              </w:rPr>
              <w:t xml:space="preserve"> Dabei gehen wir mit dem Teilnehmer wie folgt vor: </w:t>
            </w:r>
          </w:p>
          <w:p w14:paraId="03B69DA7" w14:textId="2787242F" w:rsidR="600653C0" w:rsidRDefault="600653C0" w:rsidP="600653C0">
            <w:pPr>
              <w:pStyle w:val="01Eingabe1"/>
              <w:numPr>
                <w:ilvl w:val="0"/>
                <w:numId w:val="3"/>
              </w:numPr>
              <w:rPr>
                <w:rFonts w:eastAsia="Cambria" w:cs="Cambria"/>
              </w:rPr>
            </w:pPr>
            <w:r w:rsidRPr="600653C0">
              <w:rPr>
                <w:rFonts w:eastAsia="Cambria" w:cs="Cambria"/>
              </w:rPr>
              <w:t>Material verteilen: Jeder bekommt eine Milchflasche, ein Rundholz, einen Stift und einen Cutter</w:t>
            </w:r>
          </w:p>
          <w:p w14:paraId="59A08018" w14:textId="7FC58DAC" w:rsidR="600653C0" w:rsidRDefault="600653C0" w:rsidP="600653C0">
            <w:pPr>
              <w:pStyle w:val="01Eingabe1"/>
              <w:numPr>
                <w:ilvl w:val="0"/>
                <w:numId w:val="3"/>
              </w:numPr>
              <w:spacing w:line="259" w:lineRule="auto"/>
              <w:rPr>
                <w:rFonts w:eastAsia="Cambria" w:cs="Cambria"/>
              </w:rPr>
            </w:pPr>
            <w:r w:rsidRPr="600653C0">
              <w:rPr>
                <w:rFonts w:eastAsia="Cambria" w:cs="Cambria"/>
              </w:rPr>
              <w:t xml:space="preserve">Die Teilnehmer sehen am Beispiel an, wie die </w:t>
            </w:r>
            <w:r w:rsidR="511B354E" w:rsidRPr="511B354E">
              <w:rPr>
                <w:rFonts w:eastAsia="Cambria" w:cs="Cambria"/>
              </w:rPr>
              <w:t>Milchfl</w:t>
            </w:r>
            <w:r w:rsidR="00F619DB">
              <w:rPr>
                <w:rFonts w:eastAsia="Cambria" w:cs="Cambria"/>
              </w:rPr>
              <w:t>a</w:t>
            </w:r>
            <w:r w:rsidR="511B354E" w:rsidRPr="511B354E">
              <w:rPr>
                <w:rFonts w:eastAsia="Cambria" w:cs="Cambria"/>
              </w:rPr>
              <w:t>sche</w:t>
            </w:r>
            <w:r w:rsidRPr="600653C0">
              <w:rPr>
                <w:rFonts w:eastAsia="Cambria" w:cs="Cambria"/>
              </w:rPr>
              <w:t xml:space="preserve"> zerschnitten wurde, damit diese so eine Art ein Schal</w:t>
            </w:r>
            <w:r w:rsidR="00E45744">
              <w:rPr>
                <w:rFonts w:eastAsia="Cambria" w:cs="Cambria"/>
              </w:rPr>
              <w:t>e</w:t>
            </w:r>
            <w:r w:rsidR="00E1552E">
              <w:rPr>
                <w:rFonts w:eastAsia="Cambria" w:cs="Cambria"/>
              </w:rPr>
              <w:t xml:space="preserve"> für den Ball</w:t>
            </w:r>
            <w:r w:rsidRPr="600653C0">
              <w:rPr>
                <w:rFonts w:eastAsia="Cambria" w:cs="Cambria"/>
              </w:rPr>
              <w:t xml:space="preserve"> </w:t>
            </w:r>
            <w:r w:rsidR="00E1552E">
              <w:rPr>
                <w:rFonts w:eastAsia="Cambria" w:cs="Cambria"/>
              </w:rPr>
              <w:t>ge</w:t>
            </w:r>
            <w:r w:rsidRPr="600653C0">
              <w:rPr>
                <w:rFonts w:eastAsia="Cambria" w:cs="Cambria"/>
              </w:rPr>
              <w:t xml:space="preserve">bildet. Genau diese Form soll nun jeder bei sich </w:t>
            </w:r>
            <w:proofErr w:type="gramStart"/>
            <w:r w:rsidRPr="600653C0">
              <w:rPr>
                <w:rFonts w:eastAsia="Cambria" w:cs="Cambria"/>
              </w:rPr>
              <w:t>selber</w:t>
            </w:r>
            <w:proofErr w:type="gramEnd"/>
            <w:r w:rsidRPr="600653C0">
              <w:rPr>
                <w:rFonts w:eastAsia="Cambria" w:cs="Cambria"/>
              </w:rPr>
              <w:t xml:space="preserve"> einzeichnen.</w:t>
            </w:r>
          </w:p>
          <w:p w14:paraId="4ACE72DA" w14:textId="3E611A16" w:rsidR="600653C0" w:rsidRDefault="600653C0" w:rsidP="600653C0">
            <w:pPr>
              <w:pStyle w:val="01Eingabe1"/>
              <w:numPr>
                <w:ilvl w:val="0"/>
                <w:numId w:val="3"/>
              </w:numPr>
              <w:spacing w:line="259" w:lineRule="auto"/>
              <w:rPr>
                <w:rFonts w:eastAsia="Cambria" w:cs="Cambria"/>
              </w:rPr>
            </w:pPr>
            <w:r w:rsidRPr="600653C0">
              <w:rPr>
                <w:rFonts w:eastAsia="Cambria" w:cs="Cambria"/>
              </w:rPr>
              <w:t>Mit dem Cutter die Milchflasche zurechtschneiden. Als erstes wir</w:t>
            </w:r>
            <w:r w:rsidR="00F619DB">
              <w:rPr>
                <w:rFonts w:eastAsia="Cambria" w:cs="Cambria"/>
              </w:rPr>
              <w:t xml:space="preserve">d </w:t>
            </w:r>
            <w:r w:rsidRPr="600653C0">
              <w:rPr>
                <w:rFonts w:eastAsia="Cambria" w:cs="Cambria"/>
              </w:rPr>
              <w:t>den Teilnehmer</w:t>
            </w:r>
            <w:r w:rsidR="00F619DB">
              <w:rPr>
                <w:rFonts w:eastAsia="Cambria" w:cs="Cambria"/>
              </w:rPr>
              <w:t>n</w:t>
            </w:r>
            <w:r w:rsidRPr="600653C0">
              <w:rPr>
                <w:rFonts w:eastAsia="Cambria" w:cs="Cambria"/>
              </w:rPr>
              <w:t xml:space="preserve"> nochmals den Umgang mit einem Cutter erklärt: Mit einem Cutter sollte man vorsichtig umgehen, indem man stets auf eine sichere Handhabung achtet und nie in die Richtung zu seinem oder jemanden anderen seinen Körper schneidet. Auch immer von der Hand weg.</w:t>
            </w:r>
            <w:r>
              <w:br/>
            </w:r>
            <w:r w:rsidRPr="600653C0">
              <w:rPr>
                <w:rFonts w:eastAsia="Cambria" w:cs="Cambria"/>
              </w:rPr>
              <w:t>Jeder Teilnehmer kann nun mit dem Cutter die angezeichnete Linie ausschneiden, sodass die Milchflasche dann, wie auf dem Bild aussieht.</w:t>
            </w:r>
          </w:p>
          <w:p w14:paraId="5E968CFF" w14:textId="31F91286" w:rsidR="600653C0" w:rsidRDefault="600653C0" w:rsidP="600653C0">
            <w:pPr>
              <w:pStyle w:val="01Eingabe1"/>
              <w:numPr>
                <w:ilvl w:val="0"/>
                <w:numId w:val="3"/>
              </w:numPr>
              <w:spacing w:line="259" w:lineRule="auto"/>
              <w:rPr>
                <w:rFonts w:eastAsia="Cambria" w:cs="Cambria"/>
              </w:rPr>
            </w:pPr>
            <w:r w:rsidRPr="600653C0">
              <w:rPr>
                <w:rFonts w:eastAsia="Cambria" w:cs="Cambria"/>
              </w:rPr>
              <w:t>Rundholz schleifen: Damit man das Rundholz danach gut in der Hand fühlen kann, sollen die Teilnehmer dieses zuerst ein bisschen schleifen und auch die Kante am unteren Ende runden.</w:t>
            </w:r>
          </w:p>
          <w:p w14:paraId="43581B2C" w14:textId="4EF38247" w:rsidR="600653C0" w:rsidRDefault="1446895E" w:rsidP="600653C0">
            <w:pPr>
              <w:pStyle w:val="01Eingabe1"/>
              <w:numPr>
                <w:ilvl w:val="0"/>
                <w:numId w:val="3"/>
              </w:numPr>
              <w:spacing w:line="259" w:lineRule="auto"/>
              <w:rPr>
                <w:rFonts w:eastAsia="Cambria" w:cs="Cambria"/>
              </w:rPr>
            </w:pPr>
            <w:r w:rsidRPr="1446895E">
              <w:rPr>
                <w:rFonts w:eastAsia="Cambria" w:cs="Cambria"/>
              </w:rPr>
              <w:t xml:space="preserve">Rundholz an die Flasche leimen: Im Deckel von jeder Flasche hat es </w:t>
            </w:r>
            <w:proofErr w:type="gramStart"/>
            <w:r w:rsidRPr="1446895E">
              <w:rPr>
                <w:rFonts w:eastAsia="Cambria" w:cs="Cambria"/>
              </w:rPr>
              <w:t>bereits schon</w:t>
            </w:r>
            <w:proofErr w:type="gramEnd"/>
            <w:r w:rsidRPr="1446895E">
              <w:rPr>
                <w:rFonts w:eastAsia="Cambria" w:cs="Cambria"/>
              </w:rPr>
              <w:t xml:space="preserve"> ein Lock das im Vorhinein schon gebohrt wurde, damit das Holz so schön reinpasst. In dieses können die Teilnehmer das Rundholz reinstecken und dies mit Heissleim anleimen. Bis der Heissleim richtig trocken ist, müssen die Teilnehmer ihren selbst gebastelten </w:t>
            </w:r>
            <w:proofErr w:type="spellStart"/>
            <w:r w:rsidRPr="1446895E">
              <w:rPr>
                <w:rFonts w:eastAsia="Cambria" w:cs="Cambria"/>
              </w:rPr>
              <w:t>Intercrosse</w:t>
            </w:r>
            <w:proofErr w:type="spellEnd"/>
            <w:r w:rsidRPr="1446895E">
              <w:rPr>
                <w:rFonts w:eastAsia="Cambria" w:cs="Cambria"/>
              </w:rPr>
              <w:t xml:space="preserve"> Schläger nun für ein paar Minuten in der Hand haben. Danach ist er fertig.</w:t>
            </w:r>
          </w:p>
          <w:p w14:paraId="066AAE2E" w14:textId="1241D426" w:rsidR="600653C0" w:rsidRDefault="600653C0" w:rsidP="600653C0">
            <w:pPr>
              <w:pStyle w:val="01Eingabe1"/>
              <w:numPr>
                <w:ilvl w:val="0"/>
                <w:numId w:val="3"/>
              </w:numPr>
              <w:spacing w:line="259" w:lineRule="auto"/>
              <w:rPr>
                <w:rFonts w:eastAsia="Cambria" w:cs="Cambria"/>
              </w:rPr>
            </w:pPr>
            <w:r w:rsidRPr="600653C0">
              <w:rPr>
                <w:rFonts w:eastAsia="Cambria" w:cs="Cambria"/>
              </w:rPr>
              <w:t xml:space="preserve">Da alle am Schluss gleich aussehen, soll jeder </w:t>
            </w:r>
            <w:r w:rsidR="511B354E" w:rsidRPr="511B354E">
              <w:rPr>
                <w:rFonts w:eastAsia="Cambria" w:cs="Cambria"/>
              </w:rPr>
              <w:t>noch seinen</w:t>
            </w:r>
            <w:r w:rsidRPr="600653C0">
              <w:rPr>
                <w:rFonts w:eastAsia="Cambria" w:cs="Cambria"/>
              </w:rPr>
              <w:t xml:space="preserve"> Namen auf den Schläger schreiben.</w:t>
            </w:r>
          </w:p>
          <w:p w14:paraId="0ACB686A" w14:textId="333D9D2B" w:rsidR="600653C0" w:rsidRDefault="600653C0" w:rsidP="600653C0">
            <w:pPr>
              <w:pStyle w:val="01Eingabe1"/>
              <w:spacing w:line="259" w:lineRule="auto"/>
              <w:rPr>
                <w:rFonts w:eastAsia="Cambria" w:cs="Cambria"/>
              </w:rPr>
            </w:pPr>
          </w:p>
          <w:p w14:paraId="01144748" w14:textId="0FFACFCB" w:rsidR="00D41224" w:rsidRDefault="00D41224" w:rsidP="600653C0">
            <w:pPr>
              <w:pStyle w:val="01Eingabe1"/>
              <w:rPr>
                <w:rFonts w:eastAsia="Cambria" w:cs="Cambria"/>
              </w:rPr>
            </w:pPr>
            <w:r>
              <w:rPr>
                <w:noProof/>
              </w:rPr>
              <w:lastRenderedPageBreak/>
              <w:drawing>
                <wp:inline distT="0" distB="0" distL="0" distR="0" wp14:anchorId="2A15B56A" wp14:editId="6AD7E180">
                  <wp:extent cx="2901950" cy="2176462"/>
                  <wp:effectExtent l="0" t="0" r="0" b="0"/>
                  <wp:docPr id="38475784" name="Picture 3847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1950" cy="2176462"/>
                          </a:xfrm>
                          <a:prstGeom prst="rect">
                            <a:avLst/>
                          </a:prstGeom>
                        </pic:spPr>
                      </pic:pic>
                    </a:graphicData>
                  </a:graphic>
                </wp:inline>
              </w:drawing>
            </w:r>
          </w:p>
          <w:p w14:paraId="198644A9" w14:textId="77777777" w:rsidR="00095703" w:rsidRDefault="00095703" w:rsidP="600653C0">
            <w:pPr>
              <w:pStyle w:val="01Eingabe1"/>
              <w:rPr>
                <w:rFonts w:eastAsia="Cambria" w:cs="Cambria"/>
              </w:rPr>
            </w:pPr>
          </w:p>
          <w:p w14:paraId="5259918B" w14:textId="026205E9" w:rsidR="00095703" w:rsidRPr="001543EB" w:rsidRDefault="600653C0" w:rsidP="600653C0">
            <w:pPr>
              <w:rPr>
                <w:rFonts w:eastAsia="Cambria" w:cs="Cambria"/>
                <w:b/>
                <w:bCs/>
              </w:rPr>
            </w:pPr>
            <w:proofErr w:type="spellStart"/>
            <w:r w:rsidRPr="600653C0">
              <w:rPr>
                <w:rFonts w:eastAsia="Cambria" w:cs="Cambria"/>
                <w:b/>
                <w:bCs/>
              </w:rPr>
              <w:t>Intercrosse</w:t>
            </w:r>
            <w:proofErr w:type="spellEnd"/>
            <w:r w:rsidRPr="600653C0">
              <w:rPr>
                <w:rFonts w:eastAsia="Cambria" w:cs="Cambria"/>
                <w:b/>
                <w:bCs/>
              </w:rPr>
              <w:t xml:space="preserve"> spielen lernen</w:t>
            </w:r>
          </w:p>
          <w:p w14:paraId="1B429B03" w14:textId="15659EC8" w:rsidR="00095703" w:rsidRPr="001543EB" w:rsidRDefault="600653C0" w:rsidP="600653C0">
            <w:pPr>
              <w:tabs>
                <w:tab w:val="left" w:pos="0"/>
                <w:tab w:val="left" w:pos="720"/>
              </w:tabs>
              <w:rPr>
                <w:rFonts w:eastAsia="Cambria" w:cs="Cambria"/>
                <w:szCs w:val="22"/>
              </w:rPr>
            </w:pPr>
            <w:r w:rsidRPr="600653C0">
              <w:rPr>
                <w:rFonts w:eastAsia="Cambria" w:cs="Cambria"/>
                <w:szCs w:val="22"/>
              </w:rPr>
              <w:t>Grundlegende Fähigkeiten erlernen:</w:t>
            </w:r>
          </w:p>
          <w:p w14:paraId="719E8B61" w14:textId="02158E9B" w:rsidR="00095703" w:rsidRPr="001543EB" w:rsidRDefault="600653C0" w:rsidP="600653C0">
            <w:pPr>
              <w:pStyle w:val="Listenabsatz"/>
              <w:numPr>
                <w:ilvl w:val="0"/>
                <w:numId w:val="16"/>
              </w:numPr>
              <w:rPr>
                <w:rFonts w:eastAsia="Cambria" w:cs="Cambria"/>
                <w:color w:val="000000" w:themeColor="text1"/>
                <w:szCs w:val="22"/>
              </w:rPr>
            </w:pPr>
            <w:r w:rsidRPr="600653C0">
              <w:rPr>
                <w:rFonts w:eastAsia="Cambria" w:cs="Cambria"/>
                <w:color w:val="000000" w:themeColor="text1"/>
                <w:szCs w:val="22"/>
              </w:rPr>
              <w:t>Griffhaltung: Die Teilnehmer lernen, den Stick richtig zu greifen. Der Schläger wird mit beiden Händen gehalten. Der obere Griff sollte locker sein, während der untere Griff fester sein sollte. Der Stick sollte mit den Händen etwa schulterbreit auseinandergehalten werden, wobei der obere Griff auf Höhe des Brustkorbs gehalten wird.</w:t>
            </w:r>
            <w:r w:rsidR="00DD1791">
              <w:br/>
            </w:r>
            <w:r w:rsidRPr="600653C0">
              <w:rPr>
                <w:rFonts w:eastAsia="Cambria" w:cs="Cambria"/>
                <w:color w:val="000000" w:themeColor="text1"/>
                <w:szCs w:val="22"/>
              </w:rPr>
              <w:t xml:space="preserve">Dazu stellen sich alle in einen Kreis auf der </w:t>
            </w:r>
            <w:proofErr w:type="spellStart"/>
            <w:r w:rsidRPr="600653C0">
              <w:rPr>
                <w:rFonts w:eastAsia="Cambria" w:cs="Cambria"/>
                <w:color w:val="000000" w:themeColor="text1"/>
                <w:szCs w:val="22"/>
              </w:rPr>
              <w:t>Wiesse</w:t>
            </w:r>
            <w:proofErr w:type="spellEnd"/>
            <w:r w:rsidRPr="600653C0">
              <w:rPr>
                <w:rFonts w:eastAsia="Cambria" w:cs="Cambria"/>
                <w:color w:val="000000" w:themeColor="text1"/>
                <w:szCs w:val="22"/>
              </w:rPr>
              <w:t xml:space="preserve"> und ein Leiter macht die richtige Haltung vor und die Teilnehmer nach. Zusätzlich kontrollieren die Leiter ob die Teilnehmer diesen auch richtig halten. </w:t>
            </w:r>
          </w:p>
          <w:p w14:paraId="525791B7" w14:textId="7A31E7A0" w:rsidR="00095703" w:rsidRPr="001543EB" w:rsidRDefault="00095703" w:rsidP="600653C0">
            <w:pPr>
              <w:rPr>
                <w:rFonts w:eastAsia="Cambria" w:cs="Cambria"/>
                <w:color w:val="000000" w:themeColor="text1"/>
                <w:szCs w:val="22"/>
              </w:rPr>
            </w:pPr>
          </w:p>
          <w:p w14:paraId="3FDB0461" w14:textId="79FD9D24" w:rsidR="00095703" w:rsidRPr="001543EB" w:rsidRDefault="600653C0" w:rsidP="600653C0">
            <w:pPr>
              <w:pStyle w:val="Listenabsatz"/>
              <w:numPr>
                <w:ilvl w:val="0"/>
                <w:numId w:val="16"/>
              </w:numPr>
              <w:rPr>
                <w:rFonts w:eastAsia="Cambria" w:cs="Cambria"/>
                <w:color w:val="000000" w:themeColor="text1"/>
              </w:rPr>
            </w:pPr>
            <w:r w:rsidRPr="511B354E">
              <w:rPr>
                <w:rFonts w:eastAsia="Cambria" w:cs="Cambria"/>
                <w:color w:val="000000" w:themeColor="text1"/>
              </w:rPr>
              <w:t>Bodenball und Aufnehmen: Der Teilnehmer muss lernen, den Ball vom Boden aufzunehmen. Der Stick sollte flach auf dem Boden liegen, während der Teilnehmer den Ball mit der flachen Seite des Sticks unter Kontrolle bringt. Der Stick sollte dann schnell hochgezogen werden, um den Ball aufzunehmen.</w:t>
            </w:r>
            <w:r w:rsidR="00DD1791">
              <w:br/>
            </w:r>
            <w:r w:rsidRPr="511B354E">
              <w:rPr>
                <w:rFonts w:eastAsia="Cambria" w:cs="Cambria"/>
                <w:color w:val="000000" w:themeColor="text1"/>
              </w:rPr>
              <w:t xml:space="preserve">Dazu macht ein Leiter dies richtig vor und alle Teilnehmer nach. Nun können die Teilnehmer dies </w:t>
            </w:r>
            <w:r w:rsidR="511B354E" w:rsidRPr="511B354E">
              <w:rPr>
                <w:rFonts w:eastAsia="Cambria" w:cs="Cambria"/>
                <w:color w:val="000000" w:themeColor="text1"/>
              </w:rPr>
              <w:t>dann</w:t>
            </w:r>
            <w:r w:rsidRPr="511B354E">
              <w:rPr>
                <w:rFonts w:eastAsia="Cambria" w:cs="Cambria"/>
                <w:color w:val="000000" w:themeColor="text1"/>
              </w:rPr>
              <w:t xml:space="preserve"> Wiederholen und die Leiter geben ihnen direkt dazu Feedback.</w:t>
            </w:r>
            <w:r w:rsidR="00DD1791">
              <w:br/>
            </w:r>
          </w:p>
          <w:p w14:paraId="7501CC19" w14:textId="5BDB4DCD" w:rsidR="00095703" w:rsidRPr="001543EB" w:rsidRDefault="600653C0" w:rsidP="600653C0">
            <w:pPr>
              <w:pStyle w:val="Listenabsatz"/>
              <w:numPr>
                <w:ilvl w:val="0"/>
                <w:numId w:val="16"/>
              </w:numPr>
              <w:rPr>
                <w:rFonts w:eastAsia="Cambria" w:cs="Cambria"/>
                <w:color w:val="000000" w:themeColor="text1"/>
              </w:rPr>
            </w:pPr>
            <w:r w:rsidRPr="511B354E">
              <w:rPr>
                <w:rFonts w:eastAsia="Cambria" w:cs="Cambria"/>
                <w:color w:val="000000" w:themeColor="text1"/>
              </w:rPr>
              <w:t xml:space="preserve">Passen und Fangen: Die Teilnehmer lernen, den Ball zu passen und zu fangen. Der Pass sollte mit einer schnellen Bewegung des Sticks erfolgen, wobei der Ball geradeaus fliegt und der Empfänger ihn leicht fangen kann. Beim Fangen sollte der Spieler den </w:t>
            </w:r>
            <w:r w:rsidR="00E559FF">
              <w:rPr>
                <w:rFonts w:eastAsia="Cambria" w:cs="Cambria"/>
                <w:color w:val="000000" w:themeColor="text1"/>
              </w:rPr>
              <w:t>Schläger</w:t>
            </w:r>
            <w:r w:rsidRPr="511B354E">
              <w:rPr>
                <w:rFonts w:eastAsia="Cambria" w:cs="Cambria"/>
                <w:color w:val="000000" w:themeColor="text1"/>
              </w:rPr>
              <w:t xml:space="preserve"> mit beiden Händen </w:t>
            </w:r>
            <w:r w:rsidR="005A1E97">
              <w:rPr>
                <w:rFonts w:eastAsia="Cambria" w:cs="Cambria"/>
                <w:color w:val="000000" w:themeColor="text1"/>
              </w:rPr>
              <w:t>halten</w:t>
            </w:r>
            <w:r w:rsidRPr="511B354E">
              <w:rPr>
                <w:rFonts w:eastAsia="Cambria" w:cs="Cambria"/>
                <w:color w:val="000000" w:themeColor="text1"/>
              </w:rPr>
              <w:t xml:space="preserve"> und den Stick parallel zum Boden halten.</w:t>
            </w:r>
            <w:r w:rsidR="00DD1791">
              <w:br/>
            </w:r>
            <w:r w:rsidRPr="511B354E">
              <w:rPr>
                <w:rFonts w:eastAsia="Cambria" w:cs="Cambria"/>
                <w:color w:val="000000" w:themeColor="text1"/>
              </w:rPr>
              <w:t>Dazu gehen immer zwei Teilnehmer / Leiter zusammen und passen sich so den Ball hin und her. Dabei soll der Ball mal oben abgenommen werden, sowie auch unten.</w:t>
            </w:r>
          </w:p>
          <w:p w14:paraId="7CDBACE2" w14:textId="37B50339" w:rsidR="00095703" w:rsidRPr="001543EB" w:rsidRDefault="00095703" w:rsidP="600653C0">
            <w:pPr>
              <w:rPr>
                <w:rFonts w:eastAsia="Cambria" w:cs="Cambria"/>
                <w:color w:val="000000" w:themeColor="text1"/>
                <w:szCs w:val="22"/>
              </w:rPr>
            </w:pPr>
          </w:p>
          <w:p w14:paraId="3E36A1BA" w14:textId="390CFC9E" w:rsidR="00095703" w:rsidRPr="001543EB" w:rsidRDefault="1446895E" w:rsidP="1446895E">
            <w:pPr>
              <w:tabs>
                <w:tab w:val="left" w:pos="720"/>
              </w:tabs>
              <w:rPr>
                <w:rFonts w:eastAsia="Cambria" w:cs="Cambria"/>
              </w:rPr>
            </w:pPr>
            <w:r w:rsidRPr="1446895E">
              <w:rPr>
                <w:rFonts w:eastAsia="Cambria" w:cs="Cambria"/>
              </w:rPr>
              <w:t>Spielübung</w:t>
            </w:r>
          </w:p>
          <w:p w14:paraId="5159FE4F" w14:textId="023ABAF3" w:rsidR="00095703" w:rsidRPr="001543EB" w:rsidRDefault="1446895E" w:rsidP="600653C0">
            <w:pPr>
              <w:pStyle w:val="Listenabsatz"/>
              <w:numPr>
                <w:ilvl w:val="0"/>
                <w:numId w:val="10"/>
              </w:numPr>
              <w:spacing w:line="259" w:lineRule="auto"/>
              <w:rPr>
                <w:rFonts w:eastAsia="Cambria" w:cs="Cambria"/>
              </w:rPr>
            </w:pPr>
            <w:r w:rsidRPr="1446895E">
              <w:rPr>
                <w:rFonts w:eastAsia="Cambria" w:cs="Cambria"/>
              </w:rPr>
              <w:t xml:space="preserve">Nun wird ein kleines Spiel gespielt. Als erstes werden hierfür die Regeln von </w:t>
            </w:r>
            <w:proofErr w:type="spellStart"/>
            <w:r w:rsidRPr="1446895E">
              <w:rPr>
                <w:rFonts w:eastAsia="Cambria" w:cs="Cambria"/>
              </w:rPr>
              <w:t>Intercrosse</w:t>
            </w:r>
            <w:proofErr w:type="spellEnd"/>
            <w:r w:rsidRPr="1446895E">
              <w:rPr>
                <w:rFonts w:eastAsia="Cambria" w:cs="Cambria"/>
              </w:rPr>
              <w:t xml:space="preserve"> durchgegangen. Da es aber noch recht viele sind, werden wir am Anfang die wichtigsten Regeln aufzählen und im Verlaufe des Spiels weitere hinzufügen:</w:t>
            </w:r>
            <w:r w:rsidR="600653C0">
              <w:br/>
            </w:r>
            <w:r w:rsidRPr="1446895E">
              <w:rPr>
                <w:rFonts w:eastAsia="Cambria" w:cs="Cambria"/>
              </w:rPr>
              <w:t>Regel 1: Gezielter Körperkontakt (Körper mit Körper, Stick mit Körper, Stick mit Stick) ist verboten.</w:t>
            </w:r>
            <w:r w:rsidR="600653C0">
              <w:br/>
            </w:r>
            <w:r w:rsidRPr="1446895E">
              <w:rPr>
                <w:rFonts w:eastAsia="Cambria" w:cs="Cambria"/>
              </w:rPr>
              <w:t>Regel 2: Der Ball darf nur mit dem Stick geführt werden. Er darf weder geschlagen noch mit dem Körper berührt werden.</w:t>
            </w:r>
            <w:r w:rsidR="600653C0">
              <w:br/>
            </w:r>
            <w:r w:rsidRPr="1446895E">
              <w:rPr>
                <w:rFonts w:eastAsia="Cambria" w:cs="Cambria"/>
              </w:rPr>
              <w:lastRenderedPageBreak/>
              <w:t>Regel 3: Der Stick muss grundsätzlich mit beiden Händen gehalten werden, ausser beim Fangen, Passen oder Covern darf er mit einer Hand geführt werden.</w:t>
            </w:r>
            <w:r w:rsidR="600653C0">
              <w:br/>
            </w:r>
            <w:r w:rsidRPr="1446895E">
              <w:rPr>
                <w:rFonts w:eastAsia="Cambria" w:cs="Cambria"/>
              </w:rPr>
              <w:t>Regel 4: Ein Spieler darf den Ball maximal fünf Sekunden im Korb halten.</w:t>
            </w:r>
            <w:r w:rsidR="600653C0">
              <w:br/>
            </w:r>
            <w:r w:rsidRPr="1446895E">
              <w:rPr>
                <w:rFonts w:eastAsia="Cambria" w:cs="Cambria"/>
              </w:rPr>
              <w:t>Regel 5: Der ballführende Spieler darf mit dem Ball nicht gehen. Er muss stehen oder rennen.</w:t>
            </w:r>
            <w:r w:rsidR="600653C0">
              <w:br/>
            </w:r>
            <w:r w:rsidRPr="1446895E">
              <w:rPr>
                <w:rFonts w:eastAsia="Cambria" w:cs="Cambria"/>
              </w:rPr>
              <w:t>Regel 6: Die Mannschaft, die im Ballbesitz ist, muss innerhalb von 30 Sekunden einen Angriff abschliessen.</w:t>
            </w:r>
            <w:r w:rsidR="600653C0">
              <w:br/>
            </w:r>
            <w:r w:rsidRPr="1446895E">
              <w:rPr>
                <w:rFonts w:eastAsia="Cambria" w:cs="Cambria"/>
              </w:rPr>
              <w:t>Regel 7: Der Spieler, der einen auf dem Boden liegenden Ball zuerst mit dem Korb seines Sticks bedeckt (covert), darf den Ball spielen. Die Gegenspieler müssen dabei einen Abstand von zwei Metern halten.</w:t>
            </w:r>
            <w:r w:rsidR="600653C0">
              <w:br/>
            </w:r>
            <w:r w:rsidRPr="1446895E">
              <w:rPr>
                <w:rFonts w:eastAsia="Cambria" w:cs="Cambria"/>
              </w:rPr>
              <w:t xml:space="preserve">Regel 8: Vor beiden Toren gibt es einen </w:t>
            </w:r>
            <w:proofErr w:type="spellStart"/>
            <w:r w:rsidRPr="1446895E">
              <w:rPr>
                <w:rFonts w:eastAsia="Cambria" w:cs="Cambria"/>
              </w:rPr>
              <w:t>Torkreis</w:t>
            </w:r>
            <w:proofErr w:type="spellEnd"/>
            <w:r w:rsidRPr="1446895E">
              <w:rPr>
                <w:rFonts w:eastAsia="Cambria" w:cs="Cambria"/>
              </w:rPr>
              <w:t xml:space="preserve"> (mit einem Radius von etwa drei Metern). Dieser </w:t>
            </w:r>
            <w:proofErr w:type="spellStart"/>
            <w:r w:rsidRPr="1446895E">
              <w:rPr>
                <w:rFonts w:eastAsia="Cambria" w:cs="Cambria"/>
              </w:rPr>
              <w:t>Torkreis</w:t>
            </w:r>
            <w:proofErr w:type="spellEnd"/>
            <w:r w:rsidRPr="1446895E">
              <w:rPr>
                <w:rFonts w:eastAsia="Cambria" w:cs="Cambria"/>
              </w:rPr>
              <w:t xml:space="preserve"> darf von den Angreifern nicht betreten werden.</w:t>
            </w:r>
            <w:r w:rsidR="600653C0">
              <w:br/>
            </w:r>
            <w:r w:rsidRPr="1446895E">
              <w:rPr>
                <w:rFonts w:eastAsia="Cambria" w:cs="Cambria"/>
              </w:rPr>
              <w:t xml:space="preserve">Regel 9: Es wird in einer strikten Eins-zu-Eins-Deckung verteidigt. Zonen- oder Doppeldeckung sind nicht erlaubt </w:t>
            </w:r>
            <w:r w:rsidR="600653C0">
              <w:br/>
            </w:r>
            <w:r w:rsidRPr="1446895E">
              <w:rPr>
                <w:rFonts w:eastAsia="Cambria" w:cs="Cambria"/>
              </w:rPr>
              <w:t>Regel 10: Es darf nie geschossen werden, wenn ein Spieler in der Schusslinie steht.</w:t>
            </w:r>
          </w:p>
          <w:p w14:paraId="4714261C" w14:textId="0BE9F230" w:rsidR="00095703" w:rsidRPr="001543EB" w:rsidRDefault="600653C0" w:rsidP="600653C0">
            <w:pPr>
              <w:pStyle w:val="Listenabsatz"/>
              <w:numPr>
                <w:ilvl w:val="0"/>
                <w:numId w:val="10"/>
              </w:numPr>
              <w:spacing w:line="259" w:lineRule="auto"/>
              <w:rPr>
                <w:rFonts w:eastAsia="Cambria" w:cs="Cambria"/>
              </w:rPr>
            </w:pPr>
            <w:r w:rsidRPr="600653C0">
              <w:rPr>
                <w:rFonts w:eastAsia="Cambria" w:cs="Cambria"/>
              </w:rPr>
              <w:t>Danach werden durch die Leiter zwei Mannschaften gebildet (die Leiter entscheiden, wer in welches Team kommt, je nachdem wie gut sie in der Übung vorher gespielt haben.</w:t>
            </w:r>
          </w:p>
          <w:p w14:paraId="43E854B2" w14:textId="265F0635" w:rsidR="00095703" w:rsidRPr="001543EB" w:rsidRDefault="600653C0" w:rsidP="600653C0">
            <w:pPr>
              <w:pStyle w:val="Listenabsatz"/>
              <w:numPr>
                <w:ilvl w:val="0"/>
                <w:numId w:val="10"/>
              </w:numPr>
              <w:spacing w:line="259" w:lineRule="auto"/>
              <w:rPr>
                <w:rFonts w:eastAsia="Cambria" w:cs="Cambria"/>
              </w:rPr>
            </w:pPr>
            <w:r w:rsidRPr="600653C0">
              <w:rPr>
                <w:rFonts w:eastAsia="Cambria" w:cs="Cambria"/>
              </w:rPr>
              <w:t xml:space="preserve">Nun wird für 20 Minuten auf dem mit Fähnchen </w:t>
            </w:r>
            <w:r w:rsidR="511B354E" w:rsidRPr="511B354E">
              <w:rPr>
                <w:rFonts w:eastAsia="Cambria" w:cs="Cambria"/>
              </w:rPr>
              <w:t>eingestecktem</w:t>
            </w:r>
            <w:r w:rsidRPr="600653C0">
              <w:rPr>
                <w:rFonts w:eastAsia="Cambria" w:cs="Cambria"/>
              </w:rPr>
              <w:t xml:space="preserve"> Feld gespielt. Damit alle gut zum Spielen kommen, spielen wir ohne Torwart.</w:t>
            </w:r>
            <w:r w:rsidR="00DD1791">
              <w:br/>
            </w:r>
          </w:p>
          <w:p w14:paraId="7807F6E0" w14:textId="13F38909" w:rsidR="00095703" w:rsidRPr="001543EB" w:rsidRDefault="1446895E" w:rsidP="1446895E">
            <w:pPr>
              <w:rPr>
                <w:rFonts w:eastAsia="Cambria" w:cs="Cambria"/>
                <w:color w:val="000000" w:themeColor="text1"/>
              </w:rPr>
            </w:pPr>
            <w:r w:rsidRPr="1446895E">
              <w:rPr>
                <w:color w:val="000000" w:themeColor="text1"/>
              </w:rPr>
              <w:t>Pause:</w:t>
            </w:r>
            <w:r w:rsidR="600653C0">
              <w:br/>
            </w:r>
            <w:r w:rsidRPr="1446895E">
              <w:rPr>
                <w:color w:val="000000" w:themeColor="text1"/>
              </w:rPr>
              <w:t>In der Pause werden wir von den Teilnehmern Feedback holen zum Spiel. Dazu noch geben wir ihnen einzeln Feedback zurück, damit sie sich verbessern können.</w:t>
            </w:r>
            <w:r w:rsidR="600653C0">
              <w:br/>
            </w:r>
          </w:p>
          <w:p w14:paraId="2EBC505B" w14:textId="739D7543" w:rsidR="00095703" w:rsidRPr="001543EB" w:rsidRDefault="600653C0" w:rsidP="600653C0">
            <w:pPr>
              <w:tabs>
                <w:tab w:val="left" w:pos="0"/>
                <w:tab w:val="left" w:pos="720"/>
              </w:tabs>
              <w:rPr>
                <w:rFonts w:eastAsia="Cambria" w:cs="Cambria"/>
                <w:szCs w:val="22"/>
              </w:rPr>
            </w:pPr>
            <w:r w:rsidRPr="600653C0">
              <w:rPr>
                <w:rFonts w:eastAsia="Cambria" w:cs="Cambria"/>
                <w:szCs w:val="22"/>
              </w:rPr>
              <w:t>Fortgeschrittene Fähigkeiten erlernen (30 Minuten):</w:t>
            </w:r>
          </w:p>
          <w:p w14:paraId="2247866A" w14:textId="41D0279C" w:rsidR="00095703" w:rsidRPr="001543EB" w:rsidRDefault="600653C0" w:rsidP="600653C0">
            <w:pPr>
              <w:pStyle w:val="Listenabsatz"/>
              <w:numPr>
                <w:ilvl w:val="0"/>
                <w:numId w:val="13"/>
              </w:numPr>
              <w:rPr>
                <w:rFonts w:eastAsia="Cambria" w:cs="Cambria"/>
              </w:rPr>
            </w:pPr>
            <w:r w:rsidRPr="600653C0">
              <w:rPr>
                <w:rFonts w:eastAsia="Cambria" w:cs="Cambria"/>
              </w:rPr>
              <w:t>Demonstration und Übung der Schlag- und Wurfbewegung:</w:t>
            </w:r>
            <w:r w:rsidR="00DD1791">
              <w:br/>
            </w:r>
            <w:r w:rsidRPr="600653C0">
              <w:rPr>
                <w:rFonts w:eastAsia="Cambria" w:cs="Cambria"/>
              </w:rPr>
              <w:t xml:space="preserve">Die Teilnehmer lernen, wie sie den </w:t>
            </w:r>
            <w:proofErr w:type="spellStart"/>
            <w:r w:rsidRPr="600653C0">
              <w:rPr>
                <w:rFonts w:eastAsia="Cambria" w:cs="Cambria"/>
              </w:rPr>
              <w:t>Intercrosse</w:t>
            </w:r>
            <w:proofErr w:type="spellEnd"/>
            <w:r w:rsidRPr="600653C0">
              <w:rPr>
                <w:rFonts w:eastAsia="Cambria" w:cs="Cambria"/>
              </w:rPr>
              <w:t>-Stick verwenden können, um den Ball mit Kraft und Präzision zu schlagen und zu werfen. Ein Leiter demonstriert zunächst die korrekte Technik und erläutert dabei die verschiedenen Elemente des Schlagens und Werfens (z.B. Arm- und Handbewegungen, Körperhaltung).</w:t>
            </w:r>
            <w:r w:rsidR="00DD1791">
              <w:br/>
            </w:r>
            <w:r w:rsidRPr="600653C0">
              <w:rPr>
                <w:rFonts w:eastAsia="Cambria" w:cs="Cambria"/>
              </w:rPr>
              <w:t xml:space="preserve">Danach haben die Teilnehmer </w:t>
            </w:r>
            <w:r w:rsidR="511B354E" w:rsidRPr="511B354E">
              <w:rPr>
                <w:rFonts w:eastAsia="Cambria" w:cs="Cambria"/>
              </w:rPr>
              <w:t xml:space="preserve">die </w:t>
            </w:r>
            <w:r w:rsidRPr="600653C0">
              <w:rPr>
                <w:rFonts w:eastAsia="Cambria" w:cs="Cambria"/>
              </w:rPr>
              <w:t>Gelegenheit, das Schlagen und Werfen des Balls zu üben und dabei Feedback von den Leitern zu erhalten.</w:t>
            </w:r>
          </w:p>
          <w:p w14:paraId="39B72AED" w14:textId="57C7C488" w:rsidR="00095703" w:rsidRPr="001543EB" w:rsidRDefault="00095703" w:rsidP="600653C0">
            <w:pPr>
              <w:rPr>
                <w:rFonts w:eastAsia="Cambria" w:cs="Cambria"/>
              </w:rPr>
            </w:pPr>
          </w:p>
          <w:p w14:paraId="3A347EE7" w14:textId="59464B56" w:rsidR="00095703" w:rsidRPr="001543EB" w:rsidRDefault="600653C0" w:rsidP="600653C0">
            <w:pPr>
              <w:pStyle w:val="Listenabsatz"/>
              <w:numPr>
                <w:ilvl w:val="0"/>
                <w:numId w:val="13"/>
              </w:numPr>
              <w:rPr>
                <w:rFonts w:eastAsia="Cambria" w:cs="Cambria"/>
              </w:rPr>
            </w:pPr>
            <w:r w:rsidRPr="600653C0">
              <w:rPr>
                <w:rFonts w:eastAsia="Cambria" w:cs="Cambria"/>
              </w:rPr>
              <w:t>Übungen zum Schießen auf das Tor:</w:t>
            </w:r>
            <w:r w:rsidR="00DD1791">
              <w:br/>
            </w:r>
            <w:r w:rsidRPr="600653C0">
              <w:rPr>
                <w:rFonts w:eastAsia="Cambria" w:cs="Cambria"/>
              </w:rPr>
              <w:t>Die vorher gelernte Schusstechnik können die Teilnehmer jetzt anwenden, indem sie nicht jemanden zupassen, sondern gezielt auf ein Tor (ein ausgestecktes Fähnchen) schiessen.</w:t>
            </w:r>
            <w:r w:rsidR="00DD1791">
              <w:br/>
            </w:r>
          </w:p>
          <w:p w14:paraId="65668BCC" w14:textId="6C3DB201" w:rsidR="00095703" w:rsidRPr="001543EB" w:rsidRDefault="600653C0" w:rsidP="600653C0">
            <w:pPr>
              <w:pStyle w:val="Listenabsatz"/>
              <w:numPr>
                <w:ilvl w:val="0"/>
                <w:numId w:val="13"/>
              </w:numPr>
              <w:rPr>
                <w:rFonts w:eastAsia="Cambria" w:cs="Cambria"/>
              </w:rPr>
            </w:pPr>
            <w:r w:rsidRPr="600653C0">
              <w:rPr>
                <w:rFonts w:eastAsia="Cambria" w:cs="Cambria"/>
              </w:rPr>
              <w:t>Übungen zur Ballkontrolle</w:t>
            </w:r>
            <w:r w:rsidR="00DD1791">
              <w:br/>
            </w:r>
            <w:r w:rsidRPr="600653C0">
              <w:rPr>
                <w:rFonts w:eastAsia="Cambria" w:cs="Cambria"/>
              </w:rPr>
              <w:t xml:space="preserve">Die Teilnehmer / Leiter gehen jetzt wieder zu zweit zusammen und passen sich wieder </w:t>
            </w:r>
            <w:r w:rsidR="511B354E" w:rsidRPr="511B354E">
              <w:rPr>
                <w:rFonts w:eastAsia="Cambria" w:cs="Cambria"/>
              </w:rPr>
              <w:t>gegenseitig.</w:t>
            </w:r>
            <w:r w:rsidRPr="600653C0">
              <w:rPr>
                <w:rFonts w:eastAsia="Cambria" w:cs="Cambria"/>
              </w:rPr>
              <w:t xml:space="preserve"> Dabei achten sie darauf, dass sie ganz </w:t>
            </w:r>
            <w:r w:rsidRPr="600653C0">
              <w:rPr>
                <w:rFonts w:eastAsia="Cambria" w:cs="Cambria"/>
              </w:rPr>
              <w:lastRenderedPageBreak/>
              <w:t>gezielt schiessen und fangen und so den Ball gut kontrollieren können.</w:t>
            </w:r>
          </w:p>
          <w:p w14:paraId="5885A540" w14:textId="6AB61B3A" w:rsidR="00095703" w:rsidRPr="001543EB" w:rsidRDefault="00095703" w:rsidP="600653C0">
            <w:pPr>
              <w:tabs>
                <w:tab w:val="left" w:pos="0"/>
                <w:tab w:val="left" w:pos="720"/>
              </w:tabs>
              <w:rPr>
                <w:rFonts w:eastAsia="Cambria" w:cs="Cambria"/>
                <w:szCs w:val="22"/>
              </w:rPr>
            </w:pPr>
          </w:p>
          <w:p w14:paraId="6DAFB4B6" w14:textId="451809BF" w:rsidR="00095703" w:rsidRPr="001543EB" w:rsidRDefault="600653C0" w:rsidP="600653C0">
            <w:pPr>
              <w:tabs>
                <w:tab w:val="left" w:pos="0"/>
                <w:tab w:val="left" w:pos="720"/>
              </w:tabs>
              <w:rPr>
                <w:rFonts w:eastAsia="Cambria" w:cs="Cambria"/>
                <w:b/>
                <w:bCs/>
              </w:rPr>
            </w:pPr>
            <w:proofErr w:type="spellStart"/>
            <w:r w:rsidRPr="600653C0">
              <w:rPr>
                <w:rFonts w:eastAsia="Cambria" w:cs="Cambria"/>
                <w:b/>
                <w:bCs/>
              </w:rPr>
              <w:t>Intercrosse</w:t>
            </w:r>
            <w:proofErr w:type="spellEnd"/>
            <w:r w:rsidRPr="600653C0">
              <w:rPr>
                <w:rFonts w:eastAsia="Cambria" w:cs="Cambria"/>
                <w:b/>
                <w:bCs/>
              </w:rPr>
              <w:t xml:space="preserve"> spielen</w:t>
            </w:r>
          </w:p>
          <w:p w14:paraId="33DC16D4" w14:textId="12EBAF3C" w:rsidR="00095703" w:rsidRPr="001543EB" w:rsidRDefault="600653C0" w:rsidP="600653C0">
            <w:pPr>
              <w:pStyle w:val="Listenabsatz"/>
              <w:numPr>
                <w:ilvl w:val="0"/>
                <w:numId w:val="7"/>
              </w:numPr>
              <w:spacing w:line="259" w:lineRule="auto"/>
              <w:rPr>
                <w:rFonts w:eastAsia="Cambria" w:cs="Cambria"/>
              </w:rPr>
            </w:pPr>
            <w:r w:rsidRPr="600653C0">
              <w:rPr>
                <w:rFonts w:eastAsia="Cambria" w:cs="Cambria"/>
              </w:rPr>
              <w:t>Nun gibt es ein vollständiges Spiel, indem wir nochmals alles, was wir heute gelernt haben, anwenden. Auch hier spielen wir wieder ohne Torwart.</w:t>
            </w:r>
          </w:p>
          <w:p w14:paraId="17FC8E6F" w14:textId="6E2783C9" w:rsidR="00095703" w:rsidRPr="001543EB" w:rsidRDefault="600653C0" w:rsidP="600653C0">
            <w:pPr>
              <w:rPr>
                <w:rFonts w:eastAsia="Cambria" w:cs="Cambria"/>
                <w:szCs w:val="22"/>
              </w:rPr>
            </w:pPr>
            <w:r w:rsidRPr="600653C0">
              <w:rPr>
                <w:rFonts w:eastAsia="Cambria" w:cs="Cambria"/>
                <w:szCs w:val="22"/>
              </w:rPr>
              <w:t xml:space="preserve"> </w:t>
            </w:r>
          </w:p>
          <w:p w14:paraId="31672C8F" w14:textId="3BC1F805" w:rsidR="00095703" w:rsidRPr="001543EB" w:rsidRDefault="00095703" w:rsidP="600653C0">
            <w:pPr>
              <w:pStyle w:val="01Eingabe1"/>
              <w:rPr>
                <w:rFonts w:eastAsia="Cambria" w:cs="Cambria"/>
              </w:rPr>
            </w:pPr>
          </w:p>
        </w:tc>
        <w:tc>
          <w:tcPr>
            <w:tcW w:w="793" w:type="pct"/>
          </w:tcPr>
          <w:p w14:paraId="5E254835" w14:textId="132B5A57" w:rsidR="001F7DB7" w:rsidRPr="007874DA" w:rsidRDefault="600653C0" w:rsidP="000E7309">
            <w:pPr>
              <w:pStyle w:val="01Eingabe1"/>
            </w:pPr>
            <w:r>
              <w:lastRenderedPageBreak/>
              <w:t>Tweet</w:t>
            </w:r>
          </w:p>
        </w:tc>
      </w:tr>
      <w:tr w:rsidR="001F7DB7" w:rsidRPr="00A43BA8" w14:paraId="32451016" w14:textId="77777777" w:rsidTr="093EA8BD">
        <w:trPr>
          <w:trHeight w:val="794"/>
        </w:trPr>
        <w:tc>
          <w:tcPr>
            <w:tcW w:w="417" w:type="pct"/>
          </w:tcPr>
          <w:p w14:paraId="34135007" w14:textId="77777777" w:rsidR="001F7DB7" w:rsidRPr="00A43BA8" w:rsidRDefault="001F7DB7" w:rsidP="000E7309">
            <w:pPr>
              <w:pStyle w:val="01Eingabe1"/>
            </w:pPr>
          </w:p>
        </w:tc>
        <w:tc>
          <w:tcPr>
            <w:tcW w:w="3790" w:type="pct"/>
          </w:tcPr>
          <w:p w14:paraId="63F1DA82" w14:textId="77777777" w:rsidR="001F7DB7" w:rsidRDefault="600653C0" w:rsidP="001E112B">
            <w:pPr>
              <w:pStyle w:val="05berschrift1"/>
            </w:pPr>
            <w:r>
              <w:t>Ausklang:</w:t>
            </w:r>
          </w:p>
          <w:p w14:paraId="2A4FDE1E" w14:textId="5874F631" w:rsidR="007874DA" w:rsidRPr="007874DA" w:rsidRDefault="600653C0" w:rsidP="600653C0">
            <w:pPr>
              <w:pStyle w:val="Listenabsatz"/>
              <w:tabs>
                <w:tab w:val="left" w:pos="0"/>
                <w:tab w:val="left" w:pos="720"/>
              </w:tabs>
              <w:rPr>
                <w:rFonts w:ascii="Calibri" w:eastAsia="Calibri" w:hAnsi="Calibri" w:cs="Calibri"/>
                <w:szCs w:val="22"/>
              </w:rPr>
            </w:pPr>
            <w:r w:rsidRPr="600653C0">
              <w:rPr>
                <w:rFonts w:ascii="Calibri" w:eastAsia="Calibri" w:hAnsi="Calibri" w:cs="Calibri"/>
                <w:szCs w:val="22"/>
              </w:rPr>
              <w:t>Dehnen und Abkühlen nach dem Spiel, um Verletzungen zu vermeiden.</w:t>
            </w:r>
          </w:p>
          <w:p w14:paraId="0C7F91B6" w14:textId="740C7090" w:rsidR="007874DA" w:rsidRPr="007874DA" w:rsidRDefault="600653C0" w:rsidP="600653C0">
            <w:pPr>
              <w:pStyle w:val="Listenabsatz"/>
              <w:tabs>
                <w:tab w:val="left" w:pos="0"/>
                <w:tab w:val="left" w:pos="720"/>
              </w:tabs>
              <w:rPr>
                <w:rFonts w:ascii="Calibri" w:eastAsia="Calibri" w:hAnsi="Calibri" w:cs="Calibri"/>
                <w:szCs w:val="22"/>
              </w:rPr>
            </w:pPr>
            <w:r w:rsidRPr="600653C0">
              <w:rPr>
                <w:rFonts w:ascii="Calibri" w:eastAsia="Calibri" w:hAnsi="Calibri" w:cs="Calibri"/>
                <w:szCs w:val="22"/>
              </w:rPr>
              <w:t>Reflektieren der Erfahrungen und Festhalten von Verbesserungspotential.</w:t>
            </w:r>
          </w:p>
          <w:p w14:paraId="6F2A4510" w14:textId="57841D1C" w:rsidR="007874DA" w:rsidRPr="007874DA" w:rsidRDefault="600653C0" w:rsidP="600653C0">
            <w:pPr>
              <w:pStyle w:val="Listenabsatz"/>
              <w:tabs>
                <w:tab w:val="left" w:pos="0"/>
                <w:tab w:val="left" w:pos="720"/>
              </w:tabs>
              <w:rPr>
                <w:rFonts w:ascii="Calibri" w:eastAsia="Calibri" w:hAnsi="Calibri" w:cs="Calibri"/>
                <w:szCs w:val="22"/>
              </w:rPr>
            </w:pPr>
            <w:r w:rsidRPr="600653C0">
              <w:rPr>
                <w:rFonts w:ascii="Calibri" w:eastAsia="Calibri" w:hAnsi="Calibri" w:cs="Calibri"/>
                <w:szCs w:val="22"/>
              </w:rPr>
              <w:t>Ausklang mit motivierenden Worten und positive Bestärkung der Gruppe.</w:t>
            </w:r>
          </w:p>
          <w:p w14:paraId="50588F62" w14:textId="4004CF2A" w:rsidR="007874DA" w:rsidRPr="007874DA" w:rsidRDefault="007874DA" w:rsidP="000E7309">
            <w:pPr>
              <w:pStyle w:val="01Eingabe1"/>
            </w:pPr>
          </w:p>
        </w:tc>
        <w:tc>
          <w:tcPr>
            <w:tcW w:w="793" w:type="pct"/>
          </w:tcPr>
          <w:p w14:paraId="70817A7D" w14:textId="4A93B6CE" w:rsidR="001F7DB7" w:rsidRPr="00A43BA8" w:rsidRDefault="600653C0" w:rsidP="000E7309">
            <w:pPr>
              <w:pStyle w:val="01Eingabe1"/>
            </w:pPr>
            <w:r>
              <w:t>Tweet</w:t>
            </w:r>
          </w:p>
        </w:tc>
      </w:tr>
    </w:tbl>
    <w:p w14:paraId="1E86ED71" w14:textId="77777777" w:rsidR="00BF2A95" w:rsidRPr="00A43BA8" w:rsidRDefault="00BF2A95"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45667E5C" w14:textId="77777777" w:rsidTr="1446895E">
        <w:trPr>
          <w:trHeight w:val="42"/>
        </w:trPr>
        <w:tc>
          <w:tcPr>
            <w:tcW w:w="5000" w:type="pct"/>
            <w:vAlign w:val="center"/>
          </w:tcPr>
          <w:p w14:paraId="394FCC89" w14:textId="77777777" w:rsidR="00AF272E" w:rsidRPr="00A43BA8" w:rsidRDefault="1446895E" w:rsidP="001E112B">
            <w:pPr>
              <w:pStyle w:val="05berschrift1"/>
            </w:pPr>
            <w:r>
              <w:t>Sicherheitsüberlegungen und -Massnahmen:</w:t>
            </w:r>
          </w:p>
        </w:tc>
      </w:tr>
      <w:tr w:rsidR="00AF272E" w:rsidRPr="00A43BA8" w14:paraId="102D7B45" w14:textId="77777777" w:rsidTr="1446895E">
        <w:trPr>
          <w:trHeight w:val="567"/>
        </w:trPr>
        <w:tc>
          <w:tcPr>
            <w:tcW w:w="5000" w:type="pct"/>
          </w:tcPr>
          <w:p w14:paraId="06EDAE20" w14:textId="0BDD4D53" w:rsidR="00AF272E" w:rsidRPr="007874DA" w:rsidRDefault="1446895E" w:rsidP="1446895E">
            <w:pPr>
              <w:pStyle w:val="01Eingabe1"/>
            </w:pPr>
            <w:r w:rsidRPr="1446895E">
              <w:rPr>
                <w:rFonts w:eastAsia="Cambria" w:cs="Cambria"/>
                <w:color w:val="000000" w:themeColor="text1"/>
                <w:szCs w:val="22"/>
              </w:rPr>
              <w:t xml:space="preserve">Es gilt das allgemeine </w:t>
            </w:r>
            <w:proofErr w:type="spellStart"/>
            <w:r w:rsidRPr="1446895E">
              <w:rPr>
                <w:rFonts w:eastAsia="Cambria" w:cs="Cambria"/>
                <w:color w:val="000000" w:themeColor="text1"/>
                <w:szCs w:val="22"/>
              </w:rPr>
              <w:t>SiKo</w:t>
            </w:r>
            <w:proofErr w:type="spellEnd"/>
            <w:r w:rsidRPr="1446895E">
              <w:rPr>
                <w:rFonts w:eastAsia="Cambria" w:cs="Cambria"/>
                <w:color w:val="000000" w:themeColor="text1"/>
                <w:szCs w:val="22"/>
              </w:rPr>
              <w:t xml:space="preserve"> und die Sani-tasche ist immer dabei.</w:t>
            </w:r>
            <w:r w:rsidR="600653C0">
              <w:br/>
            </w:r>
            <w:r w:rsidR="600653C0">
              <w:br/>
            </w:r>
            <w:r>
              <w:t>Basteln</w:t>
            </w:r>
          </w:p>
          <w:p w14:paraId="35655884" w14:textId="480C1495" w:rsidR="00AF272E" w:rsidRPr="007874DA" w:rsidRDefault="600653C0" w:rsidP="600653C0">
            <w:pPr>
              <w:pStyle w:val="01Eingabe1"/>
              <w:numPr>
                <w:ilvl w:val="0"/>
                <w:numId w:val="1"/>
              </w:numPr>
              <w:rPr>
                <w:rFonts w:eastAsia="Cambria" w:cs="Cambria"/>
              </w:rPr>
            </w:pPr>
            <w:r w:rsidRPr="600653C0">
              <w:rPr>
                <w:rFonts w:eastAsia="Cambria" w:cs="Cambria"/>
              </w:rPr>
              <w:t>Bevor die Teilnehmer den Cutter benutzen dürfen, wird ihnen erst der Umgang mit einem Cutter erklärt: Mit einem Cutter sollte man vorsichtig umgehen, indem man stets auf eine sichere Handhabung achtet und nie in die Richtung zu seinem oder jemanden anderen seinen Körper schneidet. Auch immer von der Hand weg.</w:t>
            </w:r>
          </w:p>
          <w:p w14:paraId="54C9DC18" w14:textId="5EBE30B2" w:rsidR="00AF272E" w:rsidRPr="007874DA" w:rsidRDefault="41FBEA79" w:rsidP="600653C0">
            <w:pPr>
              <w:pStyle w:val="01Eingabe1"/>
              <w:numPr>
                <w:ilvl w:val="0"/>
                <w:numId w:val="1"/>
              </w:numPr>
              <w:rPr>
                <w:rFonts w:eastAsia="Cambria" w:cs="Cambria"/>
              </w:rPr>
            </w:pPr>
            <w:r w:rsidRPr="41FBEA79">
              <w:rPr>
                <w:rFonts w:eastAsia="Cambria" w:cs="Cambria"/>
              </w:rPr>
              <w:t>Heissleim wird nur zusammen mit einem Leiter verwendet.</w:t>
            </w:r>
          </w:p>
          <w:p w14:paraId="62C2DBE4" w14:textId="40002E64" w:rsidR="00AF272E" w:rsidRPr="007874DA" w:rsidRDefault="00AF272E" w:rsidP="600653C0">
            <w:pPr>
              <w:pStyle w:val="01Eingabe1"/>
            </w:pPr>
          </w:p>
          <w:p w14:paraId="7A1C0625" w14:textId="6C0CABC1" w:rsidR="00AF272E" w:rsidRPr="007874DA" w:rsidRDefault="600653C0" w:rsidP="600653C0">
            <w:pPr>
              <w:pStyle w:val="01Eingabe1"/>
            </w:pPr>
            <w:proofErr w:type="spellStart"/>
            <w:r w:rsidRPr="600653C0">
              <w:t>Intercrosse</w:t>
            </w:r>
            <w:proofErr w:type="spellEnd"/>
            <w:r w:rsidRPr="600653C0">
              <w:t xml:space="preserve"> spielen</w:t>
            </w:r>
          </w:p>
          <w:p w14:paraId="71EEBAEE" w14:textId="4A3E0D65" w:rsidR="00AF272E" w:rsidRPr="00C145A4" w:rsidRDefault="600653C0" w:rsidP="00C145A4">
            <w:pPr>
              <w:pStyle w:val="01Eingabe1"/>
              <w:numPr>
                <w:ilvl w:val="0"/>
                <w:numId w:val="1"/>
              </w:numPr>
              <w:rPr>
                <w:rFonts w:eastAsia="Cambria" w:cs="Cambria"/>
              </w:rPr>
            </w:pPr>
            <w:r w:rsidRPr="00C145A4">
              <w:rPr>
                <w:rFonts w:eastAsia="Cambria" w:cs="Cambria"/>
              </w:rPr>
              <w:t>Das Spielfeld sollte frei von Hindernissen und klar mit Fähnchen abgesteckt sein.</w:t>
            </w:r>
          </w:p>
          <w:p w14:paraId="04BC2041" w14:textId="7ED6EBB6" w:rsidR="00AF272E" w:rsidRPr="00C145A4" w:rsidRDefault="600653C0" w:rsidP="00C145A4">
            <w:pPr>
              <w:pStyle w:val="01Eingabe1"/>
              <w:numPr>
                <w:ilvl w:val="0"/>
                <w:numId w:val="1"/>
              </w:numPr>
              <w:rPr>
                <w:rFonts w:eastAsia="Cambria" w:cs="Cambria"/>
              </w:rPr>
            </w:pPr>
            <w:r w:rsidRPr="00C145A4">
              <w:rPr>
                <w:rFonts w:eastAsia="Cambria" w:cs="Cambria"/>
              </w:rPr>
              <w:t>Sani Tasche ist dabei</w:t>
            </w:r>
          </w:p>
          <w:p w14:paraId="6BFCDCAE" w14:textId="6D7DDAC0" w:rsidR="00AF272E" w:rsidRPr="00C145A4" w:rsidRDefault="600653C0" w:rsidP="00C145A4">
            <w:pPr>
              <w:pStyle w:val="01Eingabe1"/>
              <w:numPr>
                <w:ilvl w:val="0"/>
                <w:numId w:val="1"/>
              </w:numPr>
              <w:rPr>
                <w:rFonts w:eastAsia="Cambria" w:cs="Cambria"/>
              </w:rPr>
            </w:pPr>
            <w:r w:rsidRPr="00C145A4">
              <w:rPr>
                <w:rFonts w:eastAsia="Cambria" w:cs="Cambria"/>
              </w:rPr>
              <w:t>Zwischen dem Spielen wird eine Pause gemacht</w:t>
            </w:r>
          </w:p>
          <w:p w14:paraId="198F1AA6" w14:textId="2BB449D8" w:rsidR="00AF272E" w:rsidRPr="00C145A4" w:rsidRDefault="600653C0" w:rsidP="00C145A4">
            <w:pPr>
              <w:pStyle w:val="01Eingabe1"/>
              <w:numPr>
                <w:ilvl w:val="0"/>
                <w:numId w:val="1"/>
              </w:numPr>
              <w:rPr>
                <w:rFonts w:eastAsia="Cambria" w:cs="Cambria"/>
              </w:rPr>
            </w:pPr>
            <w:r w:rsidRPr="00C145A4">
              <w:rPr>
                <w:rFonts w:eastAsia="Cambria" w:cs="Cambria"/>
              </w:rPr>
              <w:t>Es wird Fair Play gespielt und gefördert</w:t>
            </w:r>
          </w:p>
          <w:p w14:paraId="080A5A0E" w14:textId="599717CA" w:rsidR="00AF272E" w:rsidRPr="007874DA" w:rsidRDefault="00AF272E" w:rsidP="600653C0">
            <w:pPr>
              <w:pStyle w:val="01Eingabe1"/>
              <w:rPr>
                <w:color w:val="374151"/>
                <w:sz w:val="24"/>
                <w:szCs w:val="24"/>
              </w:rPr>
            </w:pPr>
          </w:p>
        </w:tc>
      </w:tr>
    </w:tbl>
    <w:p w14:paraId="3BDEB1AD"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31836B7E" w14:textId="77777777" w:rsidTr="600653C0">
        <w:trPr>
          <w:trHeight w:val="70"/>
        </w:trPr>
        <w:tc>
          <w:tcPr>
            <w:tcW w:w="5000" w:type="pct"/>
          </w:tcPr>
          <w:p w14:paraId="695308BF" w14:textId="77777777" w:rsidR="00AF272E" w:rsidRPr="00A43BA8" w:rsidRDefault="00AF272E" w:rsidP="001E112B">
            <w:pPr>
              <w:pStyle w:val="05berschrift1"/>
            </w:pPr>
            <w:r w:rsidRPr="00A43BA8">
              <w:t>Alternativprogramm:</w:t>
            </w:r>
          </w:p>
        </w:tc>
      </w:tr>
      <w:tr w:rsidR="00AF272E" w:rsidRPr="00A43BA8" w14:paraId="64B8606F" w14:textId="77777777" w:rsidTr="600653C0">
        <w:trPr>
          <w:trHeight w:val="567"/>
        </w:trPr>
        <w:tc>
          <w:tcPr>
            <w:tcW w:w="5000" w:type="pct"/>
          </w:tcPr>
          <w:p w14:paraId="19BF8E07" w14:textId="5D7E24F7" w:rsidR="00AF272E" w:rsidRPr="001C7348" w:rsidRDefault="600653C0" w:rsidP="600653C0">
            <w:pPr>
              <w:pStyle w:val="01Eingabe1"/>
              <w:rPr>
                <w:color w:val="000000" w:themeColor="text1"/>
                <w:szCs w:val="22"/>
              </w:rPr>
            </w:pPr>
            <w:r w:rsidRPr="600653C0">
              <w:rPr>
                <w:color w:val="000000" w:themeColor="text1"/>
                <w:szCs w:val="22"/>
              </w:rPr>
              <w:t>Es ist kein Alternativprogramm vorgesehen, das Programm wird in jedem Fall wie geplant durchgeführt.</w:t>
            </w:r>
            <w:r w:rsidR="004871C2">
              <w:br/>
            </w:r>
          </w:p>
        </w:tc>
      </w:tr>
    </w:tbl>
    <w:p w14:paraId="10585D84" w14:textId="77777777" w:rsidR="00AF272E" w:rsidRPr="00D750AB" w:rsidRDefault="00AF272E" w:rsidP="00D750AB">
      <w:pPr>
        <w:pStyle w:val="01Eingabe1"/>
      </w:pPr>
    </w:p>
    <w:tbl>
      <w:tblPr>
        <w:tblStyle w:val="Tabellenraster"/>
        <w:tblW w:w="5000" w:type="pct"/>
        <w:tblLook w:val="04A0" w:firstRow="1" w:lastRow="0" w:firstColumn="1" w:lastColumn="0" w:noHBand="0" w:noVBand="1"/>
      </w:tblPr>
      <w:tblGrid>
        <w:gridCol w:w="2875"/>
        <w:gridCol w:w="7328"/>
      </w:tblGrid>
      <w:tr w:rsidR="009D5C7B" w:rsidRPr="00A43BA8" w14:paraId="3D895DE2" w14:textId="77777777" w:rsidTr="5124D715">
        <w:tc>
          <w:tcPr>
            <w:tcW w:w="5000" w:type="pct"/>
            <w:gridSpan w:val="2"/>
            <w:tcBorders>
              <w:left w:val="nil"/>
              <w:bottom w:val="nil"/>
              <w:right w:val="nil"/>
            </w:tcBorders>
            <w:vAlign w:val="center"/>
          </w:tcPr>
          <w:p w14:paraId="2908469A" w14:textId="77777777" w:rsidR="009D5C7B" w:rsidRPr="00A43BA8" w:rsidRDefault="009D5C7B" w:rsidP="001E112B">
            <w:pPr>
              <w:pStyle w:val="05berschrift1"/>
            </w:pPr>
            <w:r w:rsidRPr="00A43BA8">
              <w:t>Material:</w:t>
            </w:r>
          </w:p>
        </w:tc>
      </w:tr>
      <w:tr w:rsidR="009D5C7B" w:rsidRPr="00A43BA8" w14:paraId="4894D434" w14:textId="77777777" w:rsidTr="5124D715">
        <w:trPr>
          <w:trHeight w:val="70"/>
        </w:trPr>
        <w:tc>
          <w:tcPr>
            <w:tcW w:w="1409" w:type="pct"/>
            <w:tcBorders>
              <w:top w:val="nil"/>
              <w:left w:val="nil"/>
              <w:right w:val="single" w:sz="4" w:space="0" w:color="auto"/>
            </w:tcBorders>
            <w:vAlign w:val="center"/>
          </w:tcPr>
          <w:p w14:paraId="59E37C12" w14:textId="77777777" w:rsidR="009D5C7B" w:rsidRPr="00F44425" w:rsidRDefault="009D5C7B" w:rsidP="00F44425">
            <w:pPr>
              <w:pStyle w:val="06berschrift2"/>
            </w:pPr>
            <w:r w:rsidRPr="00F44425">
              <w:t>Anzahl:</w:t>
            </w:r>
          </w:p>
        </w:tc>
        <w:tc>
          <w:tcPr>
            <w:tcW w:w="3591" w:type="pct"/>
            <w:tcBorders>
              <w:top w:val="nil"/>
              <w:left w:val="single" w:sz="4" w:space="0" w:color="auto"/>
              <w:right w:val="nil"/>
            </w:tcBorders>
            <w:vAlign w:val="center"/>
          </w:tcPr>
          <w:p w14:paraId="071B97A2" w14:textId="77777777" w:rsidR="009D5C7B" w:rsidRPr="00181122" w:rsidRDefault="009D5C7B" w:rsidP="00F44425">
            <w:pPr>
              <w:pStyle w:val="05berschrift1"/>
            </w:pPr>
            <w:r>
              <w:t>Artikel:</w:t>
            </w:r>
          </w:p>
        </w:tc>
      </w:tr>
      <w:tr w:rsidR="00AF272E" w:rsidRPr="007874DA" w14:paraId="70E9382C" w14:textId="77777777" w:rsidTr="5124D715">
        <w:trPr>
          <w:trHeight w:val="907"/>
        </w:trPr>
        <w:tc>
          <w:tcPr>
            <w:tcW w:w="1409" w:type="pct"/>
            <w:tcBorders>
              <w:left w:val="nil"/>
            </w:tcBorders>
          </w:tcPr>
          <w:p w14:paraId="109DAB21" w14:textId="3F5C3480" w:rsidR="00AF272E" w:rsidRPr="007874DA" w:rsidRDefault="600653C0" w:rsidP="0097350A">
            <w:pPr>
              <w:pStyle w:val="02Eingabe2"/>
            </w:pPr>
            <w:r>
              <w:t>1</w:t>
            </w:r>
          </w:p>
          <w:p w14:paraId="3C4D75FD" w14:textId="6A7DCCC5" w:rsidR="005E7BF9" w:rsidRPr="00C32882" w:rsidRDefault="600653C0" w:rsidP="00C32882">
            <w:pPr>
              <w:pStyle w:val="02Eingabe2"/>
            </w:pPr>
            <w:r>
              <w:t>10</w:t>
            </w:r>
          </w:p>
          <w:p w14:paraId="56EADCBB" w14:textId="05BD5DE7" w:rsidR="005E7BF9" w:rsidRPr="00C32882" w:rsidRDefault="00682A89" w:rsidP="00C32882">
            <w:pPr>
              <w:pStyle w:val="02Eingabe2"/>
            </w:pPr>
            <w:r>
              <w:t>10</w:t>
            </w:r>
          </w:p>
          <w:p w14:paraId="738018F1" w14:textId="05BD5DE7" w:rsidR="00682A89" w:rsidRDefault="00682A89" w:rsidP="00C32882">
            <w:pPr>
              <w:pStyle w:val="02Eingabe2"/>
            </w:pPr>
          </w:p>
          <w:p w14:paraId="6E5DED15" w14:textId="05BD5DE7" w:rsidR="00682A89" w:rsidRPr="00C32882" w:rsidRDefault="00682A89" w:rsidP="00C32882">
            <w:pPr>
              <w:pStyle w:val="02Eingabe2"/>
            </w:pPr>
          </w:p>
          <w:p w14:paraId="5F790368" w14:textId="2608C224" w:rsidR="005E7BF9" w:rsidRPr="00C32882" w:rsidRDefault="600653C0" w:rsidP="00C32882">
            <w:pPr>
              <w:pStyle w:val="02Eingabe2"/>
            </w:pPr>
            <w:r>
              <w:t>Pro TN 1x</w:t>
            </w:r>
          </w:p>
          <w:p w14:paraId="657B2D38" w14:textId="2D8840C3" w:rsidR="005E7BF9" w:rsidRPr="00C32882" w:rsidRDefault="600653C0" w:rsidP="00C32882">
            <w:pPr>
              <w:pStyle w:val="02Eingabe2"/>
            </w:pPr>
            <w:r>
              <w:t>Pro TN 1x</w:t>
            </w:r>
          </w:p>
          <w:p w14:paraId="49B77AAD" w14:textId="7DB6FD39" w:rsidR="005E7BF9" w:rsidRPr="00C32882" w:rsidRDefault="600653C0" w:rsidP="00C32882">
            <w:pPr>
              <w:pStyle w:val="02Eingabe2"/>
            </w:pPr>
            <w:r>
              <w:t>1</w:t>
            </w:r>
          </w:p>
          <w:p w14:paraId="6D53FAEE" w14:textId="34DF90B2" w:rsidR="005E7BF9" w:rsidRPr="00C32882" w:rsidRDefault="600653C0" w:rsidP="00C32882">
            <w:pPr>
              <w:pStyle w:val="02Eingabe2"/>
            </w:pPr>
            <w:r>
              <w:t>5</w:t>
            </w:r>
          </w:p>
          <w:p w14:paraId="2EA897F2" w14:textId="45D42147" w:rsidR="005E7BF9" w:rsidRPr="00C32882" w:rsidRDefault="600653C0" w:rsidP="00C32882">
            <w:pPr>
              <w:pStyle w:val="02Eingabe2"/>
            </w:pPr>
            <w:r>
              <w:t>1</w:t>
            </w:r>
          </w:p>
          <w:p w14:paraId="62C29EC3" w14:textId="657CBEC2" w:rsidR="005E7BF9" w:rsidRPr="00C32882" w:rsidRDefault="600653C0" w:rsidP="00C32882">
            <w:pPr>
              <w:pStyle w:val="02Eingabe2"/>
            </w:pPr>
            <w:r>
              <w:t>5</w:t>
            </w:r>
          </w:p>
          <w:p w14:paraId="0BBADB78" w14:textId="7060DBE9" w:rsidR="005E7BF9" w:rsidRPr="00C32882" w:rsidRDefault="600653C0" w:rsidP="00C32882">
            <w:pPr>
              <w:pStyle w:val="02Eingabe2"/>
            </w:pPr>
            <w:r>
              <w:t>5</w:t>
            </w:r>
          </w:p>
        </w:tc>
        <w:tc>
          <w:tcPr>
            <w:tcW w:w="3591" w:type="pct"/>
            <w:tcBorders>
              <w:right w:val="nil"/>
            </w:tcBorders>
          </w:tcPr>
          <w:p w14:paraId="1A825334" w14:textId="58D8878B" w:rsidR="00AF272E" w:rsidRPr="007874DA" w:rsidRDefault="600653C0" w:rsidP="0097350A">
            <w:pPr>
              <w:pStyle w:val="01Eingabe1"/>
            </w:pPr>
            <w:r>
              <w:t>Sani-Tasche --&gt; Mat</w:t>
            </w:r>
          </w:p>
          <w:p w14:paraId="5E065BF4" w14:textId="7CD3E3E4" w:rsidR="600653C0" w:rsidRDefault="600653C0" w:rsidP="600653C0">
            <w:pPr>
              <w:pStyle w:val="01Eingabe1"/>
            </w:pPr>
            <w:r>
              <w:t>Fähnchen --&gt; Mat</w:t>
            </w:r>
          </w:p>
          <w:p w14:paraId="3D9F96CF" w14:textId="77777777" w:rsidR="00EA057A" w:rsidRDefault="00EA057A" w:rsidP="00EA057A">
            <w:pPr>
              <w:pStyle w:val="01Eingabe1"/>
            </w:pPr>
            <w:r>
              <w:t>Unihockeybälle</w:t>
            </w:r>
          </w:p>
          <w:p w14:paraId="62143E1C" w14:textId="77777777" w:rsidR="00EA057A" w:rsidRDefault="00EA057A" w:rsidP="600653C0">
            <w:pPr>
              <w:pStyle w:val="01Eingabe1"/>
            </w:pPr>
          </w:p>
          <w:p w14:paraId="0972985B" w14:textId="06332839" w:rsidR="600653C0" w:rsidRDefault="600653C0" w:rsidP="600653C0">
            <w:pPr>
              <w:pStyle w:val="01Eingabe1"/>
            </w:pPr>
          </w:p>
          <w:p w14:paraId="6D91E416" w14:textId="0BAF07B1" w:rsidR="600653C0" w:rsidRDefault="600653C0" w:rsidP="600653C0">
            <w:pPr>
              <w:pStyle w:val="01Eingabe1"/>
            </w:pPr>
            <w:r>
              <w:t>Milchflasche --&gt; Tweet</w:t>
            </w:r>
          </w:p>
          <w:p w14:paraId="2185D5CC" w14:textId="67DF46BD" w:rsidR="600653C0" w:rsidRDefault="600653C0" w:rsidP="600653C0">
            <w:pPr>
              <w:pStyle w:val="01Eingabe1"/>
            </w:pPr>
            <w:r>
              <w:t>Rund holz --&gt; Tweet</w:t>
            </w:r>
          </w:p>
          <w:p w14:paraId="75746DEE" w14:textId="2DD9ECEC" w:rsidR="600653C0" w:rsidRDefault="600653C0" w:rsidP="600653C0">
            <w:pPr>
              <w:pStyle w:val="01Eingabe1"/>
            </w:pPr>
            <w:r>
              <w:t>Akkuheissleim --&gt; Tweet</w:t>
            </w:r>
          </w:p>
          <w:p w14:paraId="1F3AF7B3" w14:textId="3296FDAF" w:rsidR="600653C0" w:rsidRDefault="600653C0" w:rsidP="600653C0">
            <w:pPr>
              <w:pStyle w:val="01Eingabe1"/>
            </w:pPr>
            <w:proofErr w:type="spellStart"/>
            <w:r>
              <w:t>Erstaz</w:t>
            </w:r>
            <w:proofErr w:type="spellEnd"/>
            <w:r>
              <w:t xml:space="preserve"> Heissleimpatronen -- &gt; Tweet</w:t>
            </w:r>
          </w:p>
          <w:p w14:paraId="6EAE0BB3" w14:textId="588D2557" w:rsidR="600653C0" w:rsidRDefault="600653C0" w:rsidP="600653C0">
            <w:pPr>
              <w:pStyle w:val="01Eingabe1"/>
            </w:pPr>
            <w:r>
              <w:t xml:space="preserve">Beispiel </w:t>
            </w:r>
            <w:proofErr w:type="spellStart"/>
            <w:r>
              <w:t>Intercrosse</w:t>
            </w:r>
            <w:proofErr w:type="spellEnd"/>
            <w:r>
              <w:t xml:space="preserve"> Schläger -- &gt; Tweet</w:t>
            </w:r>
          </w:p>
          <w:p w14:paraId="40388C53" w14:textId="466E0E46" w:rsidR="600653C0" w:rsidRDefault="600653C0" w:rsidP="600653C0">
            <w:pPr>
              <w:pStyle w:val="01Eingabe1"/>
            </w:pPr>
            <w:r>
              <w:t>Cutter --&gt; Büro Mat Kiste Sparrows</w:t>
            </w:r>
          </w:p>
          <w:p w14:paraId="68F3CA9C" w14:textId="09C41CE0" w:rsidR="600653C0" w:rsidRDefault="600653C0" w:rsidP="600653C0">
            <w:pPr>
              <w:pStyle w:val="01Eingabe1"/>
            </w:pPr>
            <w:r>
              <w:t>Stifte --&gt; Büro Mat Kiste Sparrows</w:t>
            </w:r>
          </w:p>
          <w:p w14:paraId="14BEA5BE" w14:textId="77777777" w:rsidR="005E7BF9" w:rsidRPr="0097350A" w:rsidRDefault="005E7BF9" w:rsidP="008E4CD3">
            <w:pPr>
              <w:pStyle w:val="01Eingabe1"/>
            </w:pPr>
          </w:p>
        </w:tc>
      </w:tr>
    </w:tbl>
    <w:p w14:paraId="3E1CDB22"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106C1708" w14:textId="77777777" w:rsidTr="600653C0">
        <w:tc>
          <w:tcPr>
            <w:tcW w:w="5000" w:type="pct"/>
          </w:tcPr>
          <w:p w14:paraId="740F7799" w14:textId="77777777" w:rsidR="00AF272E" w:rsidRPr="00A43BA8" w:rsidRDefault="004871C2" w:rsidP="001E112B">
            <w:pPr>
              <w:pStyle w:val="05berschrift1"/>
            </w:pPr>
            <w:r>
              <w:t xml:space="preserve">Beilagen / </w:t>
            </w:r>
            <w:r w:rsidR="00AF272E" w:rsidRPr="00A43BA8">
              <w:t>Bemerkungen:</w:t>
            </w:r>
          </w:p>
        </w:tc>
      </w:tr>
      <w:tr w:rsidR="00AF272E" w:rsidRPr="00A43BA8" w14:paraId="58A9AF58" w14:textId="77777777" w:rsidTr="600653C0">
        <w:trPr>
          <w:trHeight w:val="567"/>
        </w:trPr>
        <w:tc>
          <w:tcPr>
            <w:tcW w:w="5000" w:type="pct"/>
          </w:tcPr>
          <w:p w14:paraId="78004DC8" w14:textId="796EF9B7" w:rsidR="00AF272E" w:rsidRPr="007874DA" w:rsidRDefault="600653C0" w:rsidP="600653C0">
            <w:pPr>
              <w:pStyle w:val="01Eingabe1"/>
              <w:rPr>
                <w:rFonts w:eastAsia="Cambria" w:cs="Cambria"/>
                <w:color w:val="000000" w:themeColor="text1"/>
                <w:szCs w:val="22"/>
              </w:rPr>
            </w:pPr>
            <w:r w:rsidRPr="600653C0">
              <w:rPr>
                <w:rFonts w:eastAsia="Cambria" w:cs="Cambria"/>
                <w:color w:val="000000" w:themeColor="text1"/>
                <w:szCs w:val="22"/>
              </w:rPr>
              <w:t xml:space="preserve">Regeln </w:t>
            </w:r>
            <w:proofErr w:type="spellStart"/>
            <w:r w:rsidRPr="600653C0">
              <w:rPr>
                <w:rFonts w:eastAsia="Cambria" w:cs="Cambria"/>
                <w:color w:val="000000" w:themeColor="text1"/>
                <w:szCs w:val="22"/>
              </w:rPr>
              <w:t>Intercrosse</w:t>
            </w:r>
            <w:proofErr w:type="spellEnd"/>
            <w:r w:rsidRPr="600653C0">
              <w:rPr>
                <w:rFonts w:eastAsia="Cambria" w:cs="Cambria"/>
                <w:color w:val="000000" w:themeColor="text1"/>
                <w:szCs w:val="22"/>
              </w:rPr>
              <w:t xml:space="preserve">: </w:t>
            </w:r>
            <w:hyperlink r:id="rId9">
              <w:r w:rsidRPr="600653C0">
                <w:rPr>
                  <w:rStyle w:val="Hyperlink"/>
                  <w:rFonts w:eastAsia="Cambria" w:cs="Cambria"/>
                  <w:szCs w:val="22"/>
                </w:rPr>
                <w:t>https://www.mobilesport.ch/intercrosse/intercrosse-regeln-und-grundtechnik/</w:t>
              </w:r>
            </w:hyperlink>
          </w:p>
          <w:p w14:paraId="3BC92658" w14:textId="295C0E25" w:rsidR="00AF272E" w:rsidRPr="007874DA" w:rsidRDefault="600653C0" w:rsidP="600653C0">
            <w:pPr>
              <w:pStyle w:val="01Eingabe1"/>
              <w:rPr>
                <w:rFonts w:eastAsia="Cambria" w:cs="Cambria"/>
                <w:color w:val="000000" w:themeColor="text1"/>
                <w:szCs w:val="22"/>
                <w:lang w:val="de-DE"/>
              </w:rPr>
            </w:pPr>
            <w:r w:rsidRPr="600653C0">
              <w:rPr>
                <w:rFonts w:eastAsia="Cambria" w:cs="Cambria"/>
                <w:color w:val="000000" w:themeColor="text1"/>
                <w:szCs w:val="22"/>
              </w:rPr>
              <w:t xml:space="preserve">Unterlagen Mobilesport.ch zu </w:t>
            </w:r>
            <w:proofErr w:type="spellStart"/>
            <w:r w:rsidRPr="600653C0">
              <w:rPr>
                <w:rFonts w:eastAsia="Cambria" w:cs="Cambria"/>
                <w:color w:val="000000" w:themeColor="text1"/>
                <w:szCs w:val="22"/>
              </w:rPr>
              <w:t>Intercrosse</w:t>
            </w:r>
            <w:proofErr w:type="spellEnd"/>
            <w:r w:rsidRPr="600653C0">
              <w:rPr>
                <w:rFonts w:eastAsia="Cambria" w:cs="Cambria"/>
                <w:color w:val="000000" w:themeColor="text1"/>
                <w:szCs w:val="22"/>
              </w:rPr>
              <w:t xml:space="preserve">: </w:t>
            </w:r>
            <w:hyperlink r:id="rId10">
              <w:r w:rsidRPr="600653C0">
                <w:rPr>
                  <w:rStyle w:val="Hyperlink"/>
                  <w:rFonts w:eastAsia="Cambria" w:cs="Cambria"/>
                  <w:szCs w:val="22"/>
                </w:rPr>
                <w:t>https://www.mobilesport.ch/intercrosse/intercrosse-der-schnellste-ballsport-auf-zwei-beinen/</w:t>
              </w:r>
            </w:hyperlink>
          </w:p>
          <w:p w14:paraId="1DBC377E" w14:textId="17933B27" w:rsidR="00AF272E" w:rsidRPr="007874DA" w:rsidRDefault="00AF272E" w:rsidP="0097350A">
            <w:pPr>
              <w:pStyle w:val="01Eingabe1"/>
            </w:pPr>
          </w:p>
        </w:tc>
      </w:tr>
    </w:tbl>
    <w:p w14:paraId="00B8A341" w14:textId="77777777" w:rsidR="00AF272E" w:rsidRPr="00A43BA8" w:rsidRDefault="00AF272E" w:rsidP="00DE43B2">
      <w:pPr>
        <w:pStyle w:val="01Eingabe1"/>
      </w:pPr>
    </w:p>
    <w:sectPr w:rsidR="00AF272E" w:rsidRPr="00A43BA8" w:rsidSect="006C6880">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956" w:right="851" w:bottom="851" w:left="851" w:header="720" w:footer="3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ECE4" w14:textId="77777777" w:rsidR="00DC2BF8" w:rsidRDefault="00DC2BF8">
      <w:r>
        <w:separator/>
      </w:r>
    </w:p>
  </w:endnote>
  <w:endnote w:type="continuationSeparator" w:id="0">
    <w:p w14:paraId="029D4AAF" w14:textId="77777777" w:rsidR="00DC2BF8" w:rsidRDefault="00DC2BF8">
      <w:r>
        <w:continuationSeparator/>
      </w:r>
    </w:p>
  </w:endnote>
  <w:endnote w:type="continuationNotice" w:id="1">
    <w:p w14:paraId="22F7D219" w14:textId="77777777" w:rsidR="00DC2BF8" w:rsidRDefault="00DC2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0064" w14:textId="77777777" w:rsidR="00BE670C" w:rsidRDefault="00BE67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62D4" w14:textId="11ED86FE" w:rsidR="004F4DD9" w:rsidRDefault="00C145A4" w:rsidP="00F44425">
    <w:pPr>
      <w:pStyle w:val="Fuzeile"/>
    </w:pPr>
    <w:r>
      <w:fldChar w:fldCharType="begin"/>
    </w:r>
    <w:r>
      <w:instrText>FILENAME \* MERGEFORMAT</w:instrText>
    </w:r>
    <w:r>
      <w:fldChar w:fldCharType="separate"/>
    </w:r>
    <w:r w:rsidR="005C1A28">
      <w:rPr>
        <w:noProof/>
      </w:rPr>
      <w:t>225 LS Sonntag Nachmittag.docx</w:t>
    </w:r>
    <w:r>
      <w:rPr>
        <w:noProof/>
      </w:rPr>
      <w:fldChar w:fldCharType="end"/>
    </w:r>
    <w:r w:rsidR="0097350A">
      <w:ptab w:relativeTo="margin" w:alignment="center" w:leader="none"/>
    </w:r>
    <w:r w:rsidR="0097350A">
      <w:fldChar w:fldCharType="begin"/>
    </w:r>
    <w:r w:rsidR="0097350A">
      <w:instrText xml:space="preserve"> TIME \@ "dd.MM.yyyy" </w:instrText>
    </w:r>
    <w:r w:rsidR="0097350A">
      <w:fldChar w:fldCharType="separate"/>
    </w:r>
    <w:r w:rsidR="003E1966">
      <w:rPr>
        <w:noProof/>
      </w:rPr>
      <w:t>15.04.2023</w:t>
    </w:r>
    <w:r w:rsidR="0097350A">
      <w:fldChar w:fldCharType="end"/>
    </w:r>
    <w:r w:rsidR="0097350A">
      <w:ptab w:relativeTo="margin" w:alignment="right" w:leader="none"/>
    </w:r>
    <w:r w:rsidR="0097350A">
      <w:t xml:space="preserve">Seite, </w:t>
    </w:r>
    <w:r w:rsidR="0097350A">
      <w:fldChar w:fldCharType="begin"/>
    </w:r>
    <w:r w:rsidR="0097350A">
      <w:instrText>PAGE   \* MERGEFORMAT</w:instrText>
    </w:r>
    <w:r w:rsidR="0097350A">
      <w:fldChar w:fldCharType="separate"/>
    </w:r>
    <w:r w:rsidR="0030516F">
      <w:rPr>
        <w:noProof/>
      </w:rPr>
      <w:t>1</w:t>
    </w:r>
    <w:r w:rsidR="0097350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1EB0" w14:textId="77777777" w:rsidR="00BE670C" w:rsidRDefault="00BE67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DECC3" w14:textId="77777777" w:rsidR="00DC2BF8" w:rsidRDefault="00DC2BF8">
      <w:r>
        <w:separator/>
      </w:r>
    </w:p>
  </w:footnote>
  <w:footnote w:type="continuationSeparator" w:id="0">
    <w:p w14:paraId="69A1A817" w14:textId="77777777" w:rsidR="00DC2BF8" w:rsidRDefault="00DC2BF8">
      <w:r>
        <w:continuationSeparator/>
      </w:r>
    </w:p>
  </w:footnote>
  <w:footnote w:type="continuationNotice" w:id="1">
    <w:p w14:paraId="7CEC2BF2" w14:textId="77777777" w:rsidR="00DC2BF8" w:rsidRDefault="00DC2B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1A12" w14:textId="77777777" w:rsidR="00BE670C" w:rsidRDefault="00BE67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33624" w14:textId="77777777" w:rsidR="00805BF8" w:rsidRPr="00845364" w:rsidRDefault="004871C2" w:rsidP="00845364">
    <w:pPr>
      <w:pStyle w:val="Kopfzeile"/>
      <w:jc w:val="center"/>
      <w:rPr>
        <w:rStyle w:val="KopfzeileZchn"/>
        <w:b/>
      </w:rPr>
    </w:pPr>
    <w:r>
      <w:rPr>
        <w:rStyle w:val="KopfzeileZchn"/>
        <w:noProof/>
        <w:lang w:val="de-CH" w:eastAsia="de-CH"/>
      </w:rPr>
      <w:drawing>
        <wp:anchor distT="0" distB="0" distL="114300" distR="114300" simplePos="0" relativeHeight="251658241" behindDoc="0" locked="0" layoutInCell="1" allowOverlap="1" wp14:anchorId="096166EF" wp14:editId="78B689AE">
          <wp:simplePos x="0" y="0"/>
          <wp:positionH relativeFrom="margin">
            <wp:align>left</wp:align>
          </wp:positionH>
          <wp:positionV relativeFrom="paragraph">
            <wp:posOffset>9525</wp:posOffset>
          </wp:positionV>
          <wp:extent cx="726409" cy="720000"/>
          <wp:effectExtent l="0" t="0" r="0" b="4445"/>
          <wp:wrapNone/>
          <wp:docPr id="2" name="Picture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364" w:rsidRPr="00845364">
      <w:rPr>
        <w:noProof/>
        <w:lang w:eastAsia="de-CH"/>
      </w:rPr>
      <w:drawing>
        <wp:anchor distT="0" distB="0" distL="114935" distR="114935" simplePos="0" relativeHeight="251658240" behindDoc="1" locked="0" layoutInCell="1" allowOverlap="1" wp14:anchorId="0DCCD485" wp14:editId="0601B2FC">
          <wp:simplePos x="0" y="0"/>
          <wp:positionH relativeFrom="margin">
            <wp:align>right</wp:align>
          </wp:positionH>
          <wp:positionV relativeFrom="paragraph">
            <wp:posOffset>9525</wp:posOffset>
          </wp:positionV>
          <wp:extent cx="703083" cy="720000"/>
          <wp:effectExtent l="0" t="0" r="190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C14A8">
      <w:rPr>
        <w:rStyle w:val="KopfzeileZchn"/>
      </w:rPr>
      <w:t>J+S Lagersport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386D" w14:textId="77777777" w:rsidR="00BE670C" w:rsidRDefault="00BE670C">
    <w:pPr>
      <w:pStyle w:val="Kopfzeile"/>
    </w:pPr>
  </w:p>
</w:hdr>
</file>

<file path=word/intelligence2.xml><?xml version="1.0" encoding="utf-8"?>
<int2:intelligence xmlns:int2="http://schemas.microsoft.com/office/intelligence/2020/intelligence" xmlns:oel="http://schemas.microsoft.com/office/2019/extlst">
  <int2:observations>
    <int2:textHash int2:hashCode="My8o6XmskmQbd4" int2:id="zWF5Fka0">
      <int2:state int2:value="Rejected" int2:type="AugLoop_Text_Critique"/>
    </int2:textHash>
    <int2:textHash int2:hashCode="3yqFohVhOeTDLZ" int2:id="3Fh3RE6J">
      <int2:state int2:value="Rejected" int2:type="AugLoop_Text_Critique"/>
    </int2:textHash>
    <int2:textHash int2:hashCode="5oU/zoz/JPTCJh" int2:id="4xYVxFU1">
      <int2:state int2:value="Rejected" int2:type="AugLoop_Text_Critique"/>
    </int2:textHash>
    <int2:textHash int2:hashCode="QwRos5N5vwHf/0" int2:id="EHlDdhPV">
      <int2:state int2:value="Rejected" int2:type="AugLoop_Text_Critique"/>
    </int2:textHash>
    <int2:textHash int2:hashCode="1UeW5vuSEfytEn" int2:id="YTDHmQt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0526D25"/>
    <w:multiLevelType w:val="hybridMultilevel"/>
    <w:tmpl w:val="FFFFFFFF"/>
    <w:lvl w:ilvl="0" w:tplc="E948FD38">
      <w:start w:val="1"/>
      <w:numFmt w:val="bullet"/>
      <w:lvlText w:val="·"/>
      <w:lvlJc w:val="left"/>
      <w:pPr>
        <w:ind w:left="720" w:hanging="360"/>
      </w:pPr>
      <w:rPr>
        <w:rFonts w:ascii="Symbol" w:hAnsi="Symbol" w:hint="default"/>
      </w:rPr>
    </w:lvl>
    <w:lvl w:ilvl="1" w:tplc="00AC1200">
      <w:start w:val="1"/>
      <w:numFmt w:val="bullet"/>
      <w:lvlText w:val="o"/>
      <w:lvlJc w:val="left"/>
      <w:pPr>
        <w:ind w:left="1440" w:hanging="360"/>
      </w:pPr>
      <w:rPr>
        <w:rFonts w:ascii="Courier New" w:hAnsi="Courier New" w:hint="default"/>
      </w:rPr>
    </w:lvl>
    <w:lvl w:ilvl="2" w:tplc="DEF889C8">
      <w:start w:val="1"/>
      <w:numFmt w:val="bullet"/>
      <w:lvlText w:val=""/>
      <w:lvlJc w:val="left"/>
      <w:pPr>
        <w:ind w:left="2160" w:hanging="360"/>
      </w:pPr>
      <w:rPr>
        <w:rFonts w:ascii="Wingdings" w:hAnsi="Wingdings" w:hint="default"/>
      </w:rPr>
    </w:lvl>
    <w:lvl w:ilvl="3" w:tplc="27A6730E">
      <w:start w:val="1"/>
      <w:numFmt w:val="bullet"/>
      <w:lvlText w:val=""/>
      <w:lvlJc w:val="left"/>
      <w:pPr>
        <w:ind w:left="2880" w:hanging="360"/>
      </w:pPr>
      <w:rPr>
        <w:rFonts w:ascii="Symbol" w:hAnsi="Symbol" w:hint="default"/>
      </w:rPr>
    </w:lvl>
    <w:lvl w:ilvl="4" w:tplc="5DEC7D5A">
      <w:start w:val="1"/>
      <w:numFmt w:val="bullet"/>
      <w:lvlText w:val="o"/>
      <w:lvlJc w:val="left"/>
      <w:pPr>
        <w:ind w:left="3600" w:hanging="360"/>
      </w:pPr>
      <w:rPr>
        <w:rFonts w:ascii="Courier New" w:hAnsi="Courier New" w:hint="default"/>
      </w:rPr>
    </w:lvl>
    <w:lvl w:ilvl="5" w:tplc="6BC27BB2">
      <w:start w:val="1"/>
      <w:numFmt w:val="bullet"/>
      <w:lvlText w:val=""/>
      <w:lvlJc w:val="left"/>
      <w:pPr>
        <w:ind w:left="4320" w:hanging="360"/>
      </w:pPr>
      <w:rPr>
        <w:rFonts w:ascii="Wingdings" w:hAnsi="Wingdings" w:hint="default"/>
      </w:rPr>
    </w:lvl>
    <w:lvl w:ilvl="6" w:tplc="EAA2EDF6">
      <w:start w:val="1"/>
      <w:numFmt w:val="bullet"/>
      <w:lvlText w:val=""/>
      <w:lvlJc w:val="left"/>
      <w:pPr>
        <w:ind w:left="5040" w:hanging="360"/>
      </w:pPr>
      <w:rPr>
        <w:rFonts w:ascii="Symbol" w:hAnsi="Symbol" w:hint="default"/>
      </w:rPr>
    </w:lvl>
    <w:lvl w:ilvl="7" w:tplc="AC7E0260">
      <w:start w:val="1"/>
      <w:numFmt w:val="bullet"/>
      <w:lvlText w:val="o"/>
      <w:lvlJc w:val="left"/>
      <w:pPr>
        <w:ind w:left="5760" w:hanging="360"/>
      </w:pPr>
      <w:rPr>
        <w:rFonts w:ascii="Courier New" w:hAnsi="Courier New" w:hint="default"/>
      </w:rPr>
    </w:lvl>
    <w:lvl w:ilvl="8" w:tplc="8BE8BAEC">
      <w:start w:val="1"/>
      <w:numFmt w:val="bullet"/>
      <w:lvlText w:val=""/>
      <w:lvlJc w:val="left"/>
      <w:pPr>
        <w:ind w:left="6480" w:hanging="360"/>
      </w:pPr>
      <w:rPr>
        <w:rFonts w:ascii="Wingdings" w:hAnsi="Wingdings" w:hint="default"/>
      </w:rPr>
    </w:lvl>
  </w:abstractNum>
  <w:abstractNum w:abstractNumId="12" w15:restartNumberingAfterBreak="0">
    <w:nsid w:val="01FAF40F"/>
    <w:multiLevelType w:val="hybridMultilevel"/>
    <w:tmpl w:val="FFFFFFFF"/>
    <w:lvl w:ilvl="0" w:tplc="A2A89D2A">
      <w:start w:val="1"/>
      <w:numFmt w:val="bullet"/>
      <w:lvlText w:val="·"/>
      <w:lvlJc w:val="left"/>
      <w:pPr>
        <w:ind w:left="720" w:hanging="360"/>
      </w:pPr>
      <w:rPr>
        <w:rFonts w:ascii="Symbol" w:hAnsi="Symbol" w:hint="default"/>
      </w:rPr>
    </w:lvl>
    <w:lvl w:ilvl="1" w:tplc="F3FEE7AC">
      <w:start w:val="1"/>
      <w:numFmt w:val="bullet"/>
      <w:lvlText w:val="o"/>
      <w:lvlJc w:val="left"/>
      <w:pPr>
        <w:ind w:left="1440" w:hanging="360"/>
      </w:pPr>
      <w:rPr>
        <w:rFonts w:ascii="Courier New" w:hAnsi="Courier New" w:hint="default"/>
      </w:rPr>
    </w:lvl>
    <w:lvl w:ilvl="2" w:tplc="52E6B2B8">
      <w:start w:val="1"/>
      <w:numFmt w:val="bullet"/>
      <w:lvlText w:val=""/>
      <w:lvlJc w:val="left"/>
      <w:pPr>
        <w:ind w:left="2160" w:hanging="360"/>
      </w:pPr>
      <w:rPr>
        <w:rFonts w:ascii="Wingdings" w:hAnsi="Wingdings" w:hint="default"/>
      </w:rPr>
    </w:lvl>
    <w:lvl w:ilvl="3" w:tplc="AD760C5C">
      <w:start w:val="1"/>
      <w:numFmt w:val="bullet"/>
      <w:lvlText w:val=""/>
      <w:lvlJc w:val="left"/>
      <w:pPr>
        <w:ind w:left="2880" w:hanging="360"/>
      </w:pPr>
      <w:rPr>
        <w:rFonts w:ascii="Symbol" w:hAnsi="Symbol" w:hint="default"/>
      </w:rPr>
    </w:lvl>
    <w:lvl w:ilvl="4" w:tplc="A9BAD800">
      <w:start w:val="1"/>
      <w:numFmt w:val="bullet"/>
      <w:lvlText w:val="o"/>
      <w:lvlJc w:val="left"/>
      <w:pPr>
        <w:ind w:left="3600" w:hanging="360"/>
      </w:pPr>
      <w:rPr>
        <w:rFonts w:ascii="Courier New" w:hAnsi="Courier New" w:hint="default"/>
      </w:rPr>
    </w:lvl>
    <w:lvl w:ilvl="5" w:tplc="F5148516">
      <w:start w:val="1"/>
      <w:numFmt w:val="bullet"/>
      <w:lvlText w:val=""/>
      <w:lvlJc w:val="left"/>
      <w:pPr>
        <w:ind w:left="4320" w:hanging="360"/>
      </w:pPr>
      <w:rPr>
        <w:rFonts w:ascii="Wingdings" w:hAnsi="Wingdings" w:hint="default"/>
      </w:rPr>
    </w:lvl>
    <w:lvl w:ilvl="6" w:tplc="FD4005D4">
      <w:start w:val="1"/>
      <w:numFmt w:val="bullet"/>
      <w:lvlText w:val=""/>
      <w:lvlJc w:val="left"/>
      <w:pPr>
        <w:ind w:left="5040" w:hanging="360"/>
      </w:pPr>
      <w:rPr>
        <w:rFonts w:ascii="Symbol" w:hAnsi="Symbol" w:hint="default"/>
      </w:rPr>
    </w:lvl>
    <w:lvl w:ilvl="7" w:tplc="E74A8A8A">
      <w:start w:val="1"/>
      <w:numFmt w:val="bullet"/>
      <w:lvlText w:val="o"/>
      <w:lvlJc w:val="left"/>
      <w:pPr>
        <w:ind w:left="5760" w:hanging="360"/>
      </w:pPr>
      <w:rPr>
        <w:rFonts w:ascii="Courier New" w:hAnsi="Courier New" w:hint="default"/>
      </w:rPr>
    </w:lvl>
    <w:lvl w:ilvl="8" w:tplc="78D87220">
      <w:start w:val="1"/>
      <w:numFmt w:val="bullet"/>
      <w:lvlText w:val=""/>
      <w:lvlJc w:val="left"/>
      <w:pPr>
        <w:ind w:left="6480" w:hanging="360"/>
      </w:pPr>
      <w:rPr>
        <w:rFonts w:ascii="Wingdings" w:hAnsi="Wingdings" w:hint="default"/>
      </w:rPr>
    </w:lvl>
  </w:abstractNum>
  <w:abstractNum w:abstractNumId="13" w15:restartNumberingAfterBreak="0">
    <w:nsid w:val="0348B89A"/>
    <w:multiLevelType w:val="hybridMultilevel"/>
    <w:tmpl w:val="FFFFFFFF"/>
    <w:lvl w:ilvl="0" w:tplc="2776405E">
      <w:start w:val="1"/>
      <w:numFmt w:val="decimal"/>
      <w:lvlText w:val="%1."/>
      <w:lvlJc w:val="left"/>
      <w:pPr>
        <w:ind w:left="720" w:hanging="360"/>
      </w:pPr>
    </w:lvl>
    <w:lvl w:ilvl="1" w:tplc="B3428FE0">
      <w:start w:val="1"/>
      <w:numFmt w:val="lowerLetter"/>
      <w:lvlText w:val="%2."/>
      <w:lvlJc w:val="left"/>
      <w:pPr>
        <w:ind w:left="1440" w:hanging="360"/>
      </w:pPr>
    </w:lvl>
    <w:lvl w:ilvl="2" w:tplc="0EECDB82">
      <w:start w:val="1"/>
      <w:numFmt w:val="lowerRoman"/>
      <w:lvlText w:val="%3."/>
      <w:lvlJc w:val="right"/>
      <w:pPr>
        <w:ind w:left="2160" w:hanging="180"/>
      </w:pPr>
    </w:lvl>
    <w:lvl w:ilvl="3" w:tplc="CD40AB30">
      <w:start w:val="1"/>
      <w:numFmt w:val="decimal"/>
      <w:lvlText w:val="%4."/>
      <w:lvlJc w:val="left"/>
      <w:pPr>
        <w:ind w:left="2880" w:hanging="360"/>
      </w:pPr>
    </w:lvl>
    <w:lvl w:ilvl="4" w:tplc="E3D052E0">
      <w:start w:val="1"/>
      <w:numFmt w:val="lowerLetter"/>
      <w:lvlText w:val="%5."/>
      <w:lvlJc w:val="left"/>
      <w:pPr>
        <w:ind w:left="3600" w:hanging="360"/>
      </w:pPr>
    </w:lvl>
    <w:lvl w:ilvl="5" w:tplc="AAD433E0">
      <w:start w:val="1"/>
      <w:numFmt w:val="lowerRoman"/>
      <w:lvlText w:val="%6."/>
      <w:lvlJc w:val="right"/>
      <w:pPr>
        <w:ind w:left="4320" w:hanging="180"/>
      </w:pPr>
    </w:lvl>
    <w:lvl w:ilvl="6" w:tplc="8EA6E14A">
      <w:start w:val="1"/>
      <w:numFmt w:val="decimal"/>
      <w:lvlText w:val="%7."/>
      <w:lvlJc w:val="left"/>
      <w:pPr>
        <w:ind w:left="5040" w:hanging="360"/>
      </w:pPr>
    </w:lvl>
    <w:lvl w:ilvl="7" w:tplc="848C5C12">
      <w:start w:val="1"/>
      <w:numFmt w:val="lowerLetter"/>
      <w:lvlText w:val="%8."/>
      <w:lvlJc w:val="left"/>
      <w:pPr>
        <w:ind w:left="5760" w:hanging="360"/>
      </w:pPr>
    </w:lvl>
    <w:lvl w:ilvl="8" w:tplc="B1603ACE">
      <w:start w:val="1"/>
      <w:numFmt w:val="lowerRoman"/>
      <w:lvlText w:val="%9."/>
      <w:lvlJc w:val="right"/>
      <w:pPr>
        <w:ind w:left="6480" w:hanging="180"/>
      </w:pPr>
    </w:lvl>
  </w:abstractNum>
  <w:abstractNum w:abstractNumId="14" w15:restartNumberingAfterBreak="0">
    <w:nsid w:val="05D17B53"/>
    <w:multiLevelType w:val="hybridMultilevel"/>
    <w:tmpl w:val="FFFFFFFF"/>
    <w:lvl w:ilvl="0" w:tplc="A5A07D3E">
      <w:start w:val="1"/>
      <w:numFmt w:val="bullet"/>
      <w:lvlText w:val=""/>
      <w:lvlJc w:val="left"/>
      <w:pPr>
        <w:ind w:left="720" w:hanging="360"/>
      </w:pPr>
      <w:rPr>
        <w:rFonts w:ascii="Symbol" w:hAnsi="Symbol" w:hint="default"/>
      </w:rPr>
    </w:lvl>
    <w:lvl w:ilvl="1" w:tplc="59684D06">
      <w:start w:val="1"/>
      <w:numFmt w:val="bullet"/>
      <w:lvlText w:val="o"/>
      <w:lvlJc w:val="left"/>
      <w:pPr>
        <w:ind w:left="1440" w:hanging="360"/>
      </w:pPr>
      <w:rPr>
        <w:rFonts w:ascii="Courier New" w:hAnsi="Courier New" w:hint="default"/>
      </w:rPr>
    </w:lvl>
    <w:lvl w:ilvl="2" w:tplc="5E74121C">
      <w:start w:val="1"/>
      <w:numFmt w:val="bullet"/>
      <w:lvlText w:val=""/>
      <w:lvlJc w:val="left"/>
      <w:pPr>
        <w:ind w:left="2160" w:hanging="360"/>
      </w:pPr>
      <w:rPr>
        <w:rFonts w:ascii="Wingdings" w:hAnsi="Wingdings" w:hint="default"/>
      </w:rPr>
    </w:lvl>
    <w:lvl w:ilvl="3" w:tplc="265E4AAC">
      <w:start w:val="1"/>
      <w:numFmt w:val="bullet"/>
      <w:lvlText w:val=""/>
      <w:lvlJc w:val="left"/>
      <w:pPr>
        <w:ind w:left="2880" w:hanging="360"/>
      </w:pPr>
      <w:rPr>
        <w:rFonts w:ascii="Symbol" w:hAnsi="Symbol" w:hint="default"/>
      </w:rPr>
    </w:lvl>
    <w:lvl w:ilvl="4" w:tplc="285E0C92">
      <w:start w:val="1"/>
      <w:numFmt w:val="bullet"/>
      <w:lvlText w:val="o"/>
      <w:lvlJc w:val="left"/>
      <w:pPr>
        <w:ind w:left="3600" w:hanging="360"/>
      </w:pPr>
      <w:rPr>
        <w:rFonts w:ascii="Courier New" w:hAnsi="Courier New" w:hint="default"/>
      </w:rPr>
    </w:lvl>
    <w:lvl w:ilvl="5" w:tplc="80442958">
      <w:start w:val="1"/>
      <w:numFmt w:val="bullet"/>
      <w:lvlText w:val=""/>
      <w:lvlJc w:val="left"/>
      <w:pPr>
        <w:ind w:left="4320" w:hanging="360"/>
      </w:pPr>
      <w:rPr>
        <w:rFonts w:ascii="Wingdings" w:hAnsi="Wingdings" w:hint="default"/>
      </w:rPr>
    </w:lvl>
    <w:lvl w:ilvl="6" w:tplc="6388C8D8">
      <w:start w:val="1"/>
      <w:numFmt w:val="bullet"/>
      <w:lvlText w:val=""/>
      <w:lvlJc w:val="left"/>
      <w:pPr>
        <w:ind w:left="5040" w:hanging="360"/>
      </w:pPr>
      <w:rPr>
        <w:rFonts w:ascii="Symbol" w:hAnsi="Symbol" w:hint="default"/>
      </w:rPr>
    </w:lvl>
    <w:lvl w:ilvl="7" w:tplc="7C901CB4">
      <w:start w:val="1"/>
      <w:numFmt w:val="bullet"/>
      <w:lvlText w:val="o"/>
      <w:lvlJc w:val="left"/>
      <w:pPr>
        <w:ind w:left="5760" w:hanging="360"/>
      </w:pPr>
      <w:rPr>
        <w:rFonts w:ascii="Courier New" w:hAnsi="Courier New" w:hint="default"/>
      </w:rPr>
    </w:lvl>
    <w:lvl w:ilvl="8" w:tplc="9740F430">
      <w:start w:val="1"/>
      <w:numFmt w:val="bullet"/>
      <w:lvlText w:val=""/>
      <w:lvlJc w:val="left"/>
      <w:pPr>
        <w:ind w:left="6480" w:hanging="360"/>
      </w:pPr>
      <w:rPr>
        <w:rFonts w:ascii="Wingdings" w:hAnsi="Wingdings" w:hint="default"/>
      </w:rPr>
    </w:lvl>
  </w:abstractNum>
  <w:abstractNum w:abstractNumId="15" w15:restartNumberingAfterBreak="0">
    <w:nsid w:val="091771B7"/>
    <w:multiLevelType w:val="hybridMultilevel"/>
    <w:tmpl w:val="FFFFFFFF"/>
    <w:lvl w:ilvl="0" w:tplc="2E30657E">
      <w:start w:val="1"/>
      <w:numFmt w:val="bullet"/>
      <w:lvlText w:val="·"/>
      <w:lvlJc w:val="left"/>
      <w:pPr>
        <w:ind w:left="720" w:hanging="360"/>
      </w:pPr>
      <w:rPr>
        <w:rFonts w:ascii="Symbol" w:hAnsi="Symbol" w:hint="default"/>
      </w:rPr>
    </w:lvl>
    <w:lvl w:ilvl="1" w:tplc="0BA62448">
      <w:start w:val="1"/>
      <w:numFmt w:val="bullet"/>
      <w:lvlText w:val="o"/>
      <w:lvlJc w:val="left"/>
      <w:pPr>
        <w:ind w:left="1440" w:hanging="360"/>
      </w:pPr>
      <w:rPr>
        <w:rFonts w:ascii="Courier New" w:hAnsi="Courier New" w:hint="default"/>
      </w:rPr>
    </w:lvl>
    <w:lvl w:ilvl="2" w:tplc="2CE6F764">
      <w:start w:val="1"/>
      <w:numFmt w:val="bullet"/>
      <w:lvlText w:val=""/>
      <w:lvlJc w:val="left"/>
      <w:pPr>
        <w:ind w:left="2160" w:hanging="360"/>
      </w:pPr>
      <w:rPr>
        <w:rFonts w:ascii="Wingdings" w:hAnsi="Wingdings" w:hint="default"/>
      </w:rPr>
    </w:lvl>
    <w:lvl w:ilvl="3" w:tplc="83049428">
      <w:start w:val="1"/>
      <w:numFmt w:val="bullet"/>
      <w:lvlText w:val=""/>
      <w:lvlJc w:val="left"/>
      <w:pPr>
        <w:ind w:left="2880" w:hanging="360"/>
      </w:pPr>
      <w:rPr>
        <w:rFonts w:ascii="Symbol" w:hAnsi="Symbol" w:hint="default"/>
      </w:rPr>
    </w:lvl>
    <w:lvl w:ilvl="4" w:tplc="251AC460">
      <w:start w:val="1"/>
      <w:numFmt w:val="bullet"/>
      <w:lvlText w:val="o"/>
      <w:lvlJc w:val="left"/>
      <w:pPr>
        <w:ind w:left="3600" w:hanging="360"/>
      </w:pPr>
      <w:rPr>
        <w:rFonts w:ascii="Courier New" w:hAnsi="Courier New" w:hint="default"/>
      </w:rPr>
    </w:lvl>
    <w:lvl w:ilvl="5" w:tplc="35D0DF6A">
      <w:start w:val="1"/>
      <w:numFmt w:val="bullet"/>
      <w:lvlText w:val=""/>
      <w:lvlJc w:val="left"/>
      <w:pPr>
        <w:ind w:left="4320" w:hanging="360"/>
      </w:pPr>
      <w:rPr>
        <w:rFonts w:ascii="Wingdings" w:hAnsi="Wingdings" w:hint="default"/>
      </w:rPr>
    </w:lvl>
    <w:lvl w:ilvl="6" w:tplc="7ABC1E86">
      <w:start w:val="1"/>
      <w:numFmt w:val="bullet"/>
      <w:lvlText w:val=""/>
      <w:lvlJc w:val="left"/>
      <w:pPr>
        <w:ind w:left="5040" w:hanging="360"/>
      </w:pPr>
      <w:rPr>
        <w:rFonts w:ascii="Symbol" w:hAnsi="Symbol" w:hint="default"/>
      </w:rPr>
    </w:lvl>
    <w:lvl w:ilvl="7" w:tplc="4E0CA7CA">
      <w:start w:val="1"/>
      <w:numFmt w:val="bullet"/>
      <w:lvlText w:val="o"/>
      <w:lvlJc w:val="left"/>
      <w:pPr>
        <w:ind w:left="5760" w:hanging="360"/>
      </w:pPr>
      <w:rPr>
        <w:rFonts w:ascii="Courier New" w:hAnsi="Courier New" w:hint="default"/>
      </w:rPr>
    </w:lvl>
    <w:lvl w:ilvl="8" w:tplc="69987674">
      <w:start w:val="1"/>
      <w:numFmt w:val="bullet"/>
      <w:lvlText w:val=""/>
      <w:lvlJc w:val="left"/>
      <w:pPr>
        <w:ind w:left="6480" w:hanging="360"/>
      </w:pPr>
      <w:rPr>
        <w:rFonts w:ascii="Wingdings" w:hAnsi="Wingdings" w:hint="default"/>
      </w:rPr>
    </w:lvl>
  </w:abstractNum>
  <w:abstractNum w:abstractNumId="16" w15:restartNumberingAfterBreak="0">
    <w:nsid w:val="0EC01031"/>
    <w:multiLevelType w:val="hybridMultilevel"/>
    <w:tmpl w:val="D59C3EC6"/>
    <w:lvl w:ilvl="0" w:tplc="9C526C70">
      <w:start w:val="1"/>
      <w:numFmt w:val="bullet"/>
      <w:pStyle w:val="03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30CFCF6"/>
    <w:multiLevelType w:val="hybridMultilevel"/>
    <w:tmpl w:val="FFFFFFFF"/>
    <w:lvl w:ilvl="0" w:tplc="42564864">
      <w:start w:val="1"/>
      <w:numFmt w:val="bullet"/>
      <w:lvlText w:val="·"/>
      <w:lvlJc w:val="left"/>
      <w:pPr>
        <w:ind w:left="720" w:hanging="360"/>
      </w:pPr>
      <w:rPr>
        <w:rFonts w:ascii="Symbol" w:hAnsi="Symbol" w:hint="default"/>
      </w:rPr>
    </w:lvl>
    <w:lvl w:ilvl="1" w:tplc="944CCB3E">
      <w:start w:val="1"/>
      <w:numFmt w:val="bullet"/>
      <w:lvlText w:val="o"/>
      <w:lvlJc w:val="left"/>
      <w:pPr>
        <w:ind w:left="1440" w:hanging="360"/>
      </w:pPr>
      <w:rPr>
        <w:rFonts w:ascii="Courier New" w:hAnsi="Courier New" w:hint="default"/>
      </w:rPr>
    </w:lvl>
    <w:lvl w:ilvl="2" w:tplc="AEFA31D4">
      <w:start w:val="1"/>
      <w:numFmt w:val="bullet"/>
      <w:lvlText w:val=""/>
      <w:lvlJc w:val="left"/>
      <w:pPr>
        <w:ind w:left="2160" w:hanging="360"/>
      </w:pPr>
      <w:rPr>
        <w:rFonts w:ascii="Wingdings" w:hAnsi="Wingdings" w:hint="default"/>
      </w:rPr>
    </w:lvl>
    <w:lvl w:ilvl="3" w:tplc="FFD8CBBE">
      <w:start w:val="1"/>
      <w:numFmt w:val="bullet"/>
      <w:lvlText w:val=""/>
      <w:lvlJc w:val="left"/>
      <w:pPr>
        <w:ind w:left="2880" w:hanging="360"/>
      </w:pPr>
      <w:rPr>
        <w:rFonts w:ascii="Symbol" w:hAnsi="Symbol" w:hint="default"/>
      </w:rPr>
    </w:lvl>
    <w:lvl w:ilvl="4" w:tplc="BB38FE88">
      <w:start w:val="1"/>
      <w:numFmt w:val="bullet"/>
      <w:lvlText w:val="o"/>
      <w:lvlJc w:val="left"/>
      <w:pPr>
        <w:ind w:left="3600" w:hanging="360"/>
      </w:pPr>
      <w:rPr>
        <w:rFonts w:ascii="Courier New" w:hAnsi="Courier New" w:hint="default"/>
      </w:rPr>
    </w:lvl>
    <w:lvl w:ilvl="5" w:tplc="6BFAB56E">
      <w:start w:val="1"/>
      <w:numFmt w:val="bullet"/>
      <w:lvlText w:val=""/>
      <w:lvlJc w:val="left"/>
      <w:pPr>
        <w:ind w:left="4320" w:hanging="360"/>
      </w:pPr>
      <w:rPr>
        <w:rFonts w:ascii="Wingdings" w:hAnsi="Wingdings" w:hint="default"/>
      </w:rPr>
    </w:lvl>
    <w:lvl w:ilvl="6" w:tplc="CD7CC016">
      <w:start w:val="1"/>
      <w:numFmt w:val="bullet"/>
      <w:lvlText w:val=""/>
      <w:lvlJc w:val="left"/>
      <w:pPr>
        <w:ind w:left="5040" w:hanging="360"/>
      </w:pPr>
      <w:rPr>
        <w:rFonts w:ascii="Symbol" w:hAnsi="Symbol" w:hint="default"/>
      </w:rPr>
    </w:lvl>
    <w:lvl w:ilvl="7" w:tplc="911C46CE">
      <w:start w:val="1"/>
      <w:numFmt w:val="bullet"/>
      <w:lvlText w:val="o"/>
      <w:lvlJc w:val="left"/>
      <w:pPr>
        <w:ind w:left="5760" w:hanging="360"/>
      </w:pPr>
      <w:rPr>
        <w:rFonts w:ascii="Courier New" w:hAnsi="Courier New" w:hint="default"/>
      </w:rPr>
    </w:lvl>
    <w:lvl w:ilvl="8" w:tplc="A2284FDC">
      <w:start w:val="1"/>
      <w:numFmt w:val="bullet"/>
      <w:lvlText w:val=""/>
      <w:lvlJc w:val="left"/>
      <w:pPr>
        <w:ind w:left="6480" w:hanging="360"/>
      </w:pPr>
      <w:rPr>
        <w:rFonts w:ascii="Wingdings" w:hAnsi="Wingdings" w:hint="default"/>
      </w:rPr>
    </w:lvl>
  </w:abstractNum>
  <w:abstractNum w:abstractNumId="18" w15:restartNumberingAfterBreak="0">
    <w:nsid w:val="1D5D693A"/>
    <w:multiLevelType w:val="hybridMultilevel"/>
    <w:tmpl w:val="FFFFFFFF"/>
    <w:lvl w:ilvl="0" w:tplc="13F02004">
      <w:start w:val="1"/>
      <w:numFmt w:val="bullet"/>
      <w:lvlText w:val="·"/>
      <w:lvlJc w:val="left"/>
      <w:pPr>
        <w:ind w:left="720" w:hanging="360"/>
      </w:pPr>
      <w:rPr>
        <w:rFonts w:ascii="Symbol" w:hAnsi="Symbol" w:hint="default"/>
      </w:rPr>
    </w:lvl>
    <w:lvl w:ilvl="1" w:tplc="AF84E3E6">
      <w:start w:val="1"/>
      <w:numFmt w:val="bullet"/>
      <w:lvlText w:val="o"/>
      <w:lvlJc w:val="left"/>
      <w:pPr>
        <w:ind w:left="1440" w:hanging="360"/>
      </w:pPr>
      <w:rPr>
        <w:rFonts w:ascii="Courier New" w:hAnsi="Courier New" w:hint="default"/>
      </w:rPr>
    </w:lvl>
    <w:lvl w:ilvl="2" w:tplc="ACDC1AC2">
      <w:start w:val="1"/>
      <w:numFmt w:val="bullet"/>
      <w:lvlText w:val=""/>
      <w:lvlJc w:val="left"/>
      <w:pPr>
        <w:ind w:left="2160" w:hanging="360"/>
      </w:pPr>
      <w:rPr>
        <w:rFonts w:ascii="Wingdings" w:hAnsi="Wingdings" w:hint="default"/>
      </w:rPr>
    </w:lvl>
    <w:lvl w:ilvl="3" w:tplc="E6AAB198">
      <w:start w:val="1"/>
      <w:numFmt w:val="bullet"/>
      <w:lvlText w:val=""/>
      <w:lvlJc w:val="left"/>
      <w:pPr>
        <w:ind w:left="2880" w:hanging="360"/>
      </w:pPr>
      <w:rPr>
        <w:rFonts w:ascii="Symbol" w:hAnsi="Symbol" w:hint="default"/>
      </w:rPr>
    </w:lvl>
    <w:lvl w:ilvl="4" w:tplc="8AF8CFFE">
      <w:start w:val="1"/>
      <w:numFmt w:val="bullet"/>
      <w:lvlText w:val="o"/>
      <w:lvlJc w:val="left"/>
      <w:pPr>
        <w:ind w:left="3600" w:hanging="360"/>
      </w:pPr>
      <w:rPr>
        <w:rFonts w:ascii="Courier New" w:hAnsi="Courier New" w:hint="default"/>
      </w:rPr>
    </w:lvl>
    <w:lvl w:ilvl="5" w:tplc="EC8EA7CE">
      <w:start w:val="1"/>
      <w:numFmt w:val="bullet"/>
      <w:lvlText w:val=""/>
      <w:lvlJc w:val="left"/>
      <w:pPr>
        <w:ind w:left="4320" w:hanging="360"/>
      </w:pPr>
      <w:rPr>
        <w:rFonts w:ascii="Wingdings" w:hAnsi="Wingdings" w:hint="default"/>
      </w:rPr>
    </w:lvl>
    <w:lvl w:ilvl="6" w:tplc="FC4823E0">
      <w:start w:val="1"/>
      <w:numFmt w:val="bullet"/>
      <w:lvlText w:val=""/>
      <w:lvlJc w:val="left"/>
      <w:pPr>
        <w:ind w:left="5040" w:hanging="360"/>
      </w:pPr>
      <w:rPr>
        <w:rFonts w:ascii="Symbol" w:hAnsi="Symbol" w:hint="default"/>
      </w:rPr>
    </w:lvl>
    <w:lvl w:ilvl="7" w:tplc="9A6CA198">
      <w:start w:val="1"/>
      <w:numFmt w:val="bullet"/>
      <w:lvlText w:val="o"/>
      <w:lvlJc w:val="left"/>
      <w:pPr>
        <w:ind w:left="5760" w:hanging="360"/>
      </w:pPr>
      <w:rPr>
        <w:rFonts w:ascii="Courier New" w:hAnsi="Courier New" w:hint="default"/>
      </w:rPr>
    </w:lvl>
    <w:lvl w:ilvl="8" w:tplc="F1C492B8">
      <w:start w:val="1"/>
      <w:numFmt w:val="bullet"/>
      <w:lvlText w:val=""/>
      <w:lvlJc w:val="left"/>
      <w:pPr>
        <w:ind w:left="6480" w:hanging="360"/>
      </w:pPr>
      <w:rPr>
        <w:rFonts w:ascii="Wingdings" w:hAnsi="Wingdings" w:hint="default"/>
      </w:rPr>
    </w:lvl>
  </w:abstractNum>
  <w:abstractNum w:abstractNumId="19" w15:restartNumberingAfterBreak="0">
    <w:nsid w:val="269B75B5"/>
    <w:multiLevelType w:val="hybridMultilevel"/>
    <w:tmpl w:val="FFFFFFFF"/>
    <w:lvl w:ilvl="0" w:tplc="CA967056">
      <w:start w:val="1"/>
      <w:numFmt w:val="bullet"/>
      <w:lvlText w:val="·"/>
      <w:lvlJc w:val="left"/>
      <w:pPr>
        <w:ind w:left="720" w:hanging="360"/>
      </w:pPr>
      <w:rPr>
        <w:rFonts w:ascii="Symbol" w:hAnsi="Symbol" w:hint="default"/>
      </w:rPr>
    </w:lvl>
    <w:lvl w:ilvl="1" w:tplc="22B85D36">
      <w:start w:val="1"/>
      <w:numFmt w:val="bullet"/>
      <w:lvlText w:val="o"/>
      <w:lvlJc w:val="left"/>
      <w:pPr>
        <w:ind w:left="1440" w:hanging="360"/>
      </w:pPr>
      <w:rPr>
        <w:rFonts w:ascii="Courier New" w:hAnsi="Courier New" w:hint="default"/>
      </w:rPr>
    </w:lvl>
    <w:lvl w:ilvl="2" w:tplc="369C5EC4">
      <w:start w:val="1"/>
      <w:numFmt w:val="bullet"/>
      <w:lvlText w:val=""/>
      <w:lvlJc w:val="left"/>
      <w:pPr>
        <w:ind w:left="2160" w:hanging="360"/>
      </w:pPr>
      <w:rPr>
        <w:rFonts w:ascii="Wingdings" w:hAnsi="Wingdings" w:hint="default"/>
      </w:rPr>
    </w:lvl>
    <w:lvl w:ilvl="3" w:tplc="DA64DC62">
      <w:start w:val="1"/>
      <w:numFmt w:val="bullet"/>
      <w:lvlText w:val=""/>
      <w:lvlJc w:val="left"/>
      <w:pPr>
        <w:ind w:left="2880" w:hanging="360"/>
      </w:pPr>
      <w:rPr>
        <w:rFonts w:ascii="Symbol" w:hAnsi="Symbol" w:hint="default"/>
      </w:rPr>
    </w:lvl>
    <w:lvl w:ilvl="4" w:tplc="2C28456C">
      <w:start w:val="1"/>
      <w:numFmt w:val="bullet"/>
      <w:lvlText w:val="o"/>
      <w:lvlJc w:val="left"/>
      <w:pPr>
        <w:ind w:left="3600" w:hanging="360"/>
      </w:pPr>
      <w:rPr>
        <w:rFonts w:ascii="Courier New" w:hAnsi="Courier New" w:hint="default"/>
      </w:rPr>
    </w:lvl>
    <w:lvl w:ilvl="5" w:tplc="8F02E3DA">
      <w:start w:val="1"/>
      <w:numFmt w:val="bullet"/>
      <w:lvlText w:val=""/>
      <w:lvlJc w:val="left"/>
      <w:pPr>
        <w:ind w:left="4320" w:hanging="360"/>
      </w:pPr>
      <w:rPr>
        <w:rFonts w:ascii="Wingdings" w:hAnsi="Wingdings" w:hint="default"/>
      </w:rPr>
    </w:lvl>
    <w:lvl w:ilvl="6" w:tplc="BD864B84">
      <w:start w:val="1"/>
      <w:numFmt w:val="bullet"/>
      <w:lvlText w:val=""/>
      <w:lvlJc w:val="left"/>
      <w:pPr>
        <w:ind w:left="5040" w:hanging="360"/>
      </w:pPr>
      <w:rPr>
        <w:rFonts w:ascii="Symbol" w:hAnsi="Symbol" w:hint="default"/>
      </w:rPr>
    </w:lvl>
    <w:lvl w:ilvl="7" w:tplc="66B463BC">
      <w:start w:val="1"/>
      <w:numFmt w:val="bullet"/>
      <w:lvlText w:val="o"/>
      <w:lvlJc w:val="left"/>
      <w:pPr>
        <w:ind w:left="5760" w:hanging="360"/>
      </w:pPr>
      <w:rPr>
        <w:rFonts w:ascii="Courier New" w:hAnsi="Courier New" w:hint="default"/>
      </w:rPr>
    </w:lvl>
    <w:lvl w:ilvl="8" w:tplc="9A5650C4">
      <w:start w:val="1"/>
      <w:numFmt w:val="bullet"/>
      <w:lvlText w:val=""/>
      <w:lvlJc w:val="left"/>
      <w:pPr>
        <w:ind w:left="6480" w:hanging="360"/>
      </w:pPr>
      <w:rPr>
        <w:rFonts w:ascii="Wingdings" w:hAnsi="Wingdings" w:hint="default"/>
      </w:rPr>
    </w:lvl>
  </w:abstractNum>
  <w:abstractNum w:abstractNumId="20" w15:restartNumberingAfterBreak="0">
    <w:nsid w:val="2AD97D8A"/>
    <w:multiLevelType w:val="hybridMultilevel"/>
    <w:tmpl w:val="FFFFFFFF"/>
    <w:lvl w:ilvl="0" w:tplc="34E22796">
      <w:start w:val="1"/>
      <w:numFmt w:val="decimal"/>
      <w:lvlText w:val="%1-"/>
      <w:lvlJc w:val="left"/>
      <w:pPr>
        <w:ind w:left="720" w:hanging="360"/>
      </w:pPr>
    </w:lvl>
    <w:lvl w:ilvl="1" w:tplc="F7426AF8">
      <w:start w:val="1"/>
      <w:numFmt w:val="lowerLetter"/>
      <w:lvlText w:val="%2."/>
      <w:lvlJc w:val="left"/>
      <w:pPr>
        <w:ind w:left="1440" w:hanging="360"/>
      </w:pPr>
    </w:lvl>
    <w:lvl w:ilvl="2" w:tplc="1B166530">
      <w:start w:val="1"/>
      <w:numFmt w:val="lowerRoman"/>
      <w:lvlText w:val="%3."/>
      <w:lvlJc w:val="right"/>
      <w:pPr>
        <w:ind w:left="2160" w:hanging="180"/>
      </w:pPr>
    </w:lvl>
    <w:lvl w:ilvl="3" w:tplc="3C0C28EA">
      <w:start w:val="1"/>
      <w:numFmt w:val="decimal"/>
      <w:lvlText w:val="%4."/>
      <w:lvlJc w:val="left"/>
      <w:pPr>
        <w:ind w:left="2880" w:hanging="360"/>
      </w:pPr>
    </w:lvl>
    <w:lvl w:ilvl="4" w:tplc="033A10B6">
      <w:start w:val="1"/>
      <w:numFmt w:val="lowerLetter"/>
      <w:lvlText w:val="%5."/>
      <w:lvlJc w:val="left"/>
      <w:pPr>
        <w:ind w:left="3600" w:hanging="360"/>
      </w:pPr>
    </w:lvl>
    <w:lvl w:ilvl="5" w:tplc="78CA5C3C">
      <w:start w:val="1"/>
      <w:numFmt w:val="lowerRoman"/>
      <w:lvlText w:val="%6."/>
      <w:lvlJc w:val="right"/>
      <w:pPr>
        <w:ind w:left="4320" w:hanging="180"/>
      </w:pPr>
    </w:lvl>
    <w:lvl w:ilvl="6" w:tplc="C3CAC772">
      <w:start w:val="1"/>
      <w:numFmt w:val="decimal"/>
      <w:lvlText w:val="%7."/>
      <w:lvlJc w:val="left"/>
      <w:pPr>
        <w:ind w:left="5040" w:hanging="360"/>
      </w:pPr>
    </w:lvl>
    <w:lvl w:ilvl="7" w:tplc="F71CA4D8">
      <w:start w:val="1"/>
      <w:numFmt w:val="lowerLetter"/>
      <w:lvlText w:val="%8."/>
      <w:lvlJc w:val="left"/>
      <w:pPr>
        <w:ind w:left="5760" w:hanging="360"/>
      </w:pPr>
    </w:lvl>
    <w:lvl w:ilvl="8" w:tplc="617E80FC">
      <w:start w:val="1"/>
      <w:numFmt w:val="lowerRoman"/>
      <w:lvlText w:val="%9."/>
      <w:lvlJc w:val="right"/>
      <w:pPr>
        <w:ind w:left="6480" w:hanging="180"/>
      </w:pPr>
    </w:lvl>
  </w:abstractNum>
  <w:abstractNum w:abstractNumId="21" w15:restartNumberingAfterBreak="0">
    <w:nsid w:val="36BC8801"/>
    <w:multiLevelType w:val="hybridMultilevel"/>
    <w:tmpl w:val="FFFFFFFF"/>
    <w:lvl w:ilvl="0" w:tplc="CC009BFC">
      <w:start w:val="1"/>
      <w:numFmt w:val="bullet"/>
      <w:lvlText w:val="·"/>
      <w:lvlJc w:val="left"/>
      <w:pPr>
        <w:ind w:left="720" w:hanging="360"/>
      </w:pPr>
      <w:rPr>
        <w:rFonts w:ascii="Symbol" w:hAnsi="Symbol" w:hint="default"/>
      </w:rPr>
    </w:lvl>
    <w:lvl w:ilvl="1" w:tplc="A41C615A">
      <w:start w:val="1"/>
      <w:numFmt w:val="bullet"/>
      <w:lvlText w:val="o"/>
      <w:lvlJc w:val="left"/>
      <w:pPr>
        <w:ind w:left="1440" w:hanging="360"/>
      </w:pPr>
      <w:rPr>
        <w:rFonts w:ascii="Courier New" w:hAnsi="Courier New" w:hint="default"/>
      </w:rPr>
    </w:lvl>
    <w:lvl w:ilvl="2" w:tplc="4EAEDCC2">
      <w:start w:val="1"/>
      <w:numFmt w:val="bullet"/>
      <w:lvlText w:val=""/>
      <w:lvlJc w:val="left"/>
      <w:pPr>
        <w:ind w:left="2160" w:hanging="360"/>
      </w:pPr>
      <w:rPr>
        <w:rFonts w:ascii="Wingdings" w:hAnsi="Wingdings" w:hint="default"/>
      </w:rPr>
    </w:lvl>
    <w:lvl w:ilvl="3" w:tplc="790A00A0">
      <w:start w:val="1"/>
      <w:numFmt w:val="bullet"/>
      <w:lvlText w:val=""/>
      <w:lvlJc w:val="left"/>
      <w:pPr>
        <w:ind w:left="2880" w:hanging="360"/>
      </w:pPr>
      <w:rPr>
        <w:rFonts w:ascii="Symbol" w:hAnsi="Symbol" w:hint="default"/>
      </w:rPr>
    </w:lvl>
    <w:lvl w:ilvl="4" w:tplc="4F946892">
      <w:start w:val="1"/>
      <w:numFmt w:val="bullet"/>
      <w:lvlText w:val="o"/>
      <w:lvlJc w:val="left"/>
      <w:pPr>
        <w:ind w:left="3600" w:hanging="360"/>
      </w:pPr>
      <w:rPr>
        <w:rFonts w:ascii="Courier New" w:hAnsi="Courier New" w:hint="default"/>
      </w:rPr>
    </w:lvl>
    <w:lvl w:ilvl="5" w:tplc="173231B6">
      <w:start w:val="1"/>
      <w:numFmt w:val="bullet"/>
      <w:lvlText w:val=""/>
      <w:lvlJc w:val="left"/>
      <w:pPr>
        <w:ind w:left="4320" w:hanging="360"/>
      </w:pPr>
      <w:rPr>
        <w:rFonts w:ascii="Wingdings" w:hAnsi="Wingdings" w:hint="default"/>
      </w:rPr>
    </w:lvl>
    <w:lvl w:ilvl="6" w:tplc="91D40D14">
      <w:start w:val="1"/>
      <w:numFmt w:val="bullet"/>
      <w:lvlText w:val=""/>
      <w:lvlJc w:val="left"/>
      <w:pPr>
        <w:ind w:left="5040" w:hanging="360"/>
      </w:pPr>
      <w:rPr>
        <w:rFonts w:ascii="Symbol" w:hAnsi="Symbol" w:hint="default"/>
      </w:rPr>
    </w:lvl>
    <w:lvl w:ilvl="7" w:tplc="2CFA0272">
      <w:start w:val="1"/>
      <w:numFmt w:val="bullet"/>
      <w:lvlText w:val="o"/>
      <w:lvlJc w:val="left"/>
      <w:pPr>
        <w:ind w:left="5760" w:hanging="360"/>
      </w:pPr>
      <w:rPr>
        <w:rFonts w:ascii="Courier New" w:hAnsi="Courier New" w:hint="default"/>
      </w:rPr>
    </w:lvl>
    <w:lvl w:ilvl="8" w:tplc="0CFEF02E">
      <w:start w:val="1"/>
      <w:numFmt w:val="bullet"/>
      <w:lvlText w:val=""/>
      <w:lvlJc w:val="left"/>
      <w:pPr>
        <w:ind w:left="6480" w:hanging="360"/>
      </w:pPr>
      <w:rPr>
        <w:rFonts w:ascii="Wingdings" w:hAnsi="Wingdings" w:hint="default"/>
      </w:rPr>
    </w:lvl>
  </w:abstractNum>
  <w:abstractNum w:abstractNumId="22" w15:restartNumberingAfterBreak="0">
    <w:nsid w:val="39757719"/>
    <w:multiLevelType w:val="hybridMultilevel"/>
    <w:tmpl w:val="FFFFFFFF"/>
    <w:lvl w:ilvl="0" w:tplc="1898F730">
      <w:start w:val="1"/>
      <w:numFmt w:val="bullet"/>
      <w:lvlText w:val=""/>
      <w:lvlJc w:val="left"/>
      <w:pPr>
        <w:ind w:left="720" w:hanging="360"/>
      </w:pPr>
      <w:rPr>
        <w:rFonts w:ascii="Symbol" w:hAnsi="Symbol" w:hint="default"/>
      </w:rPr>
    </w:lvl>
    <w:lvl w:ilvl="1" w:tplc="874C030C">
      <w:start w:val="1"/>
      <w:numFmt w:val="bullet"/>
      <w:lvlText w:val="o"/>
      <w:lvlJc w:val="left"/>
      <w:pPr>
        <w:ind w:left="1440" w:hanging="360"/>
      </w:pPr>
      <w:rPr>
        <w:rFonts w:ascii="Courier New" w:hAnsi="Courier New" w:hint="default"/>
      </w:rPr>
    </w:lvl>
    <w:lvl w:ilvl="2" w:tplc="4F7A581A">
      <w:start w:val="1"/>
      <w:numFmt w:val="bullet"/>
      <w:lvlText w:val=""/>
      <w:lvlJc w:val="left"/>
      <w:pPr>
        <w:ind w:left="2160" w:hanging="360"/>
      </w:pPr>
      <w:rPr>
        <w:rFonts w:ascii="Wingdings" w:hAnsi="Wingdings" w:hint="default"/>
      </w:rPr>
    </w:lvl>
    <w:lvl w:ilvl="3" w:tplc="7A0A63BE">
      <w:start w:val="1"/>
      <w:numFmt w:val="bullet"/>
      <w:lvlText w:val=""/>
      <w:lvlJc w:val="left"/>
      <w:pPr>
        <w:ind w:left="2880" w:hanging="360"/>
      </w:pPr>
      <w:rPr>
        <w:rFonts w:ascii="Symbol" w:hAnsi="Symbol" w:hint="default"/>
      </w:rPr>
    </w:lvl>
    <w:lvl w:ilvl="4" w:tplc="C4A8DF60">
      <w:start w:val="1"/>
      <w:numFmt w:val="bullet"/>
      <w:lvlText w:val="o"/>
      <w:lvlJc w:val="left"/>
      <w:pPr>
        <w:ind w:left="3600" w:hanging="360"/>
      </w:pPr>
      <w:rPr>
        <w:rFonts w:ascii="Courier New" w:hAnsi="Courier New" w:hint="default"/>
      </w:rPr>
    </w:lvl>
    <w:lvl w:ilvl="5" w:tplc="1C52CE2E">
      <w:start w:val="1"/>
      <w:numFmt w:val="bullet"/>
      <w:lvlText w:val=""/>
      <w:lvlJc w:val="left"/>
      <w:pPr>
        <w:ind w:left="4320" w:hanging="360"/>
      </w:pPr>
      <w:rPr>
        <w:rFonts w:ascii="Wingdings" w:hAnsi="Wingdings" w:hint="default"/>
      </w:rPr>
    </w:lvl>
    <w:lvl w:ilvl="6" w:tplc="2F5E8A60">
      <w:start w:val="1"/>
      <w:numFmt w:val="bullet"/>
      <w:lvlText w:val=""/>
      <w:lvlJc w:val="left"/>
      <w:pPr>
        <w:ind w:left="5040" w:hanging="360"/>
      </w:pPr>
      <w:rPr>
        <w:rFonts w:ascii="Symbol" w:hAnsi="Symbol" w:hint="default"/>
      </w:rPr>
    </w:lvl>
    <w:lvl w:ilvl="7" w:tplc="05A29600">
      <w:start w:val="1"/>
      <w:numFmt w:val="bullet"/>
      <w:lvlText w:val="o"/>
      <w:lvlJc w:val="left"/>
      <w:pPr>
        <w:ind w:left="5760" w:hanging="360"/>
      </w:pPr>
      <w:rPr>
        <w:rFonts w:ascii="Courier New" w:hAnsi="Courier New" w:hint="default"/>
      </w:rPr>
    </w:lvl>
    <w:lvl w:ilvl="8" w:tplc="279E659A">
      <w:start w:val="1"/>
      <w:numFmt w:val="bullet"/>
      <w:lvlText w:val=""/>
      <w:lvlJc w:val="left"/>
      <w:pPr>
        <w:ind w:left="6480" w:hanging="360"/>
      </w:pPr>
      <w:rPr>
        <w:rFonts w:ascii="Wingdings" w:hAnsi="Wingdings" w:hint="default"/>
      </w:rPr>
    </w:lvl>
  </w:abstractNum>
  <w:abstractNum w:abstractNumId="23" w15:restartNumberingAfterBreak="0">
    <w:nsid w:val="3D5D2959"/>
    <w:multiLevelType w:val="hybridMultilevel"/>
    <w:tmpl w:val="FFFFFFFF"/>
    <w:lvl w:ilvl="0" w:tplc="2F4831B0">
      <w:start w:val="1"/>
      <w:numFmt w:val="bullet"/>
      <w:lvlText w:val="·"/>
      <w:lvlJc w:val="left"/>
      <w:pPr>
        <w:ind w:left="720" w:hanging="360"/>
      </w:pPr>
      <w:rPr>
        <w:rFonts w:ascii="Symbol" w:hAnsi="Symbol" w:hint="default"/>
      </w:rPr>
    </w:lvl>
    <w:lvl w:ilvl="1" w:tplc="86F28268">
      <w:start w:val="1"/>
      <w:numFmt w:val="bullet"/>
      <w:lvlText w:val="o"/>
      <w:lvlJc w:val="left"/>
      <w:pPr>
        <w:ind w:left="1440" w:hanging="360"/>
      </w:pPr>
      <w:rPr>
        <w:rFonts w:ascii="Courier New" w:hAnsi="Courier New" w:hint="default"/>
      </w:rPr>
    </w:lvl>
    <w:lvl w:ilvl="2" w:tplc="5E7C2910">
      <w:start w:val="1"/>
      <w:numFmt w:val="bullet"/>
      <w:lvlText w:val=""/>
      <w:lvlJc w:val="left"/>
      <w:pPr>
        <w:ind w:left="2160" w:hanging="360"/>
      </w:pPr>
      <w:rPr>
        <w:rFonts w:ascii="Wingdings" w:hAnsi="Wingdings" w:hint="default"/>
      </w:rPr>
    </w:lvl>
    <w:lvl w:ilvl="3" w:tplc="C1845B32">
      <w:start w:val="1"/>
      <w:numFmt w:val="bullet"/>
      <w:lvlText w:val=""/>
      <w:lvlJc w:val="left"/>
      <w:pPr>
        <w:ind w:left="2880" w:hanging="360"/>
      </w:pPr>
      <w:rPr>
        <w:rFonts w:ascii="Symbol" w:hAnsi="Symbol" w:hint="default"/>
      </w:rPr>
    </w:lvl>
    <w:lvl w:ilvl="4" w:tplc="F640983C">
      <w:start w:val="1"/>
      <w:numFmt w:val="bullet"/>
      <w:lvlText w:val="o"/>
      <w:lvlJc w:val="left"/>
      <w:pPr>
        <w:ind w:left="3600" w:hanging="360"/>
      </w:pPr>
      <w:rPr>
        <w:rFonts w:ascii="Courier New" w:hAnsi="Courier New" w:hint="default"/>
      </w:rPr>
    </w:lvl>
    <w:lvl w:ilvl="5" w:tplc="AAA62F0E">
      <w:start w:val="1"/>
      <w:numFmt w:val="bullet"/>
      <w:lvlText w:val=""/>
      <w:lvlJc w:val="left"/>
      <w:pPr>
        <w:ind w:left="4320" w:hanging="360"/>
      </w:pPr>
      <w:rPr>
        <w:rFonts w:ascii="Wingdings" w:hAnsi="Wingdings" w:hint="default"/>
      </w:rPr>
    </w:lvl>
    <w:lvl w:ilvl="6" w:tplc="995CF314">
      <w:start w:val="1"/>
      <w:numFmt w:val="bullet"/>
      <w:lvlText w:val=""/>
      <w:lvlJc w:val="left"/>
      <w:pPr>
        <w:ind w:left="5040" w:hanging="360"/>
      </w:pPr>
      <w:rPr>
        <w:rFonts w:ascii="Symbol" w:hAnsi="Symbol" w:hint="default"/>
      </w:rPr>
    </w:lvl>
    <w:lvl w:ilvl="7" w:tplc="EFF42CC0">
      <w:start w:val="1"/>
      <w:numFmt w:val="bullet"/>
      <w:lvlText w:val="o"/>
      <w:lvlJc w:val="left"/>
      <w:pPr>
        <w:ind w:left="5760" w:hanging="360"/>
      </w:pPr>
      <w:rPr>
        <w:rFonts w:ascii="Courier New" w:hAnsi="Courier New" w:hint="default"/>
      </w:rPr>
    </w:lvl>
    <w:lvl w:ilvl="8" w:tplc="41249136">
      <w:start w:val="1"/>
      <w:numFmt w:val="bullet"/>
      <w:lvlText w:val=""/>
      <w:lvlJc w:val="left"/>
      <w:pPr>
        <w:ind w:left="6480" w:hanging="360"/>
      </w:pPr>
      <w:rPr>
        <w:rFonts w:ascii="Wingdings" w:hAnsi="Wingdings" w:hint="default"/>
      </w:rPr>
    </w:lvl>
  </w:abstractNum>
  <w:abstractNum w:abstractNumId="24" w15:restartNumberingAfterBreak="0">
    <w:nsid w:val="402CC272"/>
    <w:multiLevelType w:val="hybridMultilevel"/>
    <w:tmpl w:val="FFFFFFFF"/>
    <w:lvl w:ilvl="0" w:tplc="1EBEC980">
      <w:start w:val="1"/>
      <w:numFmt w:val="bullet"/>
      <w:lvlText w:val="·"/>
      <w:lvlJc w:val="left"/>
      <w:pPr>
        <w:ind w:left="720" w:hanging="360"/>
      </w:pPr>
      <w:rPr>
        <w:rFonts w:ascii="Symbol" w:hAnsi="Symbol" w:hint="default"/>
      </w:rPr>
    </w:lvl>
    <w:lvl w:ilvl="1" w:tplc="BA20CBA2">
      <w:start w:val="1"/>
      <w:numFmt w:val="bullet"/>
      <w:lvlText w:val="o"/>
      <w:lvlJc w:val="left"/>
      <w:pPr>
        <w:ind w:left="1440" w:hanging="360"/>
      </w:pPr>
      <w:rPr>
        <w:rFonts w:ascii="Courier New" w:hAnsi="Courier New" w:hint="default"/>
      </w:rPr>
    </w:lvl>
    <w:lvl w:ilvl="2" w:tplc="93E66DCC">
      <w:start w:val="1"/>
      <w:numFmt w:val="bullet"/>
      <w:lvlText w:val=""/>
      <w:lvlJc w:val="left"/>
      <w:pPr>
        <w:ind w:left="2160" w:hanging="360"/>
      </w:pPr>
      <w:rPr>
        <w:rFonts w:ascii="Wingdings" w:hAnsi="Wingdings" w:hint="default"/>
      </w:rPr>
    </w:lvl>
    <w:lvl w:ilvl="3" w:tplc="83FCC830">
      <w:start w:val="1"/>
      <w:numFmt w:val="bullet"/>
      <w:lvlText w:val=""/>
      <w:lvlJc w:val="left"/>
      <w:pPr>
        <w:ind w:left="2880" w:hanging="360"/>
      </w:pPr>
      <w:rPr>
        <w:rFonts w:ascii="Symbol" w:hAnsi="Symbol" w:hint="default"/>
      </w:rPr>
    </w:lvl>
    <w:lvl w:ilvl="4" w:tplc="62A4A828">
      <w:start w:val="1"/>
      <w:numFmt w:val="bullet"/>
      <w:lvlText w:val="o"/>
      <w:lvlJc w:val="left"/>
      <w:pPr>
        <w:ind w:left="3600" w:hanging="360"/>
      </w:pPr>
      <w:rPr>
        <w:rFonts w:ascii="Courier New" w:hAnsi="Courier New" w:hint="default"/>
      </w:rPr>
    </w:lvl>
    <w:lvl w:ilvl="5" w:tplc="B266A506">
      <w:start w:val="1"/>
      <w:numFmt w:val="bullet"/>
      <w:lvlText w:val=""/>
      <w:lvlJc w:val="left"/>
      <w:pPr>
        <w:ind w:left="4320" w:hanging="360"/>
      </w:pPr>
      <w:rPr>
        <w:rFonts w:ascii="Wingdings" w:hAnsi="Wingdings" w:hint="default"/>
      </w:rPr>
    </w:lvl>
    <w:lvl w:ilvl="6" w:tplc="4A805FEA">
      <w:start w:val="1"/>
      <w:numFmt w:val="bullet"/>
      <w:lvlText w:val=""/>
      <w:lvlJc w:val="left"/>
      <w:pPr>
        <w:ind w:left="5040" w:hanging="360"/>
      </w:pPr>
      <w:rPr>
        <w:rFonts w:ascii="Symbol" w:hAnsi="Symbol" w:hint="default"/>
      </w:rPr>
    </w:lvl>
    <w:lvl w:ilvl="7" w:tplc="F1EEB9AC">
      <w:start w:val="1"/>
      <w:numFmt w:val="bullet"/>
      <w:lvlText w:val="o"/>
      <w:lvlJc w:val="left"/>
      <w:pPr>
        <w:ind w:left="5760" w:hanging="360"/>
      </w:pPr>
      <w:rPr>
        <w:rFonts w:ascii="Courier New" w:hAnsi="Courier New" w:hint="default"/>
      </w:rPr>
    </w:lvl>
    <w:lvl w:ilvl="8" w:tplc="AE70A0D0">
      <w:start w:val="1"/>
      <w:numFmt w:val="bullet"/>
      <w:lvlText w:val=""/>
      <w:lvlJc w:val="left"/>
      <w:pPr>
        <w:ind w:left="6480" w:hanging="360"/>
      </w:pPr>
      <w:rPr>
        <w:rFonts w:ascii="Wingdings" w:hAnsi="Wingdings" w:hint="default"/>
      </w:rPr>
    </w:lvl>
  </w:abstractNum>
  <w:abstractNum w:abstractNumId="25" w15:restartNumberingAfterBreak="0">
    <w:nsid w:val="42F40753"/>
    <w:multiLevelType w:val="hybridMultilevel"/>
    <w:tmpl w:val="FFFFFFFF"/>
    <w:lvl w:ilvl="0" w:tplc="AF1A159E">
      <w:start w:val="1"/>
      <w:numFmt w:val="bullet"/>
      <w:lvlText w:val="·"/>
      <w:lvlJc w:val="left"/>
      <w:pPr>
        <w:ind w:left="720" w:hanging="360"/>
      </w:pPr>
      <w:rPr>
        <w:rFonts w:ascii="Symbol" w:hAnsi="Symbol" w:hint="default"/>
      </w:rPr>
    </w:lvl>
    <w:lvl w:ilvl="1" w:tplc="9B627B0A">
      <w:start w:val="1"/>
      <w:numFmt w:val="bullet"/>
      <w:lvlText w:val="o"/>
      <w:lvlJc w:val="left"/>
      <w:pPr>
        <w:ind w:left="1440" w:hanging="360"/>
      </w:pPr>
      <w:rPr>
        <w:rFonts w:ascii="Courier New" w:hAnsi="Courier New" w:hint="default"/>
      </w:rPr>
    </w:lvl>
    <w:lvl w:ilvl="2" w:tplc="92042CAA">
      <w:start w:val="1"/>
      <w:numFmt w:val="bullet"/>
      <w:lvlText w:val=""/>
      <w:lvlJc w:val="left"/>
      <w:pPr>
        <w:ind w:left="2160" w:hanging="360"/>
      </w:pPr>
      <w:rPr>
        <w:rFonts w:ascii="Wingdings" w:hAnsi="Wingdings" w:hint="default"/>
      </w:rPr>
    </w:lvl>
    <w:lvl w:ilvl="3" w:tplc="DBC012D0">
      <w:start w:val="1"/>
      <w:numFmt w:val="bullet"/>
      <w:lvlText w:val=""/>
      <w:lvlJc w:val="left"/>
      <w:pPr>
        <w:ind w:left="2880" w:hanging="360"/>
      </w:pPr>
      <w:rPr>
        <w:rFonts w:ascii="Symbol" w:hAnsi="Symbol" w:hint="default"/>
      </w:rPr>
    </w:lvl>
    <w:lvl w:ilvl="4" w:tplc="21984932">
      <w:start w:val="1"/>
      <w:numFmt w:val="bullet"/>
      <w:lvlText w:val="o"/>
      <w:lvlJc w:val="left"/>
      <w:pPr>
        <w:ind w:left="3600" w:hanging="360"/>
      </w:pPr>
      <w:rPr>
        <w:rFonts w:ascii="Courier New" w:hAnsi="Courier New" w:hint="default"/>
      </w:rPr>
    </w:lvl>
    <w:lvl w:ilvl="5" w:tplc="62E8D99A">
      <w:start w:val="1"/>
      <w:numFmt w:val="bullet"/>
      <w:lvlText w:val=""/>
      <w:lvlJc w:val="left"/>
      <w:pPr>
        <w:ind w:left="4320" w:hanging="360"/>
      </w:pPr>
      <w:rPr>
        <w:rFonts w:ascii="Wingdings" w:hAnsi="Wingdings" w:hint="default"/>
      </w:rPr>
    </w:lvl>
    <w:lvl w:ilvl="6" w:tplc="922AF15C">
      <w:start w:val="1"/>
      <w:numFmt w:val="bullet"/>
      <w:lvlText w:val=""/>
      <w:lvlJc w:val="left"/>
      <w:pPr>
        <w:ind w:left="5040" w:hanging="360"/>
      </w:pPr>
      <w:rPr>
        <w:rFonts w:ascii="Symbol" w:hAnsi="Symbol" w:hint="default"/>
      </w:rPr>
    </w:lvl>
    <w:lvl w:ilvl="7" w:tplc="01B609B0">
      <w:start w:val="1"/>
      <w:numFmt w:val="bullet"/>
      <w:lvlText w:val="o"/>
      <w:lvlJc w:val="left"/>
      <w:pPr>
        <w:ind w:left="5760" w:hanging="360"/>
      </w:pPr>
      <w:rPr>
        <w:rFonts w:ascii="Courier New" w:hAnsi="Courier New" w:hint="default"/>
      </w:rPr>
    </w:lvl>
    <w:lvl w:ilvl="8" w:tplc="FEEA11E4">
      <w:start w:val="1"/>
      <w:numFmt w:val="bullet"/>
      <w:lvlText w:val=""/>
      <w:lvlJc w:val="left"/>
      <w:pPr>
        <w:ind w:left="6480" w:hanging="360"/>
      </w:pPr>
      <w:rPr>
        <w:rFonts w:ascii="Wingdings" w:hAnsi="Wingdings" w:hint="default"/>
      </w:rPr>
    </w:lvl>
  </w:abstractNum>
  <w:abstractNum w:abstractNumId="26" w15:restartNumberingAfterBreak="0">
    <w:nsid w:val="490CF891"/>
    <w:multiLevelType w:val="hybridMultilevel"/>
    <w:tmpl w:val="FFFFFFFF"/>
    <w:lvl w:ilvl="0" w:tplc="289C3C86">
      <w:start w:val="1"/>
      <w:numFmt w:val="bullet"/>
      <w:lvlText w:val="·"/>
      <w:lvlJc w:val="left"/>
      <w:pPr>
        <w:ind w:left="720" w:hanging="360"/>
      </w:pPr>
      <w:rPr>
        <w:rFonts w:ascii="Symbol" w:hAnsi="Symbol" w:hint="default"/>
      </w:rPr>
    </w:lvl>
    <w:lvl w:ilvl="1" w:tplc="4238D178">
      <w:start w:val="1"/>
      <w:numFmt w:val="bullet"/>
      <w:lvlText w:val="o"/>
      <w:lvlJc w:val="left"/>
      <w:pPr>
        <w:ind w:left="1440" w:hanging="360"/>
      </w:pPr>
      <w:rPr>
        <w:rFonts w:ascii="Courier New" w:hAnsi="Courier New" w:hint="default"/>
      </w:rPr>
    </w:lvl>
    <w:lvl w:ilvl="2" w:tplc="71A2B022">
      <w:start w:val="1"/>
      <w:numFmt w:val="bullet"/>
      <w:lvlText w:val=""/>
      <w:lvlJc w:val="left"/>
      <w:pPr>
        <w:ind w:left="2160" w:hanging="360"/>
      </w:pPr>
      <w:rPr>
        <w:rFonts w:ascii="Wingdings" w:hAnsi="Wingdings" w:hint="default"/>
      </w:rPr>
    </w:lvl>
    <w:lvl w:ilvl="3" w:tplc="7520B7F4">
      <w:start w:val="1"/>
      <w:numFmt w:val="bullet"/>
      <w:lvlText w:val=""/>
      <w:lvlJc w:val="left"/>
      <w:pPr>
        <w:ind w:left="2880" w:hanging="360"/>
      </w:pPr>
      <w:rPr>
        <w:rFonts w:ascii="Symbol" w:hAnsi="Symbol" w:hint="default"/>
      </w:rPr>
    </w:lvl>
    <w:lvl w:ilvl="4" w:tplc="7D3608BA">
      <w:start w:val="1"/>
      <w:numFmt w:val="bullet"/>
      <w:lvlText w:val="o"/>
      <w:lvlJc w:val="left"/>
      <w:pPr>
        <w:ind w:left="3600" w:hanging="360"/>
      </w:pPr>
      <w:rPr>
        <w:rFonts w:ascii="Courier New" w:hAnsi="Courier New" w:hint="default"/>
      </w:rPr>
    </w:lvl>
    <w:lvl w:ilvl="5" w:tplc="06A07C08">
      <w:start w:val="1"/>
      <w:numFmt w:val="bullet"/>
      <w:lvlText w:val=""/>
      <w:lvlJc w:val="left"/>
      <w:pPr>
        <w:ind w:left="4320" w:hanging="360"/>
      </w:pPr>
      <w:rPr>
        <w:rFonts w:ascii="Wingdings" w:hAnsi="Wingdings" w:hint="default"/>
      </w:rPr>
    </w:lvl>
    <w:lvl w:ilvl="6" w:tplc="DAC8B912">
      <w:start w:val="1"/>
      <w:numFmt w:val="bullet"/>
      <w:lvlText w:val=""/>
      <w:lvlJc w:val="left"/>
      <w:pPr>
        <w:ind w:left="5040" w:hanging="360"/>
      </w:pPr>
      <w:rPr>
        <w:rFonts w:ascii="Symbol" w:hAnsi="Symbol" w:hint="default"/>
      </w:rPr>
    </w:lvl>
    <w:lvl w:ilvl="7" w:tplc="8160A37A">
      <w:start w:val="1"/>
      <w:numFmt w:val="bullet"/>
      <w:lvlText w:val="o"/>
      <w:lvlJc w:val="left"/>
      <w:pPr>
        <w:ind w:left="5760" w:hanging="360"/>
      </w:pPr>
      <w:rPr>
        <w:rFonts w:ascii="Courier New" w:hAnsi="Courier New" w:hint="default"/>
      </w:rPr>
    </w:lvl>
    <w:lvl w:ilvl="8" w:tplc="2B082658">
      <w:start w:val="1"/>
      <w:numFmt w:val="bullet"/>
      <w:lvlText w:val=""/>
      <w:lvlJc w:val="left"/>
      <w:pPr>
        <w:ind w:left="6480" w:hanging="360"/>
      </w:pPr>
      <w:rPr>
        <w:rFonts w:ascii="Wingdings" w:hAnsi="Wingdings" w:hint="default"/>
      </w:rPr>
    </w:lvl>
  </w:abstractNum>
  <w:abstractNum w:abstractNumId="27" w15:restartNumberingAfterBreak="0">
    <w:nsid w:val="49B32FCE"/>
    <w:multiLevelType w:val="hybridMultilevel"/>
    <w:tmpl w:val="FFFFFFFF"/>
    <w:lvl w:ilvl="0" w:tplc="2C74B46C">
      <w:start w:val="1"/>
      <w:numFmt w:val="bullet"/>
      <w:lvlText w:val="·"/>
      <w:lvlJc w:val="left"/>
      <w:pPr>
        <w:ind w:left="720" w:hanging="360"/>
      </w:pPr>
      <w:rPr>
        <w:rFonts w:ascii="Symbol" w:hAnsi="Symbol" w:hint="default"/>
      </w:rPr>
    </w:lvl>
    <w:lvl w:ilvl="1" w:tplc="0D142EC0">
      <w:start w:val="1"/>
      <w:numFmt w:val="bullet"/>
      <w:lvlText w:val="o"/>
      <w:lvlJc w:val="left"/>
      <w:pPr>
        <w:ind w:left="1440" w:hanging="360"/>
      </w:pPr>
      <w:rPr>
        <w:rFonts w:ascii="Courier New" w:hAnsi="Courier New" w:hint="default"/>
      </w:rPr>
    </w:lvl>
    <w:lvl w:ilvl="2" w:tplc="C9901E34">
      <w:start w:val="1"/>
      <w:numFmt w:val="bullet"/>
      <w:lvlText w:val=""/>
      <w:lvlJc w:val="left"/>
      <w:pPr>
        <w:ind w:left="2160" w:hanging="360"/>
      </w:pPr>
      <w:rPr>
        <w:rFonts w:ascii="Wingdings" w:hAnsi="Wingdings" w:hint="default"/>
      </w:rPr>
    </w:lvl>
    <w:lvl w:ilvl="3" w:tplc="091A9E82">
      <w:start w:val="1"/>
      <w:numFmt w:val="bullet"/>
      <w:lvlText w:val=""/>
      <w:lvlJc w:val="left"/>
      <w:pPr>
        <w:ind w:left="2880" w:hanging="360"/>
      </w:pPr>
      <w:rPr>
        <w:rFonts w:ascii="Symbol" w:hAnsi="Symbol" w:hint="default"/>
      </w:rPr>
    </w:lvl>
    <w:lvl w:ilvl="4" w:tplc="79040B3E">
      <w:start w:val="1"/>
      <w:numFmt w:val="bullet"/>
      <w:lvlText w:val="o"/>
      <w:lvlJc w:val="left"/>
      <w:pPr>
        <w:ind w:left="3600" w:hanging="360"/>
      </w:pPr>
      <w:rPr>
        <w:rFonts w:ascii="Courier New" w:hAnsi="Courier New" w:hint="default"/>
      </w:rPr>
    </w:lvl>
    <w:lvl w:ilvl="5" w:tplc="B394A570">
      <w:start w:val="1"/>
      <w:numFmt w:val="bullet"/>
      <w:lvlText w:val=""/>
      <w:lvlJc w:val="left"/>
      <w:pPr>
        <w:ind w:left="4320" w:hanging="360"/>
      </w:pPr>
      <w:rPr>
        <w:rFonts w:ascii="Wingdings" w:hAnsi="Wingdings" w:hint="default"/>
      </w:rPr>
    </w:lvl>
    <w:lvl w:ilvl="6" w:tplc="23AE2940">
      <w:start w:val="1"/>
      <w:numFmt w:val="bullet"/>
      <w:lvlText w:val=""/>
      <w:lvlJc w:val="left"/>
      <w:pPr>
        <w:ind w:left="5040" w:hanging="360"/>
      </w:pPr>
      <w:rPr>
        <w:rFonts w:ascii="Symbol" w:hAnsi="Symbol" w:hint="default"/>
      </w:rPr>
    </w:lvl>
    <w:lvl w:ilvl="7" w:tplc="E2C2AA2E">
      <w:start w:val="1"/>
      <w:numFmt w:val="bullet"/>
      <w:lvlText w:val="o"/>
      <w:lvlJc w:val="left"/>
      <w:pPr>
        <w:ind w:left="5760" w:hanging="360"/>
      </w:pPr>
      <w:rPr>
        <w:rFonts w:ascii="Courier New" w:hAnsi="Courier New" w:hint="default"/>
      </w:rPr>
    </w:lvl>
    <w:lvl w:ilvl="8" w:tplc="4EBE3920">
      <w:start w:val="1"/>
      <w:numFmt w:val="bullet"/>
      <w:lvlText w:val=""/>
      <w:lvlJc w:val="left"/>
      <w:pPr>
        <w:ind w:left="6480" w:hanging="360"/>
      </w:pPr>
      <w:rPr>
        <w:rFonts w:ascii="Wingdings" w:hAnsi="Wingdings" w:hint="default"/>
      </w:rPr>
    </w:lvl>
  </w:abstractNum>
  <w:abstractNum w:abstractNumId="28" w15:restartNumberingAfterBreak="0">
    <w:nsid w:val="4A711447"/>
    <w:multiLevelType w:val="hybridMultilevel"/>
    <w:tmpl w:val="CF568C98"/>
    <w:lvl w:ilvl="0" w:tplc="CAF2214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B285686"/>
    <w:multiLevelType w:val="hybridMultilevel"/>
    <w:tmpl w:val="FFFFFFFF"/>
    <w:lvl w:ilvl="0" w:tplc="410019B4">
      <w:start w:val="1"/>
      <w:numFmt w:val="bullet"/>
      <w:lvlText w:val="·"/>
      <w:lvlJc w:val="left"/>
      <w:pPr>
        <w:ind w:left="720" w:hanging="360"/>
      </w:pPr>
      <w:rPr>
        <w:rFonts w:ascii="Symbol" w:hAnsi="Symbol" w:hint="default"/>
      </w:rPr>
    </w:lvl>
    <w:lvl w:ilvl="1" w:tplc="643E0D08">
      <w:start w:val="1"/>
      <w:numFmt w:val="bullet"/>
      <w:lvlText w:val="o"/>
      <w:lvlJc w:val="left"/>
      <w:pPr>
        <w:ind w:left="1440" w:hanging="360"/>
      </w:pPr>
      <w:rPr>
        <w:rFonts w:ascii="Courier New" w:hAnsi="Courier New" w:hint="default"/>
      </w:rPr>
    </w:lvl>
    <w:lvl w:ilvl="2" w:tplc="37066074">
      <w:start w:val="1"/>
      <w:numFmt w:val="bullet"/>
      <w:lvlText w:val=""/>
      <w:lvlJc w:val="left"/>
      <w:pPr>
        <w:ind w:left="2160" w:hanging="360"/>
      </w:pPr>
      <w:rPr>
        <w:rFonts w:ascii="Wingdings" w:hAnsi="Wingdings" w:hint="default"/>
      </w:rPr>
    </w:lvl>
    <w:lvl w:ilvl="3" w:tplc="D190120C">
      <w:start w:val="1"/>
      <w:numFmt w:val="bullet"/>
      <w:lvlText w:val=""/>
      <w:lvlJc w:val="left"/>
      <w:pPr>
        <w:ind w:left="2880" w:hanging="360"/>
      </w:pPr>
      <w:rPr>
        <w:rFonts w:ascii="Symbol" w:hAnsi="Symbol" w:hint="default"/>
      </w:rPr>
    </w:lvl>
    <w:lvl w:ilvl="4" w:tplc="978C5FB6">
      <w:start w:val="1"/>
      <w:numFmt w:val="bullet"/>
      <w:lvlText w:val="o"/>
      <w:lvlJc w:val="left"/>
      <w:pPr>
        <w:ind w:left="3600" w:hanging="360"/>
      </w:pPr>
      <w:rPr>
        <w:rFonts w:ascii="Courier New" w:hAnsi="Courier New" w:hint="default"/>
      </w:rPr>
    </w:lvl>
    <w:lvl w:ilvl="5" w:tplc="58B45BA8">
      <w:start w:val="1"/>
      <w:numFmt w:val="bullet"/>
      <w:lvlText w:val=""/>
      <w:lvlJc w:val="left"/>
      <w:pPr>
        <w:ind w:left="4320" w:hanging="360"/>
      </w:pPr>
      <w:rPr>
        <w:rFonts w:ascii="Wingdings" w:hAnsi="Wingdings" w:hint="default"/>
      </w:rPr>
    </w:lvl>
    <w:lvl w:ilvl="6" w:tplc="D318E5E2">
      <w:start w:val="1"/>
      <w:numFmt w:val="bullet"/>
      <w:lvlText w:val=""/>
      <w:lvlJc w:val="left"/>
      <w:pPr>
        <w:ind w:left="5040" w:hanging="360"/>
      </w:pPr>
      <w:rPr>
        <w:rFonts w:ascii="Symbol" w:hAnsi="Symbol" w:hint="default"/>
      </w:rPr>
    </w:lvl>
    <w:lvl w:ilvl="7" w:tplc="D61EBA0A">
      <w:start w:val="1"/>
      <w:numFmt w:val="bullet"/>
      <w:lvlText w:val="o"/>
      <w:lvlJc w:val="left"/>
      <w:pPr>
        <w:ind w:left="5760" w:hanging="360"/>
      </w:pPr>
      <w:rPr>
        <w:rFonts w:ascii="Courier New" w:hAnsi="Courier New" w:hint="default"/>
      </w:rPr>
    </w:lvl>
    <w:lvl w:ilvl="8" w:tplc="B356575C">
      <w:start w:val="1"/>
      <w:numFmt w:val="bullet"/>
      <w:lvlText w:val=""/>
      <w:lvlJc w:val="left"/>
      <w:pPr>
        <w:ind w:left="6480" w:hanging="360"/>
      </w:pPr>
      <w:rPr>
        <w:rFonts w:ascii="Wingdings" w:hAnsi="Wingdings" w:hint="default"/>
      </w:rPr>
    </w:lvl>
  </w:abstractNum>
  <w:abstractNum w:abstractNumId="30" w15:restartNumberingAfterBreak="0">
    <w:nsid w:val="4C8D5A69"/>
    <w:multiLevelType w:val="hybridMultilevel"/>
    <w:tmpl w:val="FFFFFFFF"/>
    <w:lvl w:ilvl="0" w:tplc="2C647AFC">
      <w:start w:val="1"/>
      <w:numFmt w:val="bullet"/>
      <w:lvlText w:val="·"/>
      <w:lvlJc w:val="left"/>
      <w:pPr>
        <w:ind w:left="720" w:hanging="360"/>
      </w:pPr>
      <w:rPr>
        <w:rFonts w:ascii="Symbol" w:hAnsi="Symbol" w:hint="default"/>
      </w:rPr>
    </w:lvl>
    <w:lvl w:ilvl="1" w:tplc="9146CB6C">
      <w:start w:val="1"/>
      <w:numFmt w:val="bullet"/>
      <w:lvlText w:val="o"/>
      <w:lvlJc w:val="left"/>
      <w:pPr>
        <w:ind w:left="1440" w:hanging="360"/>
      </w:pPr>
      <w:rPr>
        <w:rFonts w:ascii="Courier New" w:hAnsi="Courier New" w:hint="default"/>
      </w:rPr>
    </w:lvl>
    <w:lvl w:ilvl="2" w:tplc="A1FE0410">
      <w:start w:val="1"/>
      <w:numFmt w:val="bullet"/>
      <w:lvlText w:val=""/>
      <w:lvlJc w:val="left"/>
      <w:pPr>
        <w:ind w:left="2160" w:hanging="360"/>
      </w:pPr>
      <w:rPr>
        <w:rFonts w:ascii="Wingdings" w:hAnsi="Wingdings" w:hint="default"/>
      </w:rPr>
    </w:lvl>
    <w:lvl w:ilvl="3" w:tplc="36326FD6">
      <w:start w:val="1"/>
      <w:numFmt w:val="bullet"/>
      <w:lvlText w:val=""/>
      <w:lvlJc w:val="left"/>
      <w:pPr>
        <w:ind w:left="2880" w:hanging="360"/>
      </w:pPr>
      <w:rPr>
        <w:rFonts w:ascii="Symbol" w:hAnsi="Symbol" w:hint="default"/>
      </w:rPr>
    </w:lvl>
    <w:lvl w:ilvl="4" w:tplc="C69CF412">
      <w:start w:val="1"/>
      <w:numFmt w:val="bullet"/>
      <w:lvlText w:val="o"/>
      <w:lvlJc w:val="left"/>
      <w:pPr>
        <w:ind w:left="3600" w:hanging="360"/>
      </w:pPr>
      <w:rPr>
        <w:rFonts w:ascii="Courier New" w:hAnsi="Courier New" w:hint="default"/>
      </w:rPr>
    </w:lvl>
    <w:lvl w:ilvl="5" w:tplc="FC84DBE4">
      <w:start w:val="1"/>
      <w:numFmt w:val="bullet"/>
      <w:lvlText w:val=""/>
      <w:lvlJc w:val="left"/>
      <w:pPr>
        <w:ind w:left="4320" w:hanging="360"/>
      </w:pPr>
      <w:rPr>
        <w:rFonts w:ascii="Wingdings" w:hAnsi="Wingdings" w:hint="default"/>
      </w:rPr>
    </w:lvl>
    <w:lvl w:ilvl="6" w:tplc="6E0A09BC">
      <w:start w:val="1"/>
      <w:numFmt w:val="bullet"/>
      <w:lvlText w:val=""/>
      <w:lvlJc w:val="left"/>
      <w:pPr>
        <w:ind w:left="5040" w:hanging="360"/>
      </w:pPr>
      <w:rPr>
        <w:rFonts w:ascii="Symbol" w:hAnsi="Symbol" w:hint="default"/>
      </w:rPr>
    </w:lvl>
    <w:lvl w:ilvl="7" w:tplc="B93498B2">
      <w:start w:val="1"/>
      <w:numFmt w:val="bullet"/>
      <w:lvlText w:val="o"/>
      <w:lvlJc w:val="left"/>
      <w:pPr>
        <w:ind w:left="5760" w:hanging="360"/>
      </w:pPr>
      <w:rPr>
        <w:rFonts w:ascii="Courier New" w:hAnsi="Courier New" w:hint="default"/>
      </w:rPr>
    </w:lvl>
    <w:lvl w:ilvl="8" w:tplc="52505480">
      <w:start w:val="1"/>
      <w:numFmt w:val="bullet"/>
      <w:lvlText w:val=""/>
      <w:lvlJc w:val="left"/>
      <w:pPr>
        <w:ind w:left="6480" w:hanging="360"/>
      </w:pPr>
      <w:rPr>
        <w:rFonts w:ascii="Wingdings" w:hAnsi="Wingdings" w:hint="default"/>
      </w:rPr>
    </w:lvl>
  </w:abstractNum>
  <w:abstractNum w:abstractNumId="31" w15:restartNumberingAfterBreak="0">
    <w:nsid w:val="73C5D9DA"/>
    <w:multiLevelType w:val="hybridMultilevel"/>
    <w:tmpl w:val="FFFFFFFF"/>
    <w:lvl w:ilvl="0" w:tplc="EF6A56BE">
      <w:start w:val="1"/>
      <w:numFmt w:val="decimal"/>
      <w:lvlText w:val="%1."/>
      <w:lvlJc w:val="left"/>
      <w:pPr>
        <w:ind w:left="720" w:hanging="360"/>
      </w:pPr>
    </w:lvl>
    <w:lvl w:ilvl="1" w:tplc="0BDE9DFE">
      <w:start w:val="1"/>
      <w:numFmt w:val="lowerLetter"/>
      <w:lvlText w:val="%2."/>
      <w:lvlJc w:val="left"/>
      <w:pPr>
        <w:ind w:left="1440" w:hanging="360"/>
      </w:pPr>
    </w:lvl>
    <w:lvl w:ilvl="2" w:tplc="AFB8C982">
      <w:start w:val="1"/>
      <w:numFmt w:val="lowerRoman"/>
      <w:lvlText w:val="%3."/>
      <w:lvlJc w:val="right"/>
      <w:pPr>
        <w:ind w:left="2160" w:hanging="180"/>
      </w:pPr>
    </w:lvl>
    <w:lvl w:ilvl="3" w:tplc="1062F730">
      <w:start w:val="1"/>
      <w:numFmt w:val="decimal"/>
      <w:lvlText w:val="%4."/>
      <w:lvlJc w:val="left"/>
      <w:pPr>
        <w:ind w:left="2880" w:hanging="360"/>
      </w:pPr>
    </w:lvl>
    <w:lvl w:ilvl="4" w:tplc="897613D2">
      <w:start w:val="1"/>
      <w:numFmt w:val="lowerLetter"/>
      <w:lvlText w:val="%5."/>
      <w:lvlJc w:val="left"/>
      <w:pPr>
        <w:ind w:left="3600" w:hanging="360"/>
      </w:pPr>
    </w:lvl>
    <w:lvl w:ilvl="5" w:tplc="B96AB0B6">
      <w:start w:val="1"/>
      <w:numFmt w:val="lowerRoman"/>
      <w:lvlText w:val="%6."/>
      <w:lvlJc w:val="right"/>
      <w:pPr>
        <w:ind w:left="4320" w:hanging="180"/>
      </w:pPr>
    </w:lvl>
    <w:lvl w:ilvl="6" w:tplc="DAFEF4AC">
      <w:start w:val="1"/>
      <w:numFmt w:val="decimal"/>
      <w:lvlText w:val="%7."/>
      <w:lvlJc w:val="left"/>
      <w:pPr>
        <w:ind w:left="5040" w:hanging="360"/>
      </w:pPr>
    </w:lvl>
    <w:lvl w:ilvl="7" w:tplc="04A20636">
      <w:start w:val="1"/>
      <w:numFmt w:val="lowerLetter"/>
      <w:lvlText w:val="%8."/>
      <w:lvlJc w:val="left"/>
      <w:pPr>
        <w:ind w:left="5760" w:hanging="360"/>
      </w:pPr>
    </w:lvl>
    <w:lvl w:ilvl="8" w:tplc="7EB4247A">
      <w:start w:val="1"/>
      <w:numFmt w:val="lowerRoman"/>
      <w:lvlText w:val="%9."/>
      <w:lvlJc w:val="right"/>
      <w:pPr>
        <w:ind w:left="6480" w:hanging="180"/>
      </w:pPr>
    </w:lvl>
  </w:abstractNum>
  <w:abstractNum w:abstractNumId="32" w15:restartNumberingAfterBreak="0">
    <w:nsid w:val="7C31B245"/>
    <w:multiLevelType w:val="hybridMultilevel"/>
    <w:tmpl w:val="FFFFFFFF"/>
    <w:lvl w:ilvl="0" w:tplc="363AC802">
      <w:start w:val="1"/>
      <w:numFmt w:val="bullet"/>
      <w:lvlText w:val="·"/>
      <w:lvlJc w:val="left"/>
      <w:pPr>
        <w:ind w:left="720" w:hanging="360"/>
      </w:pPr>
      <w:rPr>
        <w:rFonts w:ascii="Symbol" w:hAnsi="Symbol" w:hint="default"/>
      </w:rPr>
    </w:lvl>
    <w:lvl w:ilvl="1" w:tplc="74068942">
      <w:start w:val="1"/>
      <w:numFmt w:val="bullet"/>
      <w:lvlText w:val="o"/>
      <w:lvlJc w:val="left"/>
      <w:pPr>
        <w:ind w:left="1440" w:hanging="360"/>
      </w:pPr>
      <w:rPr>
        <w:rFonts w:ascii="Courier New" w:hAnsi="Courier New" w:hint="default"/>
      </w:rPr>
    </w:lvl>
    <w:lvl w:ilvl="2" w:tplc="3514B246">
      <w:start w:val="1"/>
      <w:numFmt w:val="bullet"/>
      <w:lvlText w:val=""/>
      <w:lvlJc w:val="left"/>
      <w:pPr>
        <w:ind w:left="2160" w:hanging="360"/>
      </w:pPr>
      <w:rPr>
        <w:rFonts w:ascii="Wingdings" w:hAnsi="Wingdings" w:hint="default"/>
      </w:rPr>
    </w:lvl>
    <w:lvl w:ilvl="3" w:tplc="BE18189A">
      <w:start w:val="1"/>
      <w:numFmt w:val="bullet"/>
      <w:lvlText w:val=""/>
      <w:lvlJc w:val="left"/>
      <w:pPr>
        <w:ind w:left="2880" w:hanging="360"/>
      </w:pPr>
      <w:rPr>
        <w:rFonts w:ascii="Symbol" w:hAnsi="Symbol" w:hint="default"/>
      </w:rPr>
    </w:lvl>
    <w:lvl w:ilvl="4" w:tplc="17FC7BB0">
      <w:start w:val="1"/>
      <w:numFmt w:val="bullet"/>
      <w:lvlText w:val="o"/>
      <w:lvlJc w:val="left"/>
      <w:pPr>
        <w:ind w:left="3600" w:hanging="360"/>
      </w:pPr>
      <w:rPr>
        <w:rFonts w:ascii="Courier New" w:hAnsi="Courier New" w:hint="default"/>
      </w:rPr>
    </w:lvl>
    <w:lvl w:ilvl="5" w:tplc="AFA60C72">
      <w:start w:val="1"/>
      <w:numFmt w:val="bullet"/>
      <w:lvlText w:val=""/>
      <w:lvlJc w:val="left"/>
      <w:pPr>
        <w:ind w:left="4320" w:hanging="360"/>
      </w:pPr>
      <w:rPr>
        <w:rFonts w:ascii="Wingdings" w:hAnsi="Wingdings" w:hint="default"/>
      </w:rPr>
    </w:lvl>
    <w:lvl w:ilvl="6" w:tplc="CA407D20">
      <w:start w:val="1"/>
      <w:numFmt w:val="bullet"/>
      <w:lvlText w:val=""/>
      <w:lvlJc w:val="left"/>
      <w:pPr>
        <w:ind w:left="5040" w:hanging="360"/>
      </w:pPr>
      <w:rPr>
        <w:rFonts w:ascii="Symbol" w:hAnsi="Symbol" w:hint="default"/>
      </w:rPr>
    </w:lvl>
    <w:lvl w:ilvl="7" w:tplc="AB044F14">
      <w:start w:val="1"/>
      <w:numFmt w:val="bullet"/>
      <w:lvlText w:val="o"/>
      <w:lvlJc w:val="left"/>
      <w:pPr>
        <w:ind w:left="5760" w:hanging="360"/>
      </w:pPr>
      <w:rPr>
        <w:rFonts w:ascii="Courier New" w:hAnsi="Courier New" w:hint="default"/>
      </w:rPr>
    </w:lvl>
    <w:lvl w:ilvl="8" w:tplc="20107A44">
      <w:start w:val="1"/>
      <w:numFmt w:val="bullet"/>
      <w:lvlText w:val=""/>
      <w:lvlJc w:val="left"/>
      <w:pPr>
        <w:ind w:left="6480" w:hanging="360"/>
      </w:pPr>
      <w:rPr>
        <w:rFonts w:ascii="Wingdings" w:hAnsi="Wingdings" w:hint="default"/>
      </w:rPr>
    </w:lvl>
  </w:abstractNum>
  <w:num w:numId="1" w16cid:durableId="1162620176">
    <w:abstractNumId w:val="14"/>
  </w:num>
  <w:num w:numId="2" w16cid:durableId="406148046">
    <w:abstractNumId w:val="22"/>
  </w:num>
  <w:num w:numId="3" w16cid:durableId="1490096916">
    <w:abstractNumId w:val="31"/>
  </w:num>
  <w:num w:numId="4" w16cid:durableId="1875969109">
    <w:abstractNumId w:val="20"/>
  </w:num>
  <w:num w:numId="5" w16cid:durableId="1700274543">
    <w:abstractNumId w:val="27"/>
  </w:num>
  <w:num w:numId="6" w16cid:durableId="1406369642">
    <w:abstractNumId w:val="18"/>
  </w:num>
  <w:num w:numId="7" w16cid:durableId="1762990121">
    <w:abstractNumId w:val="29"/>
  </w:num>
  <w:num w:numId="8" w16cid:durableId="1502819620">
    <w:abstractNumId w:val="17"/>
  </w:num>
  <w:num w:numId="9" w16cid:durableId="215818038">
    <w:abstractNumId w:val="32"/>
  </w:num>
  <w:num w:numId="10" w16cid:durableId="271129248">
    <w:abstractNumId w:val="11"/>
  </w:num>
  <w:num w:numId="11" w16cid:durableId="515995870">
    <w:abstractNumId w:val="21"/>
  </w:num>
  <w:num w:numId="12" w16cid:durableId="2071927072">
    <w:abstractNumId w:val="15"/>
  </w:num>
  <w:num w:numId="13" w16cid:durableId="47385230">
    <w:abstractNumId w:val="24"/>
  </w:num>
  <w:num w:numId="14" w16cid:durableId="392972993">
    <w:abstractNumId w:val="26"/>
  </w:num>
  <w:num w:numId="15" w16cid:durableId="1610889107">
    <w:abstractNumId w:val="25"/>
  </w:num>
  <w:num w:numId="16" w16cid:durableId="2033996141">
    <w:abstractNumId w:val="19"/>
  </w:num>
  <w:num w:numId="17" w16cid:durableId="368527210">
    <w:abstractNumId w:val="23"/>
  </w:num>
  <w:num w:numId="18" w16cid:durableId="1799950744">
    <w:abstractNumId w:val="12"/>
  </w:num>
  <w:num w:numId="19" w16cid:durableId="782261179">
    <w:abstractNumId w:val="30"/>
  </w:num>
  <w:num w:numId="20" w16cid:durableId="221867668">
    <w:abstractNumId w:val="13"/>
  </w:num>
  <w:num w:numId="21" w16cid:durableId="612983926">
    <w:abstractNumId w:val="10"/>
  </w:num>
  <w:num w:numId="22" w16cid:durableId="1224566971">
    <w:abstractNumId w:val="16"/>
  </w:num>
  <w:num w:numId="23" w16cid:durableId="2025864636">
    <w:abstractNumId w:val="9"/>
  </w:num>
  <w:num w:numId="24" w16cid:durableId="794257497">
    <w:abstractNumId w:val="7"/>
  </w:num>
  <w:num w:numId="25" w16cid:durableId="1844318251">
    <w:abstractNumId w:val="6"/>
  </w:num>
  <w:num w:numId="26" w16cid:durableId="190263489">
    <w:abstractNumId w:val="5"/>
  </w:num>
  <w:num w:numId="27" w16cid:durableId="859665074">
    <w:abstractNumId w:val="4"/>
  </w:num>
  <w:num w:numId="28" w16cid:durableId="800222948">
    <w:abstractNumId w:val="8"/>
  </w:num>
  <w:num w:numId="29" w16cid:durableId="1004281001">
    <w:abstractNumId w:val="3"/>
  </w:num>
  <w:num w:numId="30" w16cid:durableId="2039550233">
    <w:abstractNumId w:val="2"/>
  </w:num>
  <w:num w:numId="31" w16cid:durableId="1629893611">
    <w:abstractNumId w:val="1"/>
  </w:num>
  <w:num w:numId="32" w16cid:durableId="178205752">
    <w:abstractNumId w:val="0"/>
  </w:num>
  <w:num w:numId="33" w16cid:durableId="18816270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42"/>
    <w:rsid w:val="000038FD"/>
    <w:rsid w:val="00046585"/>
    <w:rsid w:val="0008424F"/>
    <w:rsid w:val="00095703"/>
    <w:rsid w:val="000B2728"/>
    <w:rsid w:val="000B3761"/>
    <w:rsid w:val="000C4B1E"/>
    <w:rsid w:val="000C5D1B"/>
    <w:rsid w:val="000E2091"/>
    <w:rsid w:val="000E7309"/>
    <w:rsid w:val="000F29D6"/>
    <w:rsid w:val="000F7073"/>
    <w:rsid w:val="00102F5D"/>
    <w:rsid w:val="00113831"/>
    <w:rsid w:val="001210B7"/>
    <w:rsid w:val="001243C7"/>
    <w:rsid w:val="0012614A"/>
    <w:rsid w:val="00130608"/>
    <w:rsid w:val="001543EB"/>
    <w:rsid w:val="0016625F"/>
    <w:rsid w:val="00181122"/>
    <w:rsid w:val="00183256"/>
    <w:rsid w:val="001A172E"/>
    <w:rsid w:val="001C7348"/>
    <w:rsid w:val="001E112B"/>
    <w:rsid w:val="001E497D"/>
    <w:rsid w:val="001F7DB7"/>
    <w:rsid w:val="00216B90"/>
    <w:rsid w:val="002272A1"/>
    <w:rsid w:val="00232786"/>
    <w:rsid w:val="00245517"/>
    <w:rsid w:val="00254882"/>
    <w:rsid w:val="002703FB"/>
    <w:rsid w:val="00296625"/>
    <w:rsid w:val="002B0F5E"/>
    <w:rsid w:val="002B7E69"/>
    <w:rsid w:val="0030516F"/>
    <w:rsid w:val="00336874"/>
    <w:rsid w:val="00384C9D"/>
    <w:rsid w:val="00390156"/>
    <w:rsid w:val="003A4F88"/>
    <w:rsid w:val="003A6C97"/>
    <w:rsid w:val="003A7EAE"/>
    <w:rsid w:val="003E1966"/>
    <w:rsid w:val="00431DCE"/>
    <w:rsid w:val="004365CF"/>
    <w:rsid w:val="0045417B"/>
    <w:rsid w:val="004871C2"/>
    <w:rsid w:val="004873A0"/>
    <w:rsid w:val="004A34AD"/>
    <w:rsid w:val="004B395E"/>
    <w:rsid w:val="004C14A8"/>
    <w:rsid w:val="004F161E"/>
    <w:rsid w:val="004F4DD9"/>
    <w:rsid w:val="00503D48"/>
    <w:rsid w:val="005079C7"/>
    <w:rsid w:val="00515E2A"/>
    <w:rsid w:val="005449C0"/>
    <w:rsid w:val="00556893"/>
    <w:rsid w:val="005640F6"/>
    <w:rsid w:val="00574AE0"/>
    <w:rsid w:val="00586B31"/>
    <w:rsid w:val="005906EB"/>
    <w:rsid w:val="00595EB8"/>
    <w:rsid w:val="005A1E97"/>
    <w:rsid w:val="005C1A28"/>
    <w:rsid w:val="005C4FD1"/>
    <w:rsid w:val="005C52A8"/>
    <w:rsid w:val="005D4C29"/>
    <w:rsid w:val="005E7BF9"/>
    <w:rsid w:val="005F1BCF"/>
    <w:rsid w:val="00613159"/>
    <w:rsid w:val="0061352A"/>
    <w:rsid w:val="006422E7"/>
    <w:rsid w:val="00655597"/>
    <w:rsid w:val="00666505"/>
    <w:rsid w:val="00682A89"/>
    <w:rsid w:val="006A0DFA"/>
    <w:rsid w:val="006A2BA5"/>
    <w:rsid w:val="006B3BEF"/>
    <w:rsid w:val="006B5E91"/>
    <w:rsid w:val="006C4AD7"/>
    <w:rsid w:val="006C6880"/>
    <w:rsid w:val="006D372F"/>
    <w:rsid w:val="006F14CB"/>
    <w:rsid w:val="0073298F"/>
    <w:rsid w:val="007448D9"/>
    <w:rsid w:val="00752F70"/>
    <w:rsid w:val="00767C10"/>
    <w:rsid w:val="007874DA"/>
    <w:rsid w:val="007C0160"/>
    <w:rsid w:val="007C05E6"/>
    <w:rsid w:val="007C42A4"/>
    <w:rsid w:val="007C6938"/>
    <w:rsid w:val="007C7091"/>
    <w:rsid w:val="007D5746"/>
    <w:rsid w:val="007F532B"/>
    <w:rsid w:val="00804F56"/>
    <w:rsid w:val="00805BF8"/>
    <w:rsid w:val="00841DB2"/>
    <w:rsid w:val="00845364"/>
    <w:rsid w:val="00850B6B"/>
    <w:rsid w:val="00851A80"/>
    <w:rsid w:val="0085654F"/>
    <w:rsid w:val="00885ED3"/>
    <w:rsid w:val="008A0483"/>
    <w:rsid w:val="008D0F31"/>
    <w:rsid w:val="008E4CD3"/>
    <w:rsid w:val="00914292"/>
    <w:rsid w:val="00926F69"/>
    <w:rsid w:val="00966BA7"/>
    <w:rsid w:val="0097350A"/>
    <w:rsid w:val="0098061B"/>
    <w:rsid w:val="00995E1F"/>
    <w:rsid w:val="009B2D65"/>
    <w:rsid w:val="009B54B3"/>
    <w:rsid w:val="009D5C7B"/>
    <w:rsid w:val="00A14AAF"/>
    <w:rsid w:val="00A16E02"/>
    <w:rsid w:val="00A43BA8"/>
    <w:rsid w:val="00A52469"/>
    <w:rsid w:val="00AB67BA"/>
    <w:rsid w:val="00AC7BBA"/>
    <w:rsid w:val="00AD0A6E"/>
    <w:rsid w:val="00AD0C9B"/>
    <w:rsid w:val="00AF272E"/>
    <w:rsid w:val="00B15A88"/>
    <w:rsid w:val="00B5291A"/>
    <w:rsid w:val="00B52CE3"/>
    <w:rsid w:val="00B56494"/>
    <w:rsid w:val="00B63684"/>
    <w:rsid w:val="00B839BB"/>
    <w:rsid w:val="00B95620"/>
    <w:rsid w:val="00BE670C"/>
    <w:rsid w:val="00BF2A95"/>
    <w:rsid w:val="00BF637D"/>
    <w:rsid w:val="00C06F2B"/>
    <w:rsid w:val="00C120A7"/>
    <w:rsid w:val="00C12579"/>
    <w:rsid w:val="00C145A4"/>
    <w:rsid w:val="00C17708"/>
    <w:rsid w:val="00C32882"/>
    <w:rsid w:val="00C42452"/>
    <w:rsid w:val="00C74D40"/>
    <w:rsid w:val="00C930A5"/>
    <w:rsid w:val="00CB48DA"/>
    <w:rsid w:val="00CB5D01"/>
    <w:rsid w:val="00CB7CE9"/>
    <w:rsid w:val="00CC283D"/>
    <w:rsid w:val="00CE1FC6"/>
    <w:rsid w:val="00CE5E50"/>
    <w:rsid w:val="00D01548"/>
    <w:rsid w:val="00D15364"/>
    <w:rsid w:val="00D21436"/>
    <w:rsid w:val="00D2327B"/>
    <w:rsid w:val="00D25241"/>
    <w:rsid w:val="00D41224"/>
    <w:rsid w:val="00D41412"/>
    <w:rsid w:val="00D43305"/>
    <w:rsid w:val="00D53E73"/>
    <w:rsid w:val="00D75063"/>
    <w:rsid w:val="00D750AB"/>
    <w:rsid w:val="00D81B81"/>
    <w:rsid w:val="00D97510"/>
    <w:rsid w:val="00DA3C15"/>
    <w:rsid w:val="00DA5C0B"/>
    <w:rsid w:val="00DC00B8"/>
    <w:rsid w:val="00DC2BF8"/>
    <w:rsid w:val="00DC4A47"/>
    <w:rsid w:val="00DC7318"/>
    <w:rsid w:val="00DD104B"/>
    <w:rsid w:val="00DD1791"/>
    <w:rsid w:val="00DD6C13"/>
    <w:rsid w:val="00DE43B2"/>
    <w:rsid w:val="00DF6AAB"/>
    <w:rsid w:val="00E06C8F"/>
    <w:rsid w:val="00E1552E"/>
    <w:rsid w:val="00E35542"/>
    <w:rsid w:val="00E45744"/>
    <w:rsid w:val="00E54C29"/>
    <w:rsid w:val="00E559FF"/>
    <w:rsid w:val="00E56558"/>
    <w:rsid w:val="00E72ED9"/>
    <w:rsid w:val="00E95030"/>
    <w:rsid w:val="00EA057A"/>
    <w:rsid w:val="00EA31C2"/>
    <w:rsid w:val="00EA4D09"/>
    <w:rsid w:val="00EB0BAA"/>
    <w:rsid w:val="00EB2EE6"/>
    <w:rsid w:val="00EC1986"/>
    <w:rsid w:val="00EC3549"/>
    <w:rsid w:val="00F01276"/>
    <w:rsid w:val="00F026D9"/>
    <w:rsid w:val="00F050AA"/>
    <w:rsid w:val="00F1664B"/>
    <w:rsid w:val="00F35E9C"/>
    <w:rsid w:val="00F44425"/>
    <w:rsid w:val="00F52567"/>
    <w:rsid w:val="00F619DB"/>
    <w:rsid w:val="00FD0FBE"/>
    <w:rsid w:val="00FE0FD8"/>
    <w:rsid w:val="00FF7CD8"/>
    <w:rsid w:val="0474571E"/>
    <w:rsid w:val="093EA8BD"/>
    <w:rsid w:val="1446895E"/>
    <w:rsid w:val="18D0A404"/>
    <w:rsid w:val="21C7E54C"/>
    <w:rsid w:val="23DEE080"/>
    <w:rsid w:val="3107BC08"/>
    <w:rsid w:val="41FBEA79"/>
    <w:rsid w:val="511B354E"/>
    <w:rsid w:val="5124D715"/>
    <w:rsid w:val="55998533"/>
    <w:rsid w:val="5B872082"/>
    <w:rsid w:val="600653C0"/>
    <w:rsid w:val="60179ECD"/>
    <w:rsid w:val="78F1E1CF"/>
    <w:rsid w:val="7DD5E03C"/>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6505"/>
  <w15:chartTrackingRefBased/>
  <w15:docId w15:val="{BBDEB752-7783-4A29-B259-324A5B93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2579"/>
    <w:pPr>
      <w:suppressAutoHyphens/>
    </w:pPr>
    <w:rPr>
      <w:rFonts w:ascii="Cambria" w:hAnsi="Cambria"/>
      <w:sz w:val="22"/>
      <w:lang w:eastAsia="ar-SA"/>
    </w:rPr>
  </w:style>
  <w:style w:type="paragraph" w:styleId="berschrift1">
    <w:name w:val="heading 1"/>
    <w:basedOn w:val="Standard"/>
    <w:link w:val="berschrift1Zchn"/>
    <w:rsid w:val="006C6880"/>
    <w:pPr>
      <w:outlineLvl w:val="0"/>
    </w:pPr>
    <w:rPr>
      <w:b/>
    </w:rPr>
  </w:style>
  <w:style w:type="paragraph" w:styleId="berschrift2">
    <w:name w:val="heading 2"/>
    <w:basedOn w:val="berschrift3"/>
    <w:next w:val="Standard"/>
    <w:link w:val="berschrift2Zchn"/>
    <w:rsid w:val="00F44425"/>
    <w:pPr>
      <w:outlineLvl w:val="1"/>
    </w:pPr>
  </w:style>
  <w:style w:type="paragraph" w:styleId="berschrift3">
    <w:name w:val="heading 3"/>
    <w:basedOn w:val="Standard"/>
    <w:next w:val="Standard"/>
    <w:link w:val="berschrift3Zchn"/>
    <w:uiPriority w:val="9"/>
    <w:unhideWhenUsed/>
    <w:rsid w:val="00850B6B"/>
    <w:pPr>
      <w:jc w:val="righ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pPr>
      <w:spacing w:after="120"/>
    </w:pPr>
  </w:style>
  <w:style w:type="paragraph" w:styleId="Liste">
    <w:name w:val="List"/>
    <w:basedOn w:val="Textkrper"/>
    <w:semiHidden/>
    <w:rPr>
      <w:rFonts w:cs="Tahoma"/>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table" w:styleId="Tabellenraster">
    <w:name w:val="Table Grid"/>
    <w:basedOn w:val="NormaleTabelle"/>
    <w:uiPriority w:val="59"/>
    <w:rsid w:val="004F1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7350A"/>
    <w:rPr>
      <w:rFonts w:ascii="Cambria" w:hAnsi="Cambria"/>
      <w:b/>
      <w:sz w:val="22"/>
      <w:lang w:val="de-DE" w:eastAsia="ar-SA"/>
    </w:rPr>
  </w:style>
  <w:style w:type="paragraph" w:customStyle="1" w:styleId="05berschrift1">
    <w:name w:val="_05_Überschrift 1"/>
    <w:basedOn w:val="berschrift1"/>
    <w:link w:val="05berschrift1Zchn"/>
    <w:qFormat/>
    <w:rsid w:val="001E112B"/>
  </w:style>
  <w:style w:type="paragraph" w:customStyle="1" w:styleId="06berschrift2">
    <w:name w:val="_06_Überschrift 2"/>
    <w:basedOn w:val="berschrift2"/>
    <w:link w:val="06berschrift2Zchn"/>
    <w:qFormat/>
    <w:rsid w:val="00F44425"/>
  </w:style>
  <w:style w:type="character" w:styleId="Platzhaltertext">
    <w:name w:val="Placeholder Text"/>
    <w:basedOn w:val="Absatz-Standardschriftart"/>
    <w:uiPriority w:val="99"/>
    <w:semiHidden/>
    <w:rsid w:val="00BF2A95"/>
    <w:rPr>
      <w:color w:val="808080"/>
    </w:rPr>
  </w:style>
  <w:style w:type="character" w:styleId="Kommentarzeichen">
    <w:name w:val="annotation reference"/>
    <w:basedOn w:val="Absatz-Standardschriftart"/>
    <w:uiPriority w:val="99"/>
    <w:semiHidden/>
    <w:unhideWhenUsed/>
    <w:rsid w:val="00914292"/>
    <w:rPr>
      <w:sz w:val="16"/>
      <w:szCs w:val="16"/>
    </w:rPr>
  </w:style>
  <w:style w:type="paragraph" w:styleId="Kommentartext">
    <w:name w:val="annotation text"/>
    <w:basedOn w:val="Standard"/>
    <w:link w:val="KommentartextZchn"/>
    <w:uiPriority w:val="99"/>
    <w:unhideWhenUsed/>
    <w:rsid w:val="00914292"/>
    <w:rPr>
      <w:sz w:val="20"/>
    </w:rPr>
  </w:style>
  <w:style w:type="character" w:customStyle="1" w:styleId="KommentartextZchn">
    <w:name w:val="Kommentartext Zchn"/>
    <w:basedOn w:val="Absatz-Standardschriftart"/>
    <w:link w:val="Kommentartext"/>
    <w:uiPriority w:val="99"/>
    <w:rsid w:val="00914292"/>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914292"/>
    <w:rPr>
      <w:b/>
      <w:bCs/>
    </w:rPr>
  </w:style>
  <w:style w:type="character" w:customStyle="1" w:styleId="KommentarthemaZchn">
    <w:name w:val="Kommentarthema Zchn"/>
    <w:basedOn w:val="KommentartextZchn"/>
    <w:link w:val="Kommentarthema"/>
    <w:uiPriority w:val="99"/>
    <w:semiHidden/>
    <w:rsid w:val="00914292"/>
    <w:rPr>
      <w:rFonts w:ascii="Arial" w:hAnsi="Arial"/>
      <w:b/>
      <w:bCs/>
      <w:lang w:val="de-DE" w:eastAsia="ar-SA"/>
    </w:rPr>
  </w:style>
  <w:style w:type="paragraph" w:customStyle="1" w:styleId="01Eingabe1">
    <w:name w:val="_01_Eingabe 1"/>
    <w:basedOn w:val="Standard"/>
    <w:link w:val="01Eingabe1Zchn"/>
    <w:qFormat/>
    <w:rsid w:val="00181122"/>
  </w:style>
  <w:style w:type="character" w:customStyle="1" w:styleId="FuzeileZchn">
    <w:name w:val="Fußzeile Zchn"/>
    <w:basedOn w:val="Absatz-Standardschriftart"/>
    <w:link w:val="Fuzeile"/>
    <w:uiPriority w:val="99"/>
    <w:rsid w:val="00254882"/>
    <w:rPr>
      <w:rFonts w:ascii="Arial" w:hAnsi="Arial"/>
      <w:sz w:val="22"/>
      <w:lang w:val="de-DE" w:eastAsia="ar-SA"/>
    </w:rPr>
  </w:style>
  <w:style w:type="paragraph" w:customStyle="1" w:styleId="03Aufzhlung">
    <w:name w:val="_03_Aufzählung"/>
    <w:basedOn w:val="Standard"/>
    <w:link w:val="03AufzhlungZchn"/>
    <w:qFormat/>
    <w:rsid w:val="005906EB"/>
    <w:pPr>
      <w:numPr>
        <w:numId w:val="22"/>
      </w:numPr>
    </w:pPr>
  </w:style>
  <w:style w:type="paragraph" w:customStyle="1" w:styleId="02Eingabe2">
    <w:name w:val="_02_Eingabe 2"/>
    <w:basedOn w:val="Standard"/>
    <w:link w:val="02Eingabe2Zchn"/>
    <w:qFormat/>
    <w:rsid w:val="00181122"/>
    <w:pPr>
      <w:jc w:val="right"/>
    </w:pPr>
  </w:style>
  <w:style w:type="character" w:customStyle="1" w:styleId="02Eingabe2Zchn">
    <w:name w:val="_02_Eingabe 2 Zchn"/>
    <w:basedOn w:val="Absatz-Standardschriftart"/>
    <w:link w:val="02Eingabe2"/>
    <w:rsid w:val="00181122"/>
    <w:rPr>
      <w:rFonts w:ascii="Cambria" w:hAnsi="Cambria"/>
      <w:sz w:val="22"/>
      <w:lang w:val="de-DE" w:eastAsia="ar-SA"/>
    </w:rPr>
  </w:style>
  <w:style w:type="character" w:customStyle="1" w:styleId="01Eingabe1Zchn">
    <w:name w:val="_01_Eingabe 1 Zchn"/>
    <w:basedOn w:val="Absatz-Standardschriftart"/>
    <w:link w:val="01Eingabe1"/>
    <w:rsid w:val="00181122"/>
    <w:rPr>
      <w:rFonts w:ascii="Cambria" w:hAnsi="Cambria"/>
      <w:sz w:val="22"/>
      <w:lang w:val="de-DE" w:eastAsia="ar-SA"/>
    </w:rPr>
  </w:style>
  <w:style w:type="paragraph" w:customStyle="1" w:styleId="04Titel">
    <w:name w:val="_04_Titel"/>
    <w:basedOn w:val="Standard"/>
    <w:link w:val="04TitelZchn"/>
    <w:qFormat/>
    <w:rsid w:val="00DE43B2"/>
    <w:pPr>
      <w:spacing w:after="240"/>
      <w:outlineLvl w:val="1"/>
    </w:pPr>
    <w:rPr>
      <w:b/>
      <w:sz w:val="28"/>
      <w:szCs w:val="28"/>
    </w:rPr>
  </w:style>
  <w:style w:type="character" w:customStyle="1" w:styleId="03AufzhlungZchn">
    <w:name w:val="_03_Aufzählung Zchn"/>
    <w:basedOn w:val="01Eingabe1Zchn"/>
    <w:link w:val="03Aufzhlung"/>
    <w:rsid w:val="001E112B"/>
    <w:rPr>
      <w:rFonts w:ascii="Cambria" w:hAnsi="Cambria"/>
      <w:sz w:val="22"/>
      <w:lang w:val="de-DE" w:eastAsia="ar-SA"/>
    </w:rPr>
  </w:style>
  <w:style w:type="character" w:customStyle="1" w:styleId="KopfzeileZchn">
    <w:name w:val="Kopfzeile Zchn"/>
    <w:basedOn w:val="Absatz-Standardschriftart"/>
    <w:link w:val="Kopfzeile"/>
    <w:uiPriority w:val="99"/>
    <w:rsid w:val="000E7309"/>
    <w:rPr>
      <w:rFonts w:ascii="Cambria" w:hAnsi="Cambria"/>
      <w:sz w:val="22"/>
      <w:lang w:val="de-DE" w:eastAsia="ar-SA"/>
    </w:rPr>
  </w:style>
  <w:style w:type="character" w:customStyle="1" w:styleId="berschrift1Zchn">
    <w:name w:val="Überschrift 1 Zchn"/>
    <w:basedOn w:val="Absatz-Standardschriftart"/>
    <w:link w:val="berschrift1"/>
    <w:rsid w:val="001E112B"/>
    <w:rPr>
      <w:rFonts w:ascii="Cambria" w:hAnsi="Cambria"/>
      <w:b/>
      <w:sz w:val="22"/>
      <w:lang w:val="de-DE" w:eastAsia="ar-SA"/>
    </w:rPr>
  </w:style>
  <w:style w:type="character" w:customStyle="1" w:styleId="04TitelZchn">
    <w:name w:val="_04_Titel Zchn"/>
    <w:basedOn w:val="Absatz-Standardschriftart"/>
    <w:link w:val="04Titel"/>
    <w:rsid w:val="00DE43B2"/>
    <w:rPr>
      <w:rFonts w:ascii="Cambria" w:hAnsi="Cambria"/>
      <w:b/>
      <w:sz w:val="28"/>
      <w:szCs w:val="28"/>
      <w:lang w:val="de-DE" w:eastAsia="ar-SA"/>
    </w:rPr>
  </w:style>
  <w:style w:type="character" w:customStyle="1" w:styleId="05berschrift1Zchn">
    <w:name w:val="_05_Überschrift 1 Zchn"/>
    <w:basedOn w:val="berschrift1Zchn"/>
    <w:link w:val="05berschrift1"/>
    <w:rsid w:val="001E112B"/>
    <w:rPr>
      <w:rFonts w:ascii="Cambria" w:hAnsi="Cambria"/>
      <w:b/>
      <w:sz w:val="22"/>
      <w:lang w:val="de-DE" w:eastAsia="ar-SA"/>
    </w:rPr>
  </w:style>
  <w:style w:type="character" w:customStyle="1" w:styleId="berschrift2Zchn">
    <w:name w:val="Überschrift 2 Zchn"/>
    <w:basedOn w:val="berschrift3Zchn"/>
    <w:link w:val="berschrift2"/>
    <w:rsid w:val="00F44425"/>
    <w:rPr>
      <w:rFonts w:ascii="Cambria" w:hAnsi="Cambria"/>
      <w:b/>
      <w:sz w:val="22"/>
      <w:lang w:val="de-DE" w:eastAsia="ar-SA"/>
    </w:rPr>
  </w:style>
  <w:style w:type="character" w:customStyle="1" w:styleId="06berschrift2Zchn">
    <w:name w:val="_06_Überschrift 2 Zchn"/>
    <w:basedOn w:val="berschrift2Zchn"/>
    <w:link w:val="06berschrift2"/>
    <w:rsid w:val="00F44425"/>
    <w:rPr>
      <w:rFonts w:ascii="Cambria" w:hAnsi="Cambria"/>
      <w:b/>
      <w:sz w:val="22"/>
      <w:lang w:val="de-DE" w:eastAsia="ar-SA"/>
    </w:rPr>
  </w:style>
  <w:style w:type="character" w:customStyle="1" w:styleId="TextkrperZchn">
    <w:name w:val="Textkörper Zchn"/>
    <w:basedOn w:val="Absatz-Standardschriftart"/>
    <w:link w:val="Textkrper"/>
    <w:semiHidden/>
    <w:rsid w:val="00D750AB"/>
    <w:rPr>
      <w:rFonts w:ascii="Cambria" w:hAnsi="Cambria"/>
      <w:sz w:val="22"/>
      <w:lang w:val="de-DE" w:eastAsia="ar-SA"/>
    </w:rPr>
  </w:style>
  <w:style w:type="paragraph" w:styleId="berarbeitung">
    <w:name w:val="Revision"/>
    <w:hidden/>
    <w:uiPriority w:val="99"/>
    <w:semiHidden/>
    <w:rsid w:val="00655597"/>
    <w:rPr>
      <w:rFonts w:ascii="Cambria" w:hAnsi="Cambria"/>
      <w:sz w:val="22"/>
      <w:lang w:eastAsia="ar-SA"/>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mobilesport.ch/intercrosse/intercrosse-der-schnellste-ballsport-auf-zwei-beinen/"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mobilesport.ch/intercrosse/intercrosse-regeln-und-grundtechnik/"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o\OneDrive\05_Sparrows\01_Admin\Vorlagen\VORLAGE_LS-Block.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VORLAGE_LS-Block.dotx</Template>
  <TotalTime>0</TotalTime>
  <Pages>6</Pages>
  <Words>1506</Words>
  <Characters>9491</Characters>
  <Application>Microsoft Office Word</Application>
  <DocSecurity>0</DocSecurity>
  <Lines>79</Lines>
  <Paragraphs>21</Paragraphs>
  <ScaleCrop>false</ScaleCrop>
  <Manager>Fabian Wydler</Manager>
  <Company>Cevi Wetzikon</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Lagersport-Block</dc:title>
  <dc:subject>J+S-Lager</dc:subject>
  <dc:creator>Lino Bertschinger</dc:creator>
  <cp:keywords/>
  <dc:description>Dieses Dokument kann eingesetzt werden um Lagersport-Blöcke in J+S-Lager vorzubereiten und zu dokumentieren. Der J+S-Coach benötigt von jedem Block ein solches Dossier.</dc:description>
  <cp:lastModifiedBy>Lino Bertschinger</cp:lastModifiedBy>
  <cp:revision>46</cp:revision>
  <cp:lastPrinted>2010-07-20T05:56:00Z</cp:lastPrinted>
  <dcterms:created xsi:type="dcterms:W3CDTF">2023-03-23T14:32:00Z</dcterms:created>
  <dcterms:modified xsi:type="dcterms:W3CDTF">2023-04-15T21:15:00Z</dcterms:modified>
  <cp:category>Jugend und Sport</cp:category>
  <cp:version>1.0</cp:version>
</cp:coreProperties>
</file>