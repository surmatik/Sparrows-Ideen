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E1392B" w14:textId="2B3C3331" w:rsidR="001543EB" w:rsidRPr="00E109D3" w:rsidRDefault="00FE2BC5" w:rsidP="00DE43B2">
      <w:pPr>
        <w:pStyle w:val="04Titel"/>
      </w:pPr>
      <w:r w:rsidRPr="00FE2BC5">
        <w:t>125 LA Campaufbau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1"/>
        <w:gridCol w:w="2551"/>
        <w:gridCol w:w="2551"/>
      </w:tblGrid>
      <w:tr w:rsidR="00EA4D09" w:rsidRPr="00A43BA8" w14:paraId="6FAE01E2" w14:textId="77777777" w:rsidTr="00390156">
        <w:trPr>
          <w:trHeight w:val="42"/>
        </w:trPr>
        <w:tc>
          <w:tcPr>
            <w:tcW w:w="2500" w:type="pct"/>
            <w:vAlign w:val="center"/>
          </w:tcPr>
          <w:p w14:paraId="5E5B1CDB" w14:textId="77777777" w:rsidR="00EA4D09" w:rsidRDefault="00EA4D09" w:rsidP="001E112B">
            <w:pPr>
              <w:pStyle w:val="05berschrift1"/>
            </w:pPr>
            <w:r w:rsidRPr="00A43BA8">
              <w:t>Stufe:</w:t>
            </w:r>
          </w:p>
          <w:p w14:paraId="686EEF86" w14:textId="4EE8F7F2" w:rsidR="00EA4D09" w:rsidRPr="001543EB" w:rsidRDefault="00EA29B4" w:rsidP="00181122">
            <w:pPr>
              <w:pStyle w:val="02Eingabe2"/>
            </w:pPr>
            <w:r>
              <w:t>Sparrows</w:t>
            </w:r>
          </w:p>
        </w:tc>
        <w:tc>
          <w:tcPr>
            <w:tcW w:w="2500" w:type="pct"/>
            <w:gridSpan w:val="2"/>
            <w:vAlign w:val="center"/>
          </w:tcPr>
          <w:p w14:paraId="02E7CC16" w14:textId="77777777" w:rsidR="00EA4D09" w:rsidRDefault="004871C2" w:rsidP="001E112B">
            <w:pPr>
              <w:pStyle w:val="05berschrift1"/>
            </w:pPr>
            <w:r>
              <w:t>Zielgruppe</w:t>
            </w:r>
            <w:r w:rsidR="00EA4D09" w:rsidRPr="006C6880">
              <w:t xml:space="preserve"> und Anz</w:t>
            </w:r>
            <w:r w:rsidR="000038FD">
              <w:t>ahl</w:t>
            </w:r>
            <w:r w:rsidR="00EA4D09" w:rsidRPr="006C6880">
              <w:t xml:space="preserve"> Teilnehmende</w:t>
            </w:r>
            <w:r w:rsidR="00181122">
              <w:t>:</w:t>
            </w:r>
          </w:p>
          <w:p w14:paraId="118D2AC2" w14:textId="0B39397D" w:rsidR="00EA4D09" w:rsidRPr="00EA4D09" w:rsidRDefault="00D055F5" w:rsidP="00181122">
            <w:pPr>
              <w:pStyle w:val="02Eingabe2"/>
            </w:pPr>
            <w:r>
              <w:t>Kinder</w:t>
            </w:r>
            <w:r w:rsidR="002B07BA">
              <w:t xml:space="preserve"> /</w:t>
            </w:r>
            <w:r w:rsidR="005C4919">
              <w:t xml:space="preserve"> </w:t>
            </w:r>
            <w:r w:rsidR="00D122B0">
              <w:t>4</w:t>
            </w:r>
            <w:r w:rsidR="002B07BA">
              <w:t xml:space="preserve"> Teilnehmer</w:t>
            </w:r>
          </w:p>
        </w:tc>
      </w:tr>
      <w:tr w:rsidR="00EB2EE6" w:rsidRPr="00A43BA8" w14:paraId="1833C818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018B2ECC" w14:textId="77777777" w:rsidR="004F161E" w:rsidRPr="00A43BA8" w:rsidRDefault="004F161E" w:rsidP="001E112B">
            <w:pPr>
              <w:pStyle w:val="05berschrift1"/>
            </w:pPr>
            <w:r w:rsidRPr="00A43BA8">
              <w:t xml:space="preserve">Bezeichnung </w:t>
            </w:r>
            <w:r w:rsidRPr="006C6880">
              <w:t>des</w:t>
            </w:r>
            <w:r w:rsidR="005F1BCF">
              <w:t xml:space="preserve"> Aktivitäten-Teil</w:t>
            </w:r>
            <w:r w:rsidRPr="00A43BA8">
              <w:t>s:</w:t>
            </w:r>
          </w:p>
          <w:p w14:paraId="538EE69B" w14:textId="1CFC055F" w:rsidR="00A14AAF" w:rsidRPr="001543EB" w:rsidRDefault="002B07BA" w:rsidP="00181122">
            <w:pPr>
              <w:pStyle w:val="02Eingabe2"/>
            </w:pPr>
            <w:r>
              <w:t>Campaufbau</w:t>
            </w:r>
            <w:r w:rsidR="00EA29B4">
              <w:t xml:space="preserve"> (Schlafzelte / Lagerküche)</w:t>
            </w:r>
          </w:p>
        </w:tc>
        <w:tc>
          <w:tcPr>
            <w:tcW w:w="1250" w:type="pct"/>
            <w:noWrap/>
            <w:vAlign w:val="center"/>
          </w:tcPr>
          <w:p w14:paraId="2C319F61" w14:textId="77777777" w:rsidR="004F161E" w:rsidRPr="00A43BA8" w:rsidRDefault="004F161E" w:rsidP="001E112B">
            <w:pPr>
              <w:pStyle w:val="05berschrift1"/>
            </w:pPr>
            <w:r w:rsidRPr="00A43BA8">
              <w:t>Datum:</w:t>
            </w:r>
          </w:p>
          <w:p w14:paraId="06BC0DBB" w14:textId="2C12D48E" w:rsidR="00A14AAF" w:rsidRPr="006C6880" w:rsidRDefault="00DE0DC1" w:rsidP="00181122">
            <w:pPr>
              <w:pStyle w:val="02Eingabe2"/>
            </w:pPr>
            <w:r w:rsidRPr="00DE0DC1">
              <w:t>27.05.2023</w:t>
            </w:r>
          </w:p>
        </w:tc>
        <w:tc>
          <w:tcPr>
            <w:tcW w:w="1250" w:type="pct"/>
            <w:noWrap/>
            <w:vAlign w:val="center"/>
          </w:tcPr>
          <w:p w14:paraId="776768F7" w14:textId="77777777" w:rsidR="004F161E" w:rsidRPr="00A43BA8" w:rsidRDefault="004F161E" w:rsidP="001E112B">
            <w:pPr>
              <w:pStyle w:val="05berschrift1"/>
            </w:pPr>
            <w:r w:rsidRPr="00A43BA8">
              <w:t>Zeit:</w:t>
            </w:r>
          </w:p>
          <w:p w14:paraId="5532C81C" w14:textId="06ACA1CD" w:rsidR="00586B31" w:rsidRPr="00181122" w:rsidRDefault="002B07BA" w:rsidP="00181122">
            <w:pPr>
              <w:pStyle w:val="02Eingabe2"/>
            </w:pPr>
            <w:r>
              <w:t>13:</w:t>
            </w:r>
            <w:r w:rsidR="00D122B0">
              <w:t>15</w:t>
            </w:r>
            <w:r>
              <w:t xml:space="preserve"> – </w:t>
            </w:r>
            <w:r w:rsidR="006534D3">
              <w:t>1</w:t>
            </w:r>
            <w:r w:rsidR="00D122B0">
              <w:t>8</w:t>
            </w:r>
            <w:r w:rsidR="006534D3">
              <w:t>:</w:t>
            </w:r>
            <w:r w:rsidR="004C4A14">
              <w:t>0</w:t>
            </w:r>
            <w:r w:rsidR="006534D3">
              <w:t>0</w:t>
            </w:r>
          </w:p>
        </w:tc>
      </w:tr>
      <w:tr w:rsidR="00EB2EE6" w:rsidRPr="007A2C2B" w14:paraId="2583DAB6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1590061B" w14:textId="77777777" w:rsidR="004F161E" w:rsidRPr="00A43BA8" w:rsidRDefault="004F161E" w:rsidP="001E112B">
            <w:pPr>
              <w:pStyle w:val="05berschrift1"/>
            </w:pPr>
            <w:r w:rsidRPr="00A43BA8">
              <w:t>Ort:</w:t>
            </w:r>
          </w:p>
          <w:p w14:paraId="5146F4ED" w14:textId="77777777" w:rsidR="00586B31" w:rsidRPr="006C6880" w:rsidRDefault="002B07BA" w:rsidP="00181122">
            <w:pPr>
              <w:pStyle w:val="02Eingabe2"/>
            </w:pPr>
            <w:r>
              <w:t>Lagergelände (Wiese / Wald)</w:t>
            </w:r>
          </w:p>
        </w:tc>
        <w:tc>
          <w:tcPr>
            <w:tcW w:w="2500" w:type="pct"/>
            <w:gridSpan w:val="2"/>
            <w:noWrap/>
            <w:vAlign w:val="center"/>
          </w:tcPr>
          <w:p w14:paraId="2A2F0E00" w14:textId="77777777" w:rsidR="004F161E" w:rsidRPr="00A43BA8" w:rsidRDefault="004F161E" w:rsidP="001E112B">
            <w:pPr>
              <w:pStyle w:val="05berschrift1"/>
            </w:pPr>
            <w:r w:rsidRPr="00A43BA8">
              <w:t>Blockverantwortlich</w:t>
            </w:r>
            <w:r w:rsidR="006C4AD7">
              <w:t>e(r)</w:t>
            </w:r>
            <w:r w:rsidRPr="00A43BA8">
              <w:t>:</w:t>
            </w:r>
          </w:p>
          <w:p w14:paraId="6A38F109" w14:textId="260742CF" w:rsidR="004F161E" w:rsidRPr="004C4A14" w:rsidRDefault="00D122B0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Lino Bertschinger v/o Tweet</w:t>
            </w:r>
          </w:p>
        </w:tc>
      </w:tr>
      <w:tr w:rsidR="007C7091" w:rsidRPr="00A43BA8" w14:paraId="25BA118D" w14:textId="77777777" w:rsidTr="00DE43B2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14:paraId="4E6A35EF" w14:textId="77777777" w:rsidR="007C7091" w:rsidRDefault="006422E7" w:rsidP="001E112B">
            <w:pPr>
              <w:pStyle w:val="05berschrift1"/>
            </w:pPr>
            <w:r>
              <w:t>Themenbereich:</w:t>
            </w:r>
          </w:p>
          <w:p w14:paraId="5BA3E60B" w14:textId="77777777" w:rsidR="007C7091" w:rsidRDefault="00DE43B2" w:rsidP="007C7091">
            <w:pPr>
              <w:pStyle w:val="01Eingabe1"/>
            </w:pPr>
            <w:r>
              <w:t>[</w:t>
            </w:r>
            <w:r w:rsidR="007C7091">
              <w:t xml:space="preserve">] </w:t>
            </w:r>
            <w:r w:rsidR="006422E7">
              <w:t>Outdoortechniken</w:t>
            </w:r>
            <w:r w:rsidR="006422E7">
              <w:tab/>
            </w:r>
            <w:r w:rsidR="006422E7">
              <w:tab/>
            </w:r>
            <w:r w:rsidR="006422E7">
              <w:tab/>
            </w:r>
            <w:r>
              <w:t>[</w:t>
            </w:r>
            <w:r w:rsidR="007C7091" w:rsidRPr="007C7091">
              <w:t xml:space="preserve">] </w:t>
            </w:r>
            <w:r w:rsidR="00D97510">
              <w:t>Sicherheit</w:t>
            </w:r>
            <w:r w:rsidR="006422E7">
              <w:tab/>
            </w:r>
            <w:r w:rsidR="006422E7">
              <w:tab/>
            </w:r>
            <w:r w:rsidR="00D97510">
              <w:tab/>
            </w:r>
            <w:r w:rsidR="006422E7">
              <w:tab/>
            </w:r>
            <w:r>
              <w:t>[</w:t>
            </w:r>
            <w:r w:rsidR="006422E7">
              <w:t>] Natur und Umwelt</w:t>
            </w:r>
          </w:p>
          <w:p w14:paraId="39BD1421" w14:textId="77777777" w:rsidR="006422E7" w:rsidRPr="007C7091" w:rsidRDefault="00DE43B2" w:rsidP="007C7091">
            <w:pPr>
              <w:pStyle w:val="01Eingabe1"/>
            </w:pPr>
            <w:r>
              <w:t>[</w:t>
            </w:r>
            <w:r w:rsidR="002B07BA">
              <w:t>x</w:t>
            </w:r>
            <w:r>
              <w:t>] Pioniertechnik</w:t>
            </w:r>
            <w:r>
              <w:tab/>
            </w:r>
            <w:r>
              <w:tab/>
            </w:r>
            <w:r>
              <w:tab/>
              <w:t>[</w:t>
            </w:r>
            <w:r w:rsidR="002B07BA">
              <w:t>x</w:t>
            </w:r>
            <w:r w:rsidR="006422E7">
              <w:t xml:space="preserve">] </w:t>
            </w:r>
            <w:r w:rsidR="006422E7" w:rsidRPr="006422E7">
              <w:t>Lagerplatz/Lagerhaus/Umgebung</w:t>
            </w:r>
            <w:r w:rsidR="006422E7">
              <w:tab/>
              <w:t xml:space="preserve">[] </w:t>
            </w:r>
            <w:r w:rsidR="006422E7" w:rsidRPr="006422E7">
              <w:t>Prävention und Integration</w:t>
            </w:r>
          </w:p>
        </w:tc>
      </w:tr>
    </w:tbl>
    <w:p w14:paraId="6E4026B6" w14:textId="77777777" w:rsidR="004F161E" w:rsidRPr="00A43BA8" w:rsidRDefault="004F161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1"/>
        <w:gridCol w:w="7644"/>
        <w:gridCol w:w="1798"/>
      </w:tblGrid>
      <w:tr w:rsidR="001543EB" w:rsidRPr="00A43BA8" w14:paraId="6A7CC3AC" w14:textId="77777777" w:rsidTr="006915E2">
        <w:trPr>
          <w:trHeight w:val="1783"/>
        </w:trPr>
        <w:tc>
          <w:tcPr>
            <w:tcW w:w="5000" w:type="pct"/>
            <w:gridSpan w:val="3"/>
          </w:tcPr>
          <w:p w14:paraId="2E1A01D0" w14:textId="77777777" w:rsidR="001543EB" w:rsidRPr="00A43BA8" w:rsidRDefault="001543EB" w:rsidP="001E112B">
            <w:pPr>
              <w:pStyle w:val="05berschrift1"/>
            </w:pPr>
            <w:r w:rsidRPr="00A43BA8">
              <w:t>Blockziel:</w:t>
            </w:r>
          </w:p>
          <w:p w14:paraId="36C45F68" w14:textId="77777777" w:rsidR="002B07BA" w:rsidRDefault="002B07BA" w:rsidP="005C4919">
            <w:pPr>
              <w:pStyle w:val="01Eingabe1"/>
            </w:pPr>
            <w:r w:rsidRPr="005C4919">
              <w:t>Lagerplatzeinrichtung</w:t>
            </w:r>
            <w:r>
              <w:t>/</w:t>
            </w:r>
            <w:proofErr w:type="spellStart"/>
            <w:r>
              <w:t>Lagerbau</w:t>
            </w:r>
            <w:proofErr w:type="spellEnd"/>
          </w:p>
          <w:p w14:paraId="46E279F7" w14:textId="0FD24CEF" w:rsidR="00EA29B4" w:rsidRDefault="00EA29B4" w:rsidP="00EA29B4">
            <w:pPr>
              <w:pStyle w:val="03Aufzhlung"/>
            </w:pPr>
            <w:r>
              <w:t xml:space="preserve">Die TNs können </w:t>
            </w:r>
            <w:r w:rsidR="00D256B6">
              <w:t xml:space="preserve">mit den Leitern </w:t>
            </w:r>
            <w:r w:rsidR="00B366A9">
              <w:t>ein Spatz</w:t>
            </w:r>
            <w:r w:rsidR="00D256B6">
              <w:t xml:space="preserve"> aufbauen und </w:t>
            </w:r>
            <w:r w:rsidR="000A1F88">
              <w:t xml:space="preserve">denken </w:t>
            </w:r>
            <w:proofErr w:type="gramStart"/>
            <w:r w:rsidR="000A1F88">
              <w:t>selber</w:t>
            </w:r>
            <w:proofErr w:type="gramEnd"/>
            <w:r w:rsidR="000A1F88">
              <w:t xml:space="preserve"> auch mit</w:t>
            </w:r>
            <w:r w:rsidR="00015FF8">
              <w:t xml:space="preserve"> </w:t>
            </w:r>
          </w:p>
          <w:p w14:paraId="3C4674E1" w14:textId="578CE337" w:rsidR="00EA29B4" w:rsidRDefault="00EA29B4" w:rsidP="00EA29B4">
            <w:pPr>
              <w:pStyle w:val="03Aufzhlung"/>
            </w:pPr>
            <w:r>
              <w:t xml:space="preserve">Die TNs wissen, was ein Hering/Stange/Vorzelt/ Innen- und </w:t>
            </w:r>
            <w:proofErr w:type="spellStart"/>
            <w:r>
              <w:t>Aussenzelt</w:t>
            </w:r>
            <w:proofErr w:type="spellEnd"/>
            <w:r>
              <w:t xml:space="preserve"> ist.</w:t>
            </w:r>
          </w:p>
          <w:p w14:paraId="75FEC10A" w14:textId="77777777" w:rsidR="00EA29B4" w:rsidRPr="00EA29B4" w:rsidRDefault="00EA29B4" w:rsidP="00EA29B4">
            <w:pPr>
              <w:pStyle w:val="03Aufzhlung"/>
            </w:pPr>
            <w:r w:rsidRPr="00EA29B4">
              <w:t>Die TNs wissen, was eine Blache/Rost ist.</w:t>
            </w:r>
          </w:p>
          <w:p w14:paraId="49408CA6" w14:textId="77777777" w:rsidR="00EA29B4" w:rsidRPr="00EA29B4" w:rsidRDefault="00EA29B4" w:rsidP="00EA29B4">
            <w:pPr>
              <w:pStyle w:val="03Aufzhlung"/>
            </w:pPr>
            <w:r w:rsidRPr="00EA29B4">
              <w:t>Die TNs können mit Pickel und Schaufel ein Loch für die Feuerstelle graben.</w:t>
            </w:r>
          </w:p>
          <w:p w14:paraId="4C60AB6C" w14:textId="063CA263" w:rsidR="00EA29B4" w:rsidRPr="00EA29B4" w:rsidRDefault="00EA29B4" w:rsidP="00EA29B4">
            <w:pPr>
              <w:pStyle w:val="03Aufzhlung"/>
            </w:pPr>
            <w:r w:rsidRPr="00EA29B4">
              <w:t xml:space="preserve">Die TNs können </w:t>
            </w:r>
            <w:r w:rsidR="00B366A9">
              <w:t xml:space="preserve">Selbständige </w:t>
            </w:r>
            <w:r w:rsidRPr="00EA29B4">
              <w:t>Blachen knüpfen.</w:t>
            </w:r>
          </w:p>
          <w:p w14:paraId="339D3663" w14:textId="6F3D8D6A" w:rsidR="00EA29B4" w:rsidRPr="00EA29B4" w:rsidRDefault="00EA29B4" w:rsidP="00EA29B4">
            <w:pPr>
              <w:pStyle w:val="03Aufzhlung"/>
            </w:pPr>
            <w:r w:rsidRPr="00EA29B4">
              <w:t>Die TNs können Holz suchen und nach verschiedenen Dicken sortieren.</w:t>
            </w:r>
          </w:p>
          <w:p w14:paraId="313C39E0" w14:textId="77777777" w:rsidR="00EA29B4" w:rsidRPr="00EA29B4" w:rsidRDefault="00EA29B4" w:rsidP="00EA29B4">
            <w:pPr>
              <w:pStyle w:val="03Aufzhlung"/>
            </w:pPr>
            <w:r w:rsidRPr="00EA29B4">
              <w:t>Die TNs können mit Hilfe einer Säge Äste zerkleinern.</w:t>
            </w:r>
          </w:p>
          <w:p w14:paraId="6E850BE8" w14:textId="77777777" w:rsidR="00EA29B4" w:rsidRPr="00EA29B4" w:rsidRDefault="00EA29B4" w:rsidP="00EA29B4">
            <w:pPr>
              <w:pStyle w:val="03Aufzhlung"/>
            </w:pPr>
            <w:r w:rsidRPr="00EA29B4">
              <w:t>Die TNs wissen, wie sie mit Pickel/Schaufel/Säge vorsichtig umgehen.</w:t>
            </w:r>
          </w:p>
          <w:p w14:paraId="0126B2B4" w14:textId="77777777" w:rsidR="00EA29B4" w:rsidRPr="00EA29B4" w:rsidRDefault="00EA29B4" w:rsidP="00EA29B4">
            <w:pPr>
              <w:pStyle w:val="03Aufzhlung"/>
            </w:pPr>
            <w:r w:rsidRPr="00EA29B4">
              <w:t>Die TNs können einen Kreisbund machen (für Abfalleimer).</w:t>
            </w:r>
          </w:p>
          <w:p w14:paraId="0D394E47" w14:textId="77777777" w:rsidR="002B07BA" w:rsidRPr="001E112B" w:rsidRDefault="002B07BA" w:rsidP="00EA29B4">
            <w:pPr>
              <w:pStyle w:val="01Eingabe1"/>
            </w:pPr>
          </w:p>
        </w:tc>
      </w:tr>
      <w:tr w:rsidR="004365CF" w:rsidRPr="00A43BA8" w14:paraId="35904F06" w14:textId="77777777" w:rsidTr="00DE43B2">
        <w:trPr>
          <w:trHeight w:val="42"/>
        </w:trPr>
        <w:tc>
          <w:tcPr>
            <w:tcW w:w="417" w:type="pct"/>
          </w:tcPr>
          <w:p w14:paraId="4F6B9210" w14:textId="77777777" w:rsidR="001F7DB7" w:rsidRPr="0012614A" w:rsidRDefault="001543EB" w:rsidP="001E112B">
            <w:pPr>
              <w:pStyle w:val="05berschrift1"/>
            </w:pPr>
            <w:r>
              <w:t>Zeit</w:t>
            </w:r>
            <w:r w:rsidR="00B95620">
              <w:t>:</w:t>
            </w:r>
          </w:p>
        </w:tc>
        <w:tc>
          <w:tcPr>
            <w:tcW w:w="3790" w:type="pct"/>
          </w:tcPr>
          <w:p w14:paraId="0D95E33D" w14:textId="77777777" w:rsidR="001543EB" w:rsidRDefault="001543EB" w:rsidP="001E112B">
            <w:pPr>
              <w:pStyle w:val="05berschrift1"/>
            </w:pPr>
            <w:r>
              <w:t>Programm</w:t>
            </w:r>
            <w:r w:rsidR="00B95620">
              <w:t>:</w:t>
            </w:r>
          </w:p>
          <w:p w14:paraId="57EC51B5" w14:textId="77777777" w:rsidR="00FC550E" w:rsidRDefault="004F2642" w:rsidP="001E112B">
            <w:pPr>
              <w:pStyle w:val="05berschrift1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Info: </w:t>
            </w:r>
            <w:r w:rsidR="007830DA">
              <w:rPr>
                <w:b w:val="0"/>
                <w:bCs/>
              </w:rPr>
              <w:t xml:space="preserve">Zusammen mit der Stufe </w:t>
            </w:r>
            <w:proofErr w:type="spellStart"/>
            <w:r w:rsidR="007830DA">
              <w:rPr>
                <w:b w:val="0"/>
                <w:bCs/>
              </w:rPr>
              <w:t>Guscha</w:t>
            </w:r>
            <w:proofErr w:type="spellEnd"/>
            <w:r w:rsidR="007830DA">
              <w:rPr>
                <w:b w:val="0"/>
                <w:bCs/>
              </w:rPr>
              <w:t xml:space="preserve"> machen wir ein etwas </w:t>
            </w:r>
            <w:proofErr w:type="spellStart"/>
            <w:r w:rsidR="007830DA">
              <w:rPr>
                <w:b w:val="0"/>
                <w:bCs/>
              </w:rPr>
              <w:t>grösseren</w:t>
            </w:r>
            <w:proofErr w:type="spellEnd"/>
            <w:r w:rsidR="007830DA">
              <w:rPr>
                <w:b w:val="0"/>
                <w:bCs/>
              </w:rPr>
              <w:t xml:space="preserve"> Lagerpl</w:t>
            </w:r>
            <w:r w:rsidR="00954BEE">
              <w:rPr>
                <w:b w:val="0"/>
                <w:bCs/>
              </w:rPr>
              <w:t>atz. D</w:t>
            </w:r>
            <w:r w:rsidR="00C22B4D">
              <w:rPr>
                <w:b w:val="0"/>
                <w:bCs/>
              </w:rPr>
              <w:t>er folgende Block gilt jedoch für die Stufe Sparrows, da d</w:t>
            </w:r>
            <w:r w:rsidR="0037629B">
              <w:rPr>
                <w:b w:val="0"/>
                <w:bCs/>
              </w:rPr>
              <w:t>iese Teilnehmer schon 2 bis 3 Jahre älter sind und so auch schon mehr Aufbauarbeit übernehmen können</w:t>
            </w:r>
            <w:r>
              <w:rPr>
                <w:b w:val="0"/>
                <w:bCs/>
              </w:rPr>
              <w:t>. Jedoch kann es vorkommen</w:t>
            </w:r>
            <w:r w:rsidR="006E1E01">
              <w:rPr>
                <w:b w:val="0"/>
                <w:bCs/>
              </w:rPr>
              <w:t xml:space="preserve"> das sich dieser Block mit dem Block (</w:t>
            </w:r>
            <w:r w:rsidR="006E1E01" w:rsidRPr="006E1E01">
              <w:rPr>
                <w:b w:val="0"/>
                <w:bCs/>
              </w:rPr>
              <w:t>123</w:t>
            </w:r>
            <w:r w:rsidR="00D463C0">
              <w:rPr>
                <w:b w:val="0"/>
                <w:bCs/>
              </w:rPr>
              <w:t xml:space="preserve"> </w:t>
            </w:r>
            <w:r w:rsidR="006E1E01" w:rsidRPr="006E1E01">
              <w:rPr>
                <w:b w:val="0"/>
                <w:bCs/>
              </w:rPr>
              <w:t>LA</w:t>
            </w:r>
            <w:r w:rsidR="00D463C0">
              <w:rPr>
                <w:b w:val="0"/>
                <w:bCs/>
              </w:rPr>
              <w:t xml:space="preserve"> </w:t>
            </w:r>
            <w:r w:rsidR="006E1E01" w:rsidRPr="006E1E01">
              <w:rPr>
                <w:b w:val="0"/>
                <w:bCs/>
              </w:rPr>
              <w:t>Aufbau</w:t>
            </w:r>
            <w:r w:rsidR="006E1E01">
              <w:rPr>
                <w:b w:val="0"/>
                <w:bCs/>
              </w:rPr>
              <w:t>)</w:t>
            </w:r>
            <w:r w:rsidR="00D463C0">
              <w:rPr>
                <w:b w:val="0"/>
                <w:bCs/>
              </w:rPr>
              <w:t xml:space="preserve"> der </w:t>
            </w:r>
            <w:proofErr w:type="spellStart"/>
            <w:r w:rsidR="00D463C0">
              <w:rPr>
                <w:b w:val="0"/>
                <w:bCs/>
              </w:rPr>
              <w:t>Guscha</w:t>
            </w:r>
            <w:proofErr w:type="spellEnd"/>
            <w:r w:rsidR="00D463C0">
              <w:rPr>
                <w:b w:val="0"/>
                <w:bCs/>
              </w:rPr>
              <w:t xml:space="preserve"> überschneidet, da Arbeit</w:t>
            </w:r>
            <w:r w:rsidR="00D86217">
              <w:rPr>
                <w:b w:val="0"/>
                <w:bCs/>
              </w:rPr>
              <w:t xml:space="preserve">en für den Lagerplatz </w:t>
            </w:r>
            <w:r w:rsidR="007A7F51">
              <w:rPr>
                <w:b w:val="0"/>
                <w:bCs/>
              </w:rPr>
              <w:t xml:space="preserve">zusammen, nur von den Sparrows oder nur von den </w:t>
            </w:r>
            <w:proofErr w:type="spellStart"/>
            <w:r w:rsidR="007A7F51">
              <w:rPr>
                <w:b w:val="0"/>
                <w:bCs/>
              </w:rPr>
              <w:t>Guscha</w:t>
            </w:r>
            <w:proofErr w:type="spellEnd"/>
            <w:r w:rsidR="007A7F51">
              <w:rPr>
                <w:b w:val="0"/>
                <w:bCs/>
              </w:rPr>
              <w:t xml:space="preserve"> im Endeffekt ausgeführt werden.</w:t>
            </w:r>
          </w:p>
          <w:p w14:paraId="6CCF52A4" w14:textId="21B92C7C" w:rsidR="004B2BCF" w:rsidRPr="00FC550E" w:rsidRDefault="004B2BCF" w:rsidP="001E112B">
            <w:pPr>
              <w:pStyle w:val="05berschrift1"/>
              <w:rPr>
                <w:b w:val="0"/>
                <w:bCs/>
              </w:rPr>
            </w:pPr>
          </w:p>
        </w:tc>
        <w:tc>
          <w:tcPr>
            <w:tcW w:w="793" w:type="pct"/>
          </w:tcPr>
          <w:p w14:paraId="68A24DD2" w14:textId="77777777" w:rsidR="001F7DB7" w:rsidRPr="00A43BA8" w:rsidRDefault="00B73B19" w:rsidP="001E112B">
            <w:pPr>
              <w:pStyle w:val="05berschrift1"/>
            </w:pPr>
            <w:r>
              <w:t>v</w:t>
            </w:r>
            <w:r w:rsidR="001543EB" w:rsidRPr="007874DA">
              <w:t>erantwortlich</w:t>
            </w:r>
            <w:r w:rsidR="00B95620">
              <w:t>:</w:t>
            </w:r>
          </w:p>
        </w:tc>
      </w:tr>
      <w:tr w:rsidR="001543EB" w:rsidRPr="00A43BA8" w14:paraId="0FF828E7" w14:textId="77777777" w:rsidTr="00F44E3B">
        <w:trPr>
          <w:trHeight w:val="794"/>
        </w:trPr>
        <w:tc>
          <w:tcPr>
            <w:tcW w:w="417" w:type="pct"/>
          </w:tcPr>
          <w:p w14:paraId="7C347BEF" w14:textId="77777777" w:rsidR="001543EB" w:rsidRPr="00A43BA8" w:rsidRDefault="002B07BA" w:rsidP="000E7309">
            <w:pPr>
              <w:pStyle w:val="01Eingabe1"/>
            </w:pPr>
            <w:r>
              <w:t>15 min</w:t>
            </w:r>
          </w:p>
        </w:tc>
        <w:tc>
          <w:tcPr>
            <w:tcW w:w="3790" w:type="pct"/>
          </w:tcPr>
          <w:p w14:paraId="0483691A" w14:textId="77777777" w:rsidR="001543EB" w:rsidRDefault="001543EB" w:rsidP="001E112B">
            <w:pPr>
              <w:pStyle w:val="05berschrift1"/>
            </w:pPr>
            <w:r>
              <w:t>Einstieg:</w:t>
            </w:r>
          </w:p>
          <w:p w14:paraId="6E2A387C" w14:textId="076F3F3E" w:rsidR="001543EB" w:rsidRDefault="007A7F51" w:rsidP="002B07BA">
            <w:pPr>
              <w:pStyle w:val="01Eingabe1"/>
            </w:pPr>
            <w:r>
              <w:t>Zusammen mit Tweet machen die Teilnehmer</w:t>
            </w:r>
            <w:r w:rsidR="00D13088" w:rsidRPr="002B2FB0">
              <w:t xml:space="preserve"> einen Rundgang auf dem Lagergelände.</w:t>
            </w:r>
            <w:r w:rsidR="00D13088">
              <w:t xml:space="preserve"> </w:t>
            </w:r>
            <w:r w:rsidR="003E156B">
              <w:t xml:space="preserve">Danach besprechen wir zusammen </w:t>
            </w:r>
            <w:r w:rsidR="00E027DC">
              <w:t>mit dem Teilnehmer</w:t>
            </w:r>
            <w:r w:rsidR="003E156B">
              <w:t xml:space="preserve"> und der Stufe </w:t>
            </w:r>
            <w:proofErr w:type="spellStart"/>
            <w:proofErr w:type="gramStart"/>
            <w:r w:rsidR="003E156B">
              <w:t>Guscha</w:t>
            </w:r>
            <w:proofErr w:type="spellEnd"/>
            <w:proofErr w:type="gramEnd"/>
            <w:r w:rsidR="003E156B">
              <w:t xml:space="preserve"> was </w:t>
            </w:r>
            <w:r w:rsidR="009170CE">
              <w:t>wir genau alles machen wollen und wo.</w:t>
            </w:r>
            <w:r w:rsidR="00E027DC">
              <w:t xml:space="preserve"> </w:t>
            </w:r>
            <w:r w:rsidR="00015FF8">
              <w:t>Den</w:t>
            </w:r>
            <w:r w:rsidR="00C11AFE">
              <w:t>n</w:t>
            </w:r>
            <w:r w:rsidR="00015FF8">
              <w:t xml:space="preserve"> auch wir wollen hier im Dorf neben der Villa </w:t>
            </w:r>
            <w:proofErr w:type="spellStart"/>
            <w:r w:rsidR="00015FF8">
              <w:t>Kunderbunt</w:t>
            </w:r>
            <w:proofErr w:type="spellEnd"/>
            <w:r w:rsidR="00015FF8">
              <w:t xml:space="preserve"> unseren Platz haben. </w:t>
            </w:r>
            <w:r w:rsidR="00E027DC">
              <w:t xml:space="preserve">Dabei können auch die Teilnehmer Ideen geben und </w:t>
            </w:r>
            <w:proofErr w:type="gramStart"/>
            <w:r w:rsidR="00E027DC">
              <w:t>selber</w:t>
            </w:r>
            <w:proofErr w:type="gramEnd"/>
            <w:r w:rsidR="00E027DC">
              <w:t xml:space="preserve"> </w:t>
            </w:r>
            <w:r w:rsidR="008670FC">
              <w:t>entscheiden,</w:t>
            </w:r>
            <w:r w:rsidR="00E027DC">
              <w:t xml:space="preserve"> was sie hier genau aufbauen wollen.</w:t>
            </w:r>
          </w:p>
          <w:p w14:paraId="64C5D27F" w14:textId="77777777" w:rsidR="002B07BA" w:rsidRPr="001E112B" w:rsidRDefault="002B07BA" w:rsidP="002B07BA">
            <w:pPr>
              <w:pStyle w:val="01Eingabe1"/>
            </w:pPr>
          </w:p>
        </w:tc>
        <w:tc>
          <w:tcPr>
            <w:tcW w:w="793" w:type="pct"/>
          </w:tcPr>
          <w:p w14:paraId="1429503E" w14:textId="51A2A3FC" w:rsidR="001543EB" w:rsidRPr="007874DA" w:rsidRDefault="00132784" w:rsidP="000E7309">
            <w:pPr>
              <w:pStyle w:val="01Eingabe1"/>
            </w:pPr>
            <w:r>
              <w:t>Tweet</w:t>
            </w:r>
          </w:p>
        </w:tc>
      </w:tr>
      <w:tr w:rsidR="004365CF" w:rsidRPr="00A43BA8" w14:paraId="1418458F" w14:textId="77777777" w:rsidTr="001C79A1">
        <w:trPr>
          <w:trHeight w:val="956"/>
        </w:trPr>
        <w:tc>
          <w:tcPr>
            <w:tcW w:w="417" w:type="pct"/>
          </w:tcPr>
          <w:p w14:paraId="3E45D93F" w14:textId="50E20BC9" w:rsidR="001F7DB7" w:rsidRPr="00A43BA8" w:rsidRDefault="005E0549" w:rsidP="000E7309">
            <w:pPr>
              <w:pStyle w:val="01Eingabe1"/>
            </w:pPr>
            <w:r>
              <w:t>4</w:t>
            </w:r>
            <w:r w:rsidR="005E7286">
              <w:t>.</w:t>
            </w:r>
            <w:r>
              <w:t>25</w:t>
            </w:r>
            <w:r w:rsidR="002B07BA">
              <w:t>h</w:t>
            </w:r>
          </w:p>
        </w:tc>
        <w:tc>
          <w:tcPr>
            <w:tcW w:w="3790" w:type="pct"/>
          </w:tcPr>
          <w:p w14:paraId="18AC09A0" w14:textId="77777777" w:rsidR="001F7DB7" w:rsidRDefault="004365CF" w:rsidP="001E112B">
            <w:pPr>
              <w:pStyle w:val="05berschrift1"/>
            </w:pPr>
            <w:r w:rsidRPr="00A43BA8">
              <w:t>Hauptteil:</w:t>
            </w:r>
          </w:p>
          <w:p w14:paraId="7DDA5A8F" w14:textId="3143CD0E" w:rsidR="00C019EF" w:rsidRDefault="00C019EF" w:rsidP="00EA29B4"/>
          <w:p w14:paraId="111E5899" w14:textId="340CCEB0" w:rsidR="00B257FC" w:rsidRDefault="005C6223" w:rsidP="00EA29B4">
            <w:r>
              <w:t xml:space="preserve">Für den Campaufbau gibt es zwei wichtige </w:t>
            </w:r>
            <w:r w:rsidR="00165383">
              <w:t>Punkte,</w:t>
            </w:r>
            <w:r>
              <w:t xml:space="preserve"> die wir in diesen Programm erledigen müssen.</w:t>
            </w:r>
            <w:r w:rsidR="00CE6A5D">
              <w:t xml:space="preserve"> Dies </w:t>
            </w:r>
            <w:r w:rsidR="00A16377">
              <w:t>sind</w:t>
            </w:r>
            <w:r w:rsidR="00CE6A5D">
              <w:t xml:space="preserve"> unser Lagerplatz und unser Schlafplatz.</w:t>
            </w:r>
            <w:r w:rsidR="00BF07BB">
              <w:t xml:space="preserve"> </w:t>
            </w:r>
          </w:p>
          <w:p w14:paraId="77D5ED16" w14:textId="77777777" w:rsidR="00C5350A" w:rsidRDefault="00C5350A" w:rsidP="00EA29B4"/>
          <w:p w14:paraId="7B3A21AB" w14:textId="5DF90FE2" w:rsidR="00C5350A" w:rsidRDefault="00C5350A" w:rsidP="00C5350A">
            <w:pPr>
              <w:pStyle w:val="Eingabe2"/>
              <w:rPr>
                <w:b/>
                <w:bCs/>
              </w:rPr>
            </w:pPr>
            <w:r w:rsidRPr="00C5350A">
              <w:rPr>
                <w:b/>
                <w:bCs/>
              </w:rPr>
              <w:t>Zelte aufbauen</w:t>
            </w:r>
          </w:p>
          <w:p w14:paraId="4A83B9A6" w14:textId="1FC0DCB5" w:rsidR="00687F3B" w:rsidRPr="00AF5A56" w:rsidRDefault="00AF5A56" w:rsidP="00C5350A">
            <w:pPr>
              <w:pStyle w:val="Eingabe2"/>
            </w:pPr>
            <w:r>
              <w:t xml:space="preserve">Als erstes gilt </w:t>
            </w:r>
            <w:r w:rsidR="00A16377">
              <w:t xml:space="preserve">es </w:t>
            </w:r>
            <w:r w:rsidR="000D5ADF">
              <w:t>mit dem Teilnehmer</w:t>
            </w:r>
            <w:r w:rsidR="00D3389A">
              <w:t xml:space="preserve"> zusammen einen geeigneten Platz für das Zelt zu finden. Wichtig hier ist </w:t>
            </w:r>
            <w:r w:rsidR="000D5ADF">
              <w:t xml:space="preserve">das man genügen Platz hat und </w:t>
            </w:r>
            <w:r w:rsidR="00687F3B">
              <w:t>dass</w:t>
            </w:r>
            <w:r w:rsidR="000D5ADF">
              <w:t xml:space="preserve"> man</w:t>
            </w:r>
            <w:r w:rsidR="00350D0E">
              <w:t xml:space="preserve"> die Neigung des Geländes beachtet.</w:t>
            </w:r>
            <w:r w:rsidR="00687F3B">
              <w:br/>
              <w:t>Mit den Teilnehmer zusa</w:t>
            </w:r>
            <w:r w:rsidR="000F79E1">
              <w:t xml:space="preserve">mmen wird dann das Zelt aufgebaut. </w:t>
            </w:r>
            <w:r w:rsidR="00021A24">
              <w:t xml:space="preserve">Hier sollen die </w:t>
            </w:r>
            <w:r w:rsidR="00021A24">
              <w:lastRenderedPageBreak/>
              <w:t>Teilenehmer mit allen Überlegungen von Tweet auch mitgenommen werden, sodass alle Teilnehmer auch denken können und sich selbst über die nächsten Schritte Gedanken machen können.</w:t>
            </w:r>
          </w:p>
          <w:p w14:paraId="35FE6374" w14:textId="2AD84125" w:rsidR="00C5350A" w:rsidRDefault="00302B2C" w:rsidP="00EA29B4">
            <w:r>
              <w:t xml:space="preserve">Steht das Zelt, so können die Teilnehmer direkt sich ihre </w:t>
            </w:r>
            <w:proofErr w:type="spellStart"/>
            <w:r>
              <w:t>grossen</w:t>
            </w:r>
            <w:proofErr w:type="spellEnd"/>
            <w:r>
              <w:t xml:space="preserve"> Rucksäcke </w:t>
            </w:r>
            <w:r w:rsidR="00B968F0">
              <w:t xml:space="preserve">von der Wiese holen und diese in ihr Zelt bringen. Zusätzlich können sie </w:t>
            </w:r>
            <w:r w:rsidR="00095E97">
              <w:t>sich auf die Schnelle in ihrem Zelt einrichten (</w:t>
            </w:r>
            <w:proofErr w:type="spellStart"/>
            <w:r w:rsidR="00095E97">
              <w:t>Schlafmäteli</w:t>
            </w:r>
            <w:proofErr w:type="spellEnd"/>
            <w:r w:rsidR="00095E97">
              <w:t xml:space="preserve"> auslegen / aufblasen, Schlafsack ausrollen</w:t>
            </w:r>
            <w:r w:rsidR="00992446">
              <w:t xml:space="preserve">, Sachen kur sortieren. Danach kommen sie selbständig zum </w:t>
            </w:r>
            <w:r w:rsidR="00B607A4">
              <w:t>noch nicht bestehenden Lagerplatz zurück.</w:t>
            </w:r>
          </w:p>
          <w:p w14:paraId="237ACD8B" w14:textId="77777777" w:rsidR="00021A24" w:rsidRPr="00EA29B4" w:rsidRDefault="00021A24" w:rsidP="00EA29B4"/>
          <w:p w14:paraId="1FB3A35F" w14:textId="1ED14B6A" w:rsidR="00B607A4" w:rsidRPr="00B607A4" w:rsidRDefault="00B607A4" w:rsidP="002B07BA">
            <w:pPr>
              <w:pStyle w:val="01Eingabe1"/>
              <w:rPr>
                <w:b/>
                <w:bCs/>
              </w:rPr>
            </w:pPr>
            <w:r w:rsidRPr="00B607A4">
              <w:rPr>
                <w:b/>
                <w:bCs/>
              </w:rPr>
              <w:t>Lagerplatz erstellen</w:t>
            </w:r>
          </w:p>
          <w:p w14:paraId="76C63044" w14:textId="71CB79D2" w:rsidR="0061215F" w:rsidRDefault="00E01CAA" w:rsidP="001B2080">
            <w:pPr>
              <w:pStyle w:val="01Eingabe1"/>
            </w:pPr>
            <w:r>
              <w:t xml:space="preserve">Sind die Teilnehmer zurück, so gibt es folgendes zu tun. </w:t>
            </w:r>
            <w:r w:rsidR="007557D2">
              <w:t xml:space="preserve">Hier werden die Teilnehmer </w:t>
            </w:r>
            <w:r w:rsidR="00523F22">
              <w:t xml:space="preserve">vor Ort </w:t>
            </w:r>
            <w:r w:rsidR="008830A3">
              <w:t>zu einer Aufgabe</w:t>
            </w:r>
            <w:r w:rsidR="00523F22">
              <w:t xml:space="preserve"> zugeteilt, so dass sie diese entweder </w:t>
            </w:r>
            <w:proofErr w:type="gramStart"/>
            <w:r w:rsidR="00523F22">
              <w:t>alleine</w:t>
            </w:r>
            <w:proofErr w:type="gramEnd"/>
            <w:r w:rsidR="00523F22">
              <w:t xml:space="preserve"> (</w:t>
            </w:r>
            <w:proofErr w:type="spellStart"/>
            <w:r w:rsidR="00523F22">
              <w:t>zB</w:t>
            </w:r>
            <w:proofErr w:type="spellEnd"/>
            <w:r w:rsidR="00523F22">
              <w:t xml:space="preserve">. Holz holen) </w:t>
            </w:r>
            <w:r w:rsidR="00B42FD8">
              <w:t xml:space="preserve">oder mit einem oder </w:t>
            </w:r>
            <w:proofErr w:type="spellStart"/>
            <w:r w:rsidR="00B42FD8">
              <w:t>meheren</w:t>
            </w:r>
            <w:proofErr w:type="spellEnd"/>
            <w:r w:rsidR="00B42FD8">
              <w:t xml:space="preserve"> Leitern (auch von den </w:t>
            </w:r>
            <w:proofErr w:type="spellStart"/>
            <w:r w:rsidR="00B42FD8">
              <w:t>Gsuchas</w:t>
            </w:r>
            <w:proofErr w:type="spellEnd"/>
            <w:r w:rsidR="00B42FD8">
              <w:t>) ausführen können.</w:t>
            </w:r>
            <w:r w:rsidR="004E2B11">
              <w:t xml:space="preserve"> Genaueres ist unten beschrieben.</w:t>
            </w:r>
          </w:p>
          <w:p w14:paraId="30032027" w14:textId="77777777" w:rsidR="00B42FD8" w:rsidRDefault="00B42FD8" w:rsidP="001B2080">
            <w:pPr>
              <w:pStyle w:val="01Eingabe1"/>
            </w:pPr>
          </w:p>
          <w:p w14:paraId="7B199E5D" w14:textId="40BA78FB" w:rsidR="001B2080" w:rsidRPr="002B07BA" w:rsidRDefault="001B2080" w:rsidP="001B2080">
            <w:pPr>
              <w:pStyle w:val="01Eingabe1"/>
            </w:pPr>
            <w:r w:rsidRPr="002B07BA">
              <w:t>Abwaschstelle</w:t>
            </w:r>
            <w:r w:rsidR="0002657E">
              <w:br/>
            </w:r>
            <w:r w:rsidR="00537D50">
              <w:t xml:space="preserve">Dies ist eher eine Aufgabe für die Leiter. Die Teilnehmer können </w:t>
            </w:r>
            <w:r w:rsidR="0002657E">
              <w:t>nach der Erklärung,</w:t>
            </w:r>
            <w:r w:rsidR="00537D50">
              <w:t xml:space="preserve"> was man genau braucht jedoch auch selbständig nach </w:t>
            </w:r>
            <w:r w:rsidR="00F111B7">
              <w:t xml:space="preserve">geeigneten Holt suchen gehen. Danach können </w:t>
            </w:r>
            <w:r w:rsidR="00CC766D">
              <w:t xml:space="preserve">die Teilnehmer unter Anleitung von einem Leiter auch Pflöcke zusagen </w:t>
            </w:r>
            <w:r w:rsidR="003546C4">
              <w:t>oder für einen Leiter etwas halten.</w:t>
            </w:r>
          </w:p>
          <w:p w14:paraId="20DD3D90" w14:textId="77777777" w:rsidR="001B2080" w:rsidRPr="002B07BA" w:rsidRDefault="001B2080" w:rsidP="001B2080">
            <w:pPr>
              <w:pStyle w:val="03Aufzhlung"/>
            </w:pPr>
            <w:r w:rsidRPr="00EA29B4">
              <w:t xml:space="preserve">Zwischen zwei Bäumen </w:t>
            </w:r>
            <w:r>
              <w:t>Abwaschstelle errichten (</w:t>
            </w:r>
            <w:r w:rsidRPr="002B07BA">
              <w:t>Halterung für Abwaschbecken erstellen, Becken montieren</w:t>
            </w:r>
            <w:r>
              <w:t>)</w:t>
            </w:r>
          </w:p>
          <w:p w14:paraId="628F86D1" w14:textId="77777777" w:rsidR="001B2080" w:rsidRPr="002B07BA" w:rsidRDefault="001B2080" w:rsidP="001B2080">
            <w:pPr>
              <w:pStyle w:val="03Aufzhlung"/>
            </w:pPr>
            <w:r w:rsidRPr="002B07BA">
              <w:t>Abtropfbrett erstellen</w:t>
            </w:r>
          </w:p>
          <w:p w14:paraId="3733E109" w14:textId="77777777" w:rsidR="001B2080" w:rsidRPr="002B07BA" w:rsidRDefault="001B2080" w:rsidP="001B2080">
            <w:pPr>
              <w:pStyle w:val="03Aufzhlung"/>
            </w:pPr>
            <w:r w:rsidRPr="002B07BA">
              <w:t xml:space="preserve">Wäscheleine für </w:t>
            </w:r>
            <w:proofErr w:type="spellStart"/>
            <w:r w:rsidRPr="002B07BA">
              <w:t>Abtrocknungstüechli</w:t>
            </w:r>
            <w:proofErr w:type="spellEnd"/>
            <w:r w:rsidRPr="002B07BA">
              <w:t xml:space="preserve"> spannen</w:t>
            </w:r>
          </w:p>
          <w:p w14:paraId="5C4CD954" w14:textId="77777777" w:rsidR="001B2080" w:rsidRPr="002B07BA" w:rsidRDefault="001B2080" w:rsidP="001B2080">
            <w:pPr>
              <w:pStyle w:val="03Aufzhlung"/>
            </w:pPr>
            <w:r w:rsidRPr="002B07BA">
              <w:t>Geschirr und Besteck-Aufbewahrungsmöglichkeit</w:t>
            </w:r>
            <w:r>
              <w:t xml:space="preserve"> erstellen</w:t>
            </w:r>
          </w:p>
          <w:p w14:paraId="604FA2BD" w14:textId="6A230719" w:rsidR="00B41BB7" w:rsidRDefault="00B41BB7" w:rsidP="002B07BA">
            <w:pPr>
              <w:pStyle w:val="01Eingabe1"/>
            </w:pPr>
          </w:p>
          <w:p w14:paraId="5C4B8973" w14:textId="5D4E9888" w:rsidR="001B2080" w:rsidRPr="002B07BA" w:rsidRDefault="001B2080" w:rsidP="001B2080">
            <w:pPr>
              <w:pStyle w:val="01Eingabe1"/>
            </w:pPr>
            <w:r>
              <w:t xml:space="preserve">Tisch, </w:t>
            </w:r>
            <w:r w:rsidRPr="002B07BA">
              <w:t>Sitzmöglichkeiten</w:t>
            </w:r>
          </w:p>
          <w:p w14:paraId="58E4E88E" w14:textId="2B3E8FF2" w:rsidR="001B2080" w:rsidRDefault="001B2080" w:rsidP="001B2080">
            <w:pPr>
              <w:pStyle w:val="03Aufzhlung"/>
            </w:pPr>
            <w:r w:rsidRPr="002B07BA">
              <w:t>Esstisch und Bänke</w:t>
            </w:r>
          </w:p>
          <w:p w14:paraId="5CD42D23" w14:textId="097FCD8E" w:rsidR="00B41BB7" w:rsidRDefault="001B2080" w:rsidP="002B07BA">
            <w:pPr>
              <w:pStyle w:val="03Aufzhlung"/>
            </w:pPr>
            <w:r>
              <w:t>Sitzmöglichkeiten</w:t>
            </w:r>
            <w:r w:rsidR="00E6716C">
              <w:t xml:space="preserve"> (Die Teilnehmer können hier selbständig im Wald nach </w:t>
            </w:r>
            <w:r w:rsidR="004E2B11">
              <w:t xml:space="preserve">Sitzmöglichkeiten zum Beispiel </w:t>
            </w:r>
            <w:proofErr w:type="spellStart"/>
            <w:r w:rsidR="004E2B11">
              <w:t>Holzrugeln</w:t>
            </w:r>
            <w:proofErr w:type="spellEnd"/>
            <w:r w:rsidR="007D6343">
              <w:t xml:space="preserve"> suchen</w:t>
            </w:r>
            <w:r w:rsidR="004E2B11">
              <w:t>)</w:t>
            </w:r>
          </w:p>
          <w:p w14:paraId="5D3F696D" w14:textId="77777777" w:rsidR="00575A89" w:rsidRPr="002B07BA" w:rsidRDefault="00575A89" w:rsidP="00A662E9">
            <w:pPr>
              <w:pStyle w:val="01Eingabe1"/>
            </w:pPr>
          </w:p>
          <w:p w14:paraId="64BC5CE7" w14:textId="77777777" w:rsidR="002B07BA" w:rsidRDefault="002B07BA" w:rsidP="002B07BA">
            <w:pPr>
              <w:pStyle w:val="01Eingabe1"/>
            </w:pPr>
            <w:commentRangeStart w:id="0"/>
            <w:commentRangeStart w:id="1"/>
            <w:r w:rsidRPr="002B07BA">
              <w:t>Feuerstelle</w:t>
            </w:r>
            <w:commentRangeEnd w:id="0"/>
            <w:r w:rsidR="00804ED0">
              <w:rPr>
                <w:rStyle w:val="Kommentarzeichen"/>
              </w:rPr>
              <w:commentReference w:id="0"/>
            </w:r>
            <w:commentRangeEnd w:id="1"/>
            <w:r w:rsidR="00CC37D0">
              <w:rPr>
                <w:rStyle w:val="Kommentarzeichen"/>
              </w:rPr>
              <w:commentReference w:id="1"/>
            </w:r>
          </w:p>
          <w:p w14:paraId="16373600" w14:textId="6615961B" w:rsidR="00BF4BAD" w:rsidRPr="002B07BA" w:rsidRDefault="00BF4BAD" w:rsidP="002B07BA">
            <w:pPr>
              <w:pStyle w:val="01Eingabe1"/>
            </w:pPr>
            <w:r>
              <w:t xml:space="preserve">Zusammen </w:t>
            </w:r>
            <w:r w:rsidR="00F229E8">
              <w:t xml:space="preserve">mit den Teilnehmern suchen wir uns einen Platz für die Feuerstelle aus. Mit dem Teilnehmer zusammen wird repetiert was es hier zu beachten gilt: </w:t>
            </w:r>
            <w:r w:rsidR="00902338">
              <w:t xml:space="preserve">Mulde graben, damit man die Feuerstelle danach vernichten kann, </w:t>
            </w:r>
            <w:r w:rsidR="000E060A">
              <w:t xml:space="preserve">mind. 5 Meter Abstand (besser mehr) </w:t>
            </w:r>
            <w:r w:rsidR="00CC37D0">
              <w:t>zum nächsten Baum einhalten)</w:t>
            </w:r>
          </w:p>
          <w:p w14:paraId="539EFECE" w14:textId="7DD5F154" w:rsidR="00342C3A" w:rsidRPr="002B07BA" w:rsidRDefault="002B07BA" w:rsidP="00342C3A">
            <w:pPr>
              <w:pStyle w:val="03Aufzhlung"/>
            </w:pPr>
            <w:r w:rsidRPr="002B07BA">
              <w:t>Feuerstelle ausheben</w:t>
            </w:r>
            <w:r w:rsidR="00F274D5">
              <w:t xml:space="preserve"> (Ein Leiter zeichnet den Bereich für die Feuerstelle</w:t>
            </w:r>
            <w:r w:rsidR="00342C3A">
              <w:t xml:space="preserve"> ein und 1 bis 2 Teilnehmer können diese dann selbständig ausgraben)</w:t>
            </w:r>
          </w:p>
          <w:p w14:paraId="54AE4675" w14:textId="77777777" w:rsidR="002B07BA" w:rsidRPr="002B07BA" w:rsidRDefault="002B07BA" w:rsidP="007E4863">
            <w:pPr>
              <w:pStyle w:val="03Aufzhlung"/>
            </w:pPr>
            <w:r w:rsidRPr="002B07BA">
              <w:t>Pfosten einschlagen und Rost ausnivellieren</w:t>
            </w:r>
          </w:p>
          <w:p w14:paraId="0B38E383" w14:textId="77777777" w:rsidR="001B2080" w:rsidRPr="002B07BA" w:rsidRDefault="001B2080" w:rsidP="001B2080">
            <w:pPr>
              <w:pStyle w:val="01Eingabe1"/>
            </w:pPr>
          </w:p>
          <w:p w14:paraId="207CC806" w14:textId="77777777" w:rsidR="001B2080" w:rsidRDefault="001B2080" w:rsidP="001B2080">
            <w:pPr>
              <w:pStyle w:val="01Eingabe1"/>
            </w:pPr>
            <w:r w:rsidRPr="002B07BA">
              <w:t>Witterungsschutz</w:t>
            </w:r>
          </w:p>
          <w:p w14:paraId="6E1240D4" w14:textId="5D1B145B" w:rsidR="001B2080" w:rsidRPr="002B07BA" w:rsidRDefault="001B2080" w:rsidP="001B2080">
            <w:pPr>
              <w:pStyle w:val="03Aufzhlung"/>
            </w:pPr>
            <w:r w:rsidRPr="002B07BA">
              <w:t xml:space="preserve">Dach </w:t>
            </w:r>
            <w:proofErr w:type="spellStart"/>
            <w:r w:rsidRPr="002B07BA">
              <w:t>grosse</w:t>
            </w:r>
            <w:proofErr w:type="spellEnd"/>
            <w:r w:rsidRPr="002B07BA">
              <w:t xml:space="preserve"> Plastikplane spannen</w:t>
            </w:r>
            <w:r w:rsidR="007D6343">
              <w:t xml:space="preserve"> (</w:t>
            </w:r>
            <w:r w:rsidR="007D6343" w:rsidRPr="007D6343">
              <w:t>Diese Aufgabe wird von den Leitern übernommen, jedoch können die Teilnehmer auch hier, um etwas zu halten eingesetzt werden.</w:t>
            </w:r>
            <w:r w:rsidR="007D6343">
              <w:t>)</w:t>
            </w:r>
          </w:p>
          <w:p w14:paraId="4D4DFD20" w14:textId="407BE309" w:rsidR="001B2080" w:rsidRDefault="001B2080" w:rsidP="001B2080">
            <w:pPr>
              <w:pStyle w:val="03Aufzhlung"/>
            </w:pPr>
            <w:r w:rsidRPr="002B07BA">
              <w:t>Wind-</w:t>
            </w:r>
            <w:r>
              <w:t xml:space="preserve"> </w:t>
            </w:r>
            <w:r w:rsidRPr="002B07BA">
              <w:t>/</w:t>
            </w:r>
            <w:r>
              <w:t xml:space="preserve"> </w:t>
            </w:r>
            <w:r w:rsidRPr="002B07BA">
              <w:t>Sichtschutz Blachen zusammenknöpfen, zwischen den Bäumen spannen</w:t>
            </w:r>
            <w:r w:rsidR="005A220A">
              <w:t xml:space="preserve"> (Das Seil </w:t>
            </w:r>
            <w:r w:rsidR="001D3EDA">
              <w:t>für den Sichtschutz wird von Leitern aufgehängt und die Teilnehmer können danach selbständig die Blachen aufhängen.</w:t>
            </w:r>
          </w:p>
          <w:p w14:paraId="19073186" w14:textId="77777777" w:rsidR="001B2080" w:rsidRDefault="001B2080" w:rsidP="001B2080">
            <w:pPr>
              <w:pStyle w:val="01Eingabe1"/>
            </w:pPr>
          </w:p>
          <w:p w14:paraId="7AF64997" w14:textId="77777777" w:rsidR="0010335B" w:rsidRDefault="0010335B" w:rsidP="0010335B">
            <w:pPr>
              <w:pStyle w:val="01Eingabe1"/>
              <w:rPr>
                <w:b/>
              </w:rPr>
            </w:pPr>
            <w:r>
              <w:t>Abfalleimer</w:t>
            </w:r>
          </w:p>
          <w:p w14:paraId="5572187F" w14:textId="3A953FD1" w:rsidR="0010335B" w:rsidRPr="0010335B" w:rsidRDefault="00AE3293" w:rsidP="00AE3293">
            <w:pPr>
              <w:pStyle w:val="03Aufzhlung"/>
              <w:numPr>
                <w:ilvl w:val="0"/>
                <w:numId w:val="0"/>
              </w:numPr>
            </w:pPr>
            <w:r>
              <w:t xml:space="preserve">Den Teilnehmer kann hier den </w:t>
            </w:r>
            <w:r w:rsidR="0010335B" w:rsidRPr="0010335B">
              <w:t xml:space="preserve">Kreisbund </w:t>
            </w:r>
            <w:r>
              <w:t>beigebracht bzw. repetiert werden</w:t>
            </w:r>
            <w:r w:rsidR="003D0FA8">
              <w:t xml:space="preserve">, da sie diesen schon aus dem letzten </w:t>
            </w:r>
            <w:proofErr w:type="spellStart"/>
            <w:r w:rsidR="003D0FA8">
              <w:t>Pfi</w:t>
            </w:r>
            <w:proofErr w:type="spellEnd"/>
            <w:r w:rsidR="003D0FA8">
              <w:t xml:space="preserve">-La kennen aber sehr </w:t>
            </w:r>
            <w:proofErr w:type="spellStart"/>
            <w:r w:rsidR="003D0FA8">
              <w:t>wahrscheindlich</w:t>
            </w:r>
            <w:proofErr w:type="spellEnd"/>
            <w:r w:rsidR="003D0FA8">
              <w:t xml:space="preserve"> nicht mehr erinnern können.</w:t>
            </w:r>
          </w:p>
          <w:p w14:paraId="152296AF" w14:textId="34EDA835" w:rsidR="0010335B" w:rsidRPr="0010335B" w:rsidRDefault="0010335B" w:rsidP="007E4863">
            <w:pPr>
              <w:pStyle w:val="03Aufzhlung"/>
            </w:pPr>
            <w:r w:rsidRPr="0010335B">
              <w:lastRenderedPageBreak/>
              <w:t>Ring für Abfalleimer mit Kreisbünden anfertigen</w:t>
            </w:r>
            <w:r w:rsidR="003D0FA8">
              <w:t xml:space="preserve"> (zusammen mit einem Leiter)</w:t>
            </w:r>
          </w:p>
          <w:p w14:paraId="6AFB632E" w14:textId="77777777" w:rsidR="0010335B" w:rsidRPr="0010335B" w:rsidRDefault="0010335B" w:rsidP="007E4863">
            <w:pPr>
              <w:pStyle w:val="03Aufzhlung"/>
            </w:pPr>
            <w:r w:rsidRPr="0010335B">
              <w:t>Abfallsack einspannen und bei Abwaschstelle anmachen</w:t>
            </w:r>
          </w:p>
          <w:p w14:paraId="686175A1" w14:textId="77777777" w:rsidR="0010335B" w:rsidRDefault="0010335B" w:rsidP="0010335B">
            <w:pPr>
              <w:pStyle w:val="01Eingabe1"/>
            </w:pPr>
          </w:p>
          <w:p w14:paraId="229D2B50" w14:textId="77777777" w:rsidR="0010335B" w:rsidRDefault="0010335B" w:rsidP="0010335B">
            <w:pPr>
              <w:pStyle w:val="01Eingabe1"/>
            </w:pPr>
            <w:r>
              <w:t>Brennholz</w:t>
            </w:r>
          </w:p>
          <w:p w14:paraId="02935ADB" w14:textId="08AE103D" w:rsidR="0010335B" w:rsidRDefault="0010335B" w:rsidP="007E4863">
            <w:pPr>
              <w:pStyle w:val="03Aufzhlung"/>
            </w:pPr>
            <w:r w:rsidRPr="002B07BA">
              <w:t>Brennholz suchen</w:t>
            </w:r>
            <w:r w:rsidR="00880D1B">
              <w:t>,</w:t>
            </w:r>
            <w:r>
              <w:t xml:space="preserve"> zerkleinern </w:t>
            </w:r>
            <w:r w:rsidR="00880D1B">
              <w:t xml:space="preserve">und </w:t>
            </w:r>
            <w:r w:rsidRPr="00EA29B4">
              <w:t>nach verschiedene</w:t>
            </w:r>
            <w:r>
              <w:t>n</w:t>
            </w:r>
            <w:r w:rsidRPr="00EA29B4">
              <w:t xml:space="preserve"> Dicken sortieren</w:t>
            </w:r>
            <w:r w:rsidR="00880D1B">
              <w:t xml:space="preserve"> (Dies können die Teilnehmer selbständig ausführen)</w:t>
            </w:r>
          </w:p>
          <w:p w14:paraId="5719535C" w14:textId="6BE9E3C6" w:rsidR="0010335B" w:rsidRDefault="0010335B" w:rsidP="007E4863">
            <w:pPr>
              <w:pStyle w:val="03Aufzhlung"/>
            </w:pPr>
            <w:r>
              <w:t>2er-First für Holzdepot aufstellen</w:t>
            </w:r>
            <w:r w:rsidR="00C12E0D">
              <w:t xml:space="preserve"> (Da die Teilnehmer im Thema 2er First schon recht Übung haben</w:t>
            </w:r>
            <w:r w:rsidR="00F64563">
              <w:t xml:space="preserve">, können sie diese komplett selbständig aufbauen. Falls sie Fragen haben können sie jederzeit </w:t>
            </w:r>
            <w:r w:rsidR="0007129C">
              <w:t>einen Leiter fragen.</w:t>
            </w:r>
          </w:p>
          <w:p w14:paraId="36FBE91F" w14:textId="21283B14" w:rsidR="002B07BA" w:rsidRDefault="0010335B" w:rsidP="007E4863">
            <w:pPr>
              <w:pStyle w:val="03Aufzhlung"/>
            </w:pPr>
            <w:r w:rsidRPr="002B07BA">
              <w:t>Einfeuern</w:t>
            </w:r>
          </w:p>
          <w:p w14:paraId="1DA74C0B" w14:textId="3C45AFB6" w:rsidR="0010335B" w:rsidRPr="001543EB" w:rsidRDefault="0010335B" w:rsidP="007F231C">
            <w:pPr>
              <w:pStyle w:val="01Eingabe1"/>
            </w:pPr>
          </w:p>
        </w:tc>
        <w:tc>
          <w:tcPr>
            <w:tcW w:w="793" w:type="pct"/>
          </w:tcPr>
          <w:p w14:paraId="1E804F9A" w14:textId="77777777" w:rsidR="003266EE" w:rsidRDefault="003266EE" w:rsidP="000E7309">
            <w:pPr>
              <w:pStyle w:val="01Eingabe1"/>
            </w:pPr>
          </w:p>
          <w:p w14:paraId="69299FB1" w14:textId="6D8FDE40" w:rsidR="00B41BB7" w:rsidRDefault="00132784" w:rsidP="000E7309">
            <w:pPr>
              <w:pStyle w:val="01Eingabe1"/>
            </w:pPr>
            <w:r>
              <w:t xml:space="preserve">Tweet + </w:t>
            </w:r>
            <w:proofErr w:type="spellStart"/>
            <w:r>
              <w:t>Guscha</w:t>
            </w:r>
            <w:proofErr w:type="spellEnd"/>
          </w:p>
          <w:p w14:paraId="40461001" w14:textId="77777777" w:rsidR="00B41BB7" w:rsidRDefault="00B41BB7" w:rsidP="000E7309">
            <w:pPr>
              <w:pStyle w:val="01Eingabe1"/>
            </w:pPr>
          </w:p>
          <w:p w14:paraId="7F3E19F0" w14:textId="2390D827" w:rsidR="00B41BB7" w:rsidRDefault="00B41BB7" w:rsidP="000E7309">
            <w:pPr>
              <w:pStyle w:val="01Eingabe1"/>
            </w:pPr>
          </w:p>
          <w:p w14:paraId="06C110C3" w14:textId="37ACABFB" w:rsidR="00B41BB7" w:rsidRDefault="00B41BB7" w:rsidP="000E7309">
            <w:pPr>
              <w:pStyle w:val="01Eingabe1"/>
            </w:pPr>
          </w:p>
          <w:p w14:paraId="764E9D4A" w14:textId="40F5094F" w:rsidR="00B41BB7" w:rsidRDefault="00B41BB7" w:rsidP="000E7309">
            <w:pPr>
              <w:pStyle w:val="01Eingabe1"/>
            </w:pPr>
          </w:p>
          <w:p w14:paraId="18550C07" w14:textId="11BB2B15" w:rsidR="001B2080" w:rsidRDefault="001B2080" w:rsidP="000E7309">
            <w:pPr>
              <w:pStyle w:val="01Eingabe1"/>
            </w:pPr>
          </w:p>
          <w:p w14:paraId="47C2A874" w14:textId="11C54B07" w:rsidR="001B2080" w:rsidRDefault="001B2080" w:rsidP="000E7309">
            <w:pPr>
              <w:pStyle w:val="01Eingabe1"/>
            </w:pPr>
          </w:p>
          <w:p w14:paraId="58DBF9B3" w14:textId="0A071DAD" w:rsidR="001B2080" w:rsidRDefault="001B2080" w:rsidP="000E7309">
            <w:pPr>
              <w:pStyle w:val="01Eingabe1"/>
            </w:pPr>
          </w:p>
          <w:p w14:paraId="4E0A1A90" w14:textId="74A9E04C" w:rsidR="001B2080" w:rsidRDefault="001B2080" w:rsidP="000E7309">
            <w:pPr>
              <w:pStyle w:val="01Eingabe1"/>
            </w:pPr>
          </w:p>
          <w:p w14:paraId="340EC995" w14:textId="36582A47" w:rsidR="001B2080" w:rsidRDefault="001B2080" w:rsidP="000E7309">
            <w:pPr>
              <w:pStyle w:val="01Eingabe1"/>
            </w:pPr>
          </w:p>
          <w:p w14:paraId="361D10BF" w14:textId="1C747E6B" w:rsidR="00CE15DF" w:rsidRPr="007874DA" w:rsidRDefault="00CE15DF" w:rsidP="005F196D">
            <w:pPr>
              <w:pStyle w:val="01Eingabe1"/>
            </w:pPr>
          </w:p>
        </w:tc>
      </w:tr>
      <w:tr w:rsidR="001F7DB7" w:rsidRPr="00A43BA8" w14:paraId="504B83C6" w14:textId="77777777" w:rsidTr="00F34653">
        <w:trPr>
          <w:trHeight w:val="444"/>
        </w:trPr>
        <w:tc>
          <w:tcPr>
            <w:tcW w:w="417" w:type="pct"/>
          </w:tcPr>
          <w:p w14:paraId="02312E15" w14:textId="77777777" w:rsidR="001F7DB7" w:rsidRPr="00A43BA8" w:rsidRDefault="002B07BA" w:rsidP="000E7309">
            <w:pPr>
              <w:pStyle w:val="01Eingabe1"/>
            </w:pPr>
            <w:r>
              <w:lastRenderedPageBreak/>
              <w:t>15 min</w:t>
            </w:r>
          </w:p>
        </w:tc>
        <w:tc>
          <w:tcPr>
            <w:tcW w:w="3790" w:type="pct"/>
          </w:tcPr>
          <w:p w14:paraId="33C198C5" w14:textId="77777777" w:rsidR="001F7DB7" w:rsidRDefault="004365CF" w:rsidP="001E112B">
            <w:pPr>
              <w:pStyle w:val="05berschrift1"/>
            </w:pPr>
            <w:r w:rsidRPr="00A43BA8">
              <w:t>Ausklang:</w:t>
            </w:r>
          </w:p>
          <w:p w14:paraId="699CC352" w14:textId="5C87FF5E" w:rsidR="0010335B" w:rsidRDefault="00782CA5" w:rsidP="000E7309">
            <w:pPr>
              <w:pStyle w:val="01Eingabe1"/>
            </w:pPr>
            <w:r>
              <w:t xml:space="preserve">Jetzt wird alles Material aufgeräumt gesäubert und </w:t>
            </w:r>
            <w:r w:rsidR="00132784">
              <w:t>ans richtige Ort versorgt.</w:t>
            </w:r>
            <w:r w:rsidR="00904224">
              <w:t xml:space="preserve"> Danach wird der Lagerplatz nochmals schnell aufgeräumt und gesäubert. </w:t>
            </w:r>
            <w:r w:rsidR="00542F50">
              <w:t>Danach können</w:t>
            </w:r>
            <w:r w:rsidR="00103927">
              <w:t xml:space="preserve"> sich alle hinsetzen und </w:t>
            </w:r>
            <w:r w:rsidR="005E6CFD">
              <w:t xml:space="preserve">sich </w:t>
            </w:r>
            <w:r w:rsidR="007467FC">
              <w:t>anschauen,</w:t>
            </w:r>
            <w:r w:rsidR="005E6CFD">
              <w:t xml:space="preserve"> was sie in dieser kurzen Zeit </w:t>
            </w:r>
            <w:r w:rsidR="007467FC">
              <w:t>alles erschaffen haben.</w:t>
            </w:r>
          </w:p>
          <w:p w14:paraId="3D154AF9" w14:textId="77777777" w:rsidR="00F34653" w:rsidRPr="007874DA" w:rsidRDefault="00F34653" w:rsidP="000E7309">
            <w:pPr>
              <w:pStyle w:val="01Eingabe1"/>
            </w:pPr>
          </w:p>
        </w:tc>
        <w:tc>
          <w:tcPr>
            <w:tcW w:w="793" w:type="pct"/>
          </w:tcPr>
          <w:p w14:paraId="74EA0194" w14:textId="5CD1334F" w:rsidR="001F7DB7" w:rsidRPr="00A43BA8" w:rsidRDefault="00132784" w:rsidP="000E7309">
            <w:pPr>
              <w:pStyle w:val="01Eingabe1"/>
            </w:pPr>
            <w:r>
              <w:t>Tweet</w:t>
            </w:r>
          </w:p>
        </w:tc>
      </w:tr>
    </w:tbl>
    <w:p w14:paraId="7C0B2A41" w14:textId="5045E672" w:rsidR="00BF2A95" w:rsidRDefault="00BF2A95" w:rsidP="00D750AB">
      <w:pPr>
        <w:pStyle w:val="01Eingabe1"/>
      </w:pPr>
    </w:p>
    <w:p w14:paraId="24A680B4" w14:textId="77777777" w:rsidR="0073450F" w:rsidRPr="00A43BA8" w:rsidRDefault="0073450F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48490905" w14:textId="77777777" w:rsidTr="00DE43B2">
        <w:trPr>
          <w:trHeight w:val="42"/>
        </w:trPr>
        <w:tc>
          <w:tcPr>
            <w:tcW w:w="5000" w:type="pct"/>
            <w:vAlign w:val="center"/>
          </w:tcPr>
          <w:p w14:paraId="5360EBF5" w14:textId="77777777" w:rsidR="00AF272E" w:rsidRPr="00A43BA8" w:rsidRDefault="00AF272E" w:rsidP="001E112B">
            <w:pPr>
              <w:pStyle w:val="05berschrift1"/>
            </w:pPr>
            <w:r w:rsidRPr="00A43BA8">
              <w:t>Sicherheitsüberlegungen und -</w:t>
            </w:r>
            <w:proofErr w:type="spellStart"/>
            <w:r w:rsidRPr="00A43BA8">
              <w:t>Massnahmen</w:t>
            </w:r>
            <w:proofErr w:type="spellEnd"/>
            <w:r w:rsidRPr="00A43BA8">
              <w:t>:</w:t>
            </w:r>
          </w:p>
        </w:tc>
      </w:tr>
      <w:tr w:rsidR="00AF272E" w:rsidRPr="00A43BA8" w14:paraId="52827849" w14:textId="77777777" w:rsidTr="001C79A1">
        <w:trPr>
          <w:trHeight w:val="1130"/>
        </w:trPr>
        <w:tc>
          <w:tcPr>
            <w:tcW w:w="5000" w:type="pct"/>
          </w:tcPr>
          <w:p w14:paraId="34EBD7B0" w14:textId="4365EE97" w:rsidR="00E832E9" w:rsidRDefault="002B07BA" w:rsidP="00A662E9">
            <w:pPr>
              <w:pStyle w:val="03Aufzhlung"/>
            </w:pPr>
            <w:r>
              <w:t xml:space="preserve">Grundsätzlich reicht das allgemeine </w:t>
            </w:r>
            <w:proofErr w:type="spellStart"/>
            <w:r>
              <w:t>SiKo</w:t>
            </w:r>
            <w:proofErr w:type="spellEnd"/>
            <w:r>
              <w:t xml:space="preserve">. Die </w:t>
            </w:r>
            <w:r w:rsidR="007F231C">
              <w:t>Sani Tasche</w:t>
            </w:r>
            <w:r>
              <w:t xml:space="preserve"> ist immer dabei.</w:t>
            </w:r>
          </w:p>
          <w:p w14:paraId="3011A450" w14:textId="77777777" w:rsidR="0010335B" w:rsidRDefault="0010335B" w:rsidP="0010335B">
            <w:pPr>
              <w:pStyle w:val="03Aufzhlung"/>
            </w:pPr>
            <w:r>
              <w:t>Die TNs sind nie unbeaufsichtigt.</w:t>
            </w:r>
          </w:p>
          <w:p w14:paraId="42580355" w14:textId="77777777" w:rsidR="0010335B" w:rsidRPr="0010335B" w:rsidRDefault="002B07BA" w:rsidP="0010335B">
            <w:pPr>
              <w:pStyle w:val="03Aufzhlung"/>
            </w:pPr>
            <w:r>
              <w:t>Es besteht die Gefahr von Verletzungen durch Werkzeug (Säge, Beil, Sackmesser, etc.). Jedes Werkzeug hat seinen Platz und es wird nichts auf dem Boden liegen gelassen.</w:t>
            </w:r>
            <w:r w:rsidR="0010335B">
              <w:t xml:space="preserve"> </w:t>
            </w:r>
            <w:r w:rsidR="0010335B" w:rsidRPr="0010335B">
              <w:t>Den TNs wird gezeigt, wie sie mit Werkzeug umgehen müssen und sie werden bei deren Benutzung begleitet.</w:t>
            </w:r>
          </w:p>
          <w:p w14:paraId="567AB206" w14:textId="775F77B8" w:rsidR="00A662E9" w:rsidRDefault="002B07BA" w:rsidP="00A662E9">
            <w:pPr>
              <w:pStyle w:val="03Aufzhlung"/>
            </w:pPr>
            <w:r>
              <w:t>Zusätzlich Vorsicht geboten ist bei der Benützung der Leiter (</w:t>
            </w:r>
            <w:r w:rsidR="00A662E9">
              <w:t>darf nur von den Leitern benützt werden</w:t>
            </w:r>
            <w:r w:rsidR="0010335B">
              <w:t xml:space="preserve">, </w:t>
            </w:r>
            <w:proofErr w:type="spellStart"/>
            <w:r w:rsidR="0010335B">
              <w:t>ausserdem</w:t>
            </w:r>
            <w:proofErr w:type="spellEnd"/>
            <w:r w:rsidR="0010335B">
              <w:t xml:space="preserve"> wird sie immer von einer Zweitperson gesichert</w:t>
            </w:r>
            <w:r>
              <w:t>)</w:t>
            </w:r>
            <w:r w:rsidR="00A662E9">
              <w:t>.</w:t>
            </w:r>
          </w:p>
          <w:p w14:paraId="4446283D" w14:textId="77777777" w:rsidR="002B07BA" w:rsidRPr="007874DA" w:rsidRDefault="002B07BA" w:rsidP="0010335B">
            <w:pPr>
              <w:pStyle w:val="01Eingabe1"/>
            </w:pPr>
          </w:p>
        </w:tc>
      </w:tr>
    </w:tbl>
    <w:p w14:paraId="724D7756" w14:textId="77777777" w:rsidR="00AF272E" w:rsidRPr="00A43BA8" w:rsidRDefault="00AF272E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01DC84A6" w14:textId="77777777" w:rsidTr="00DE43B2">
        <w:trPr>
          <w:trHeight w:val="70"/>
        </w:trPr>
        <w:tc>
          <w:tcPr>
            <w:tcW w:w="5000" w:type="pct"/>
          </w:tcPr>
          <w:p w14:paraId="20E810E2" w14:textId="77777777" w:rsidR="00AF272E" w:rsidRPr="00A43BA8" w:rsidRDefault="00AF272E" w:rsidP="001E112B">
            <w:pPr>
              <w:pStyle w:val="05berschrift1"/>
            </w:pPr>
            <w:r w:rsidRPr="00A43BA8">
              <w:t>Alternativprogramm:</w:t>
            </w:r>
          </w:p>
        </w:tc>
      </w:tr>
      <w:tr w:rsidR="00AF272E" w:rsidRPr="00A43BA8" w14:paraId="70357960" w14:textId="77777777" w:rsidTr="00CC4748">
        <w:trPr>
          <w:trHeight w:val="64"/>
        </w:trPr>
        <w:tc>
          <w:tcPr>
            <w:tcW w:w="5000" w:type="pct"/>
          </w:tcPr>
          <w:p w14:paraId="03D97FEB" w14:textId="77777777" w:rsidR="00AF272E" w:rsidRDefault="002B07BA" w:rsidP="000E7309">
            <w:pPr>
              <w:pStyle w:val="01Eingabe1"/>
            </w:pPr>
            <w:r w:rsidRPr="002B07BA">
              <w:t>Es ist kein Alternativprogramm vorgesehen</w:t>
            </w:r>
            <w:r w:rsidR="001C79A1">
              <w:t>, das Programm wird in jedem Fall wie geplant durchgeführt</w:t>
            </w:r>
            <w:r w:rsidRPr="002B07BA">
              <w:t>.</w:t>
            </w:r>
          </w:p>
          <w:p w14:paraId="4A0D02E9" w14:textId="77777777" w:rsidR="001C79A1" w:rsidRPr="001C7348" w:rsidRDefault="001C79A1" w:rsidP="000E7309">
            <w:pPr>
              <w:pStyle w:val="01Eingabe1"/>
            </w:pPr>
          </w:p>
        </w:tc>
      </w:tr>
    </w:tbl>
    <w:p w14:paraId="4E7E5980" w14:textId="77777777" w:rsidR="00AF272E" w:rsidRPr="00D750AB" w:rsidRDefault="00AF272E" w:rsidP="00D750AB">
      <w:pPr>
        <w:pStyle w:val="01Eingabe1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203"/>
      </w:tblGrid>
      <w:tr w:rsidR="009D5C7B" w:rsidRPr="00A43BA8" w14:paraId="083A143F" w14:textId="77777777" w:rsidTr="00F44E3B">
        <w:tc>
          <w:tcPr>
            <w:tcW w:w="5000" w:type="pct"/>
            <w:tcBorders>
              <w:left w:val="nil"/>
              <w:bottom w:val="nil"/>
              <w:right w:val="nil"/>
            </w:tcBorders>
            <w:vAlign w:val="center"/>
          </w:tcPr>
          <w:p w14:paraId="603C66A1" w14:textId="77777777" w:rsidR="009D5C7B" w:rsidRPr="00A43BA8" w:rsidRDefault="009D5C7B" w:rsidP="001E112B">
            <w:pPr>
              <w:pStyle w:val="05berschrift1"/>
            </w:pPr>
            <w:r w:rsidRPr="00A43BA8">
              <w:t>Material:</w:t>
            </w:r>
          </w:p>
        </w:tc>
      </w:tr>
    </w:tbl>
    <w:p w14:paraId="66AB7755" w14:textId="3EA82F7D" w:rsidR="00640835" w:rsidRDefault="003B0B28" w:rsidP="00D750AB">
      <w:pPr>
        <w:pStyle w:val="01Eingabe1"/>
        <w:rPr>
          <w:bCs/>
        </w:rPr>
      </w:pPr>
      <w:r>
        <w:t xml:space="preserve">  </w:t>
      </w:r>
      <w:r w:rsidR="00E72970">
        <w:t xml:space="preserve">Das Material wird zusammen </w:t>
      </w:r>
      <w:r w:rsidR="00204D5C">
        <w:t xml:space="preserve">und im Namen der Stufe </w:t>
      </w:r>
      <w:proofErr w:type="spellStart"/>
      <w:r w:rsidR="00204D5C">
        <w:t>Guscha</w:t>
      </w:r>
      <w:proofErr w:type="spellEnd"/>
      <w:r w:rsidR="00204D5C">
        <w:t xml:space="preserve"> </w:t>
      </w:r>
      <w:r w:rsidR="006268B7">
        <w:t>organisiert</w:t>
      </w:r>
      <w:r w:rsidR="00204D5C">
        <w:t xml:space="preserve"> und beim Mat bestellt.</w:t>
      </w:r>
      <w:r w:rsidR="00204D5C">
        <w:br/>
        <w:t xml:space="preserve">  Material: </w:t>
      </w:r>
      <w:r w:rsidR="00806E90">
        <w:t>Siehe Block „</w:t>
      </w:r>
      <w:r w:rsidR="00806E90" w:rsidRPr="006E1E01">
        <w:rPr>
          <w:bCs/>
        </w:rPr>
        <w:t>123</w:t>
      </w:r>
      <w:r w:rsidR="00806E90">
        <w:rPr>
          <w:b/>
          <w:bCs/>
        </w:rPr>
        <w:t xml:space="preserve"> </w:t>
      </w:r>
      <w:r w:rsidR="00806E90" w:rsidRPr="006E1E01">
        <w:rPr>
          <w:bCs/>
        </w:rPr>
        <w:t>LA</w:t>
      </w:r>
      <w:r w:rsidR="00806E90">
        <w:rPr>
          <w:b/>
          <w:bCs/>
        </w:rPr>
        <w:t xml:space="preserve"> </w:t>
      </w:r>
      <w:r w:rsidR="00806E90" w:rsidRPr="006E1E01">
        <w:rPr>
          <w:bCs/>
        </w:rPr>
        <w:t>Aufbau</w:t>
      </w:r>
      <w:r w:rsidR="00806E90">
        <w:rPr>
          <w:bCs/>
        </w:rPr>
        <w:t>“ von der St</w:t>
      </w:r>
      <w:r w:rsidR="00E72970">
        <w:rPr>
          <w:bCs/>
        </w:rPr>
        <w:t xml:space="preserve">ufe </w:t>
      </w:r>
      <w:proofErr w:type="spellStart"/>
      <w:r w:rsidR="00E72970">
        <w:rPr>
          <w:bCs/>
        </w:rPr>
        <w:t>Guscha</w:t>
      </w:r>
      <w:proofErr w:type="spellEnd"/>
      <w:r w:rsidR="00E72970">
        <w:rPr>
          <w:bCs/>
        </w:rPr>
        <w:t xml:space="preserve">. </w:t>
      </w:r>
    </w:p>
    <w:p w14:paraId="15123ADF" w14:textId="77777777" w:rsidR="00204D5C" w:rsidRPr="00A43BA8" w:rsidRDefault="00204D5C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296EF7EC" w14:textId="77777777" w:rsidTr="00DE43B2">
        <w:tc>
          <w:tcPr>
            <w:tcW w:w="5000" w:type="pct"/>
          </w:tcPr>
          <w:p w14:paraId="43FBAED5" w14:textId="77777777" w:rsidR="00AF272E" w:rsidRPr="00A43BA8" w:rsidRDefault="004871C2" w:rsidP="001E112B">
            <w:pPr>
              <w:pStyle w:val="05berschrift1"/>
            </w:pPr>
            <w:r>
              <w:t xml:space="preserve">Beilagen / </w:t>
            </w:r>
            <w:r w:rsidR="00AF272E" w:rsidRPr="00A43BA8">
              <w:t>Bemerkungen:</w:t>
            </w:r>
          </w:p>
        </w:tc>
      </w:tr>
      <w:tr w:rsidR="00AF272E" w:rsidRPr="00A43BA8" w14:paraId="77A61AC5" w14:textId="77777777" w:rsidTr="000A2F8C">
        <w:trPr>
          <w:trHeight w:val="20"/>
        </w:trPr>
        <w:tc>
          <w:tcPr>
            <w:tcW w:w="5000" w:type="pct"/>
          </w:tcPr>
          <w:p w14:paraId="2129EAB5" w14:textId="77777777" w:rsidR="00AF272E" w:rsidRDefault="002B07BA" w:rsidP="0097350A">
            <w:pPr>
              <w:pStyle w:val="01Eingabe1"/>
            </w:pPr>
            <w:r>
              <w:t>-</w:t>
            </w:r>
          </w:p>
          <w:p w14:paraId="601DF0A7" w14:textId="77777777" w:rsidR="00CC4748" w:rsidRPr="007874DA" w:rsidRDefault="00CC4748" w:rsidP="0097350A">
            <w:pPr>
              <w:pStyle w:val="01Eingabe1"/>
            </w:pPr>
          </w:p>
        </w:tc>
      </w:tr>
    </w:tbl>
    <w:p w14:paraId="3A5DEB2E" w14:textId="77777777" w:rsidR="00AF272E" w:rsidRPr="00A43BA8" w:rsidRDefault="00AF272E" w:rsidP="00DE43B2">
      <w:pPr>
        <w:pStyle w:val="01Eingabe1"/>
      </w:pPr>
    </w:p>
    <w:sectPr w:rsidR="00AF272E" w:rsidRPr="00A43BA8" w:rsidSect="006C68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956" w:right="851" w:bottom="851" w:left="851" w:header="720" w:footer="35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 Reinhardt" w:date="2023-04-16T15:51:00Z" w:initials="JR">
    <w:p w14:paraId="05EA299A" w14:textId="77777777" w:rsidR="00804ED0" w:rsidRDefault="00804ED0" w:rsidP="0066443B">
      <w:r>
        <w:rPr>
          <w:rStyle w:val="Kommentarzeichen"/>
        </w:rPr>
        <w:annotationRef/>
      </w:r>
      <w:r>
        <w:rPr>
          <w:sz w:val="20"/>
        </w:rPr>
        <w:t>Abstand zu den Bäumen beachten</w:t>
      </w:r>
    </w:p>
  </w:comment>
  <w:comment w:id="1" w:author="Lino Bertschinger" w:date="2023-04-16T16:26:00Z" w:initials="LB">
    <w:p w14:paraId="76DD2A7C" w14:textId="77777777" w:rsidR="00CC37D0" w:rsidRDefault="00CC37D0" w:rsidP="00B44D2F">
      <w:pPr>
        <w:pStyle w:val="Kommentartext"/>
      </w:pPr>
      <w:r>
        <w:rPr>
          <w:rStyle w:val="Kommentarzeichen"/>
        </w:rPr>
        <w:annotationRef/>
      </w:r>
      <w:r>
        <w:rPr>
          <w:lang w:val="de-CH"/>
        </w:rPr>
        <w:t>hinzugefügt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EA299A" w15:done="0"/>
  <w15:commentEx w15:paraId="76DD2A7C" w15:paraIdParent="05EA29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697FB" w16cex:dateUtc="2023-04-16T13:51:00Z"/>
  <w16cex:commentExtensible w16cex:durableId="27E6A031" w16cex:dateUtc="2023-04-16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EA299A" w16cid:durableId="27E697FB"/>
  <w16cid:commentId w16cid:paraId="76DD2A7C" w16cid:durableId="27E6A0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459A" w14:textId="77777777" w:rsidR="000B29E6" w:rsidRDefault="000B29E6">
      <w:r>
        <w:separator/>
      </w:r>
    </w:p>
  </w:endnote>
  <w:endnote w:type="continuationSeparator" w:id="0">
    <w:p w14:paraId="514BA2B9" w14:textId="77777777" w:rsidR="000B29E6" w:rsidRDefault="000B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FC51" w14:textId="77777777" w:rsidR="004B2BCF" w:rsidRDefault="004B2B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1025" w14:textId="375EA69A" w:rsidR="004F4DD9" w:rsidRDefault="00913BAF" w:rsidP="00F44425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494999">
      <w:rPr>
        <w:noProof/>
      </w:rPr>
      <w:t>125 LA Campaufbau.docx</w:t>
    </w:r>
    <w:r>
      <w:rPr>
        <w:noProof/>
      </w:rPr>
      <w:fldChar w:fldCharType="end"/>
    </w:r>
    <w:r w:rsidR="0097350A">
      <w:ptab w:relativeTo="margin" w:alignment="center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 w:rsidR="00BF4BAD">
      <w:rPr>
        <w:noProof/>
      </w:rPr>
      <w:t>16.04.2023</w:t>
    </w:r>
    <w:r w:rsidR="0097350A">
      <w:fldChar w:fldCharType="end"/>
    </w:r>
    <w:r w:rsidR="0097350A">
      <w:ptab w:relativeTo="margin" w:alignment="right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E109D3">
      <w:rPr>
        <w:noProof/>
      </w:rPr>
      <w:t>3</w:t>
    </w:r>
    <w:r w:rsidR="0097350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6A48" w14:textId="77777777" w:rsidR="004B2BCF" w:rsidRDefault="004B2B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2876" w14:textId="77777777" w:rsidR="000B29E6" w:rsidRDefault="000B29E6">
      <w:r>
        <w:separator/>
      </w:r>
    </w:p>
  </w:footnote>
  <w:footnote w:type="continuationSeparator" w:id="0">
    <w:p w14:paraId="33901FA2" w14:textId="77777777" w:rsidR="000B29E6" w:rsidRDefault="000B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A376" w14:textId="77777777" w:rsidR="004B2BCF" w:rsidRDefault="004B2B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CABB" w14:textId="77777777" w:rsidR="00805BF8" w:rsidRPr="00845364" w:rsidRDefault="004871C2" w:rsidP="00845364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69EC6094" wp14:editId="2C420E0B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2" name="Grafik 2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 w:rsidRPr="00845364">
      <w:rPr>
        <w:noProof/>
        <w:lang w:val="de-CH" w:eastAsia="de-CH"/>
      </w:rPr>
      <w:drawing>
        <wp:anchor distT="0" distB="0" distL="114935" distR="114935" simplePos="0" relativeHeight="251659264" behindDoc="1" locked="0" layoutInCell="1" allowOverlap="1" wp14:anchorId="7D2194A2" wp14:editId="0C50067D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>
      <w:rPr>
        <w:rStyle w:val="KopfzeileZchn"/>
      </w:rPr>
      <w:t>J+S Lageraktivität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45C4" w14:textId="77777777" w:rsidR="004B2BCF" w:rsidRDefault="004B2B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AE655B5"/>
    <w:multiLevelType w:val="hybridMultilevel"/>
    <w:tmpl w:val="B0288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20093"/>
    <w:multiLevelType w:val="hybridMultilevel"/>
    <w:tmpl w:val="5A6E8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A22FC"/>
    <w:multiLevelType w:val="hybridMultilevel"/>
    <w:tmpl w:val="C7A21D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D770D4"/>
    <w:multiLevelType w:val="hybridMultilevel"/>
    <w:tmpl w:val="A3CC6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4261C"/>
    <w:multiLevelType w:val="hybridMultilevel"/>
    <w:tmpl w:val="5734E9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49794">
    <w:abstractNumId w:val="10"/>
  </w:num>
  <w:num w:numId="2" w16cid:durableId="993097122">
    <w:abstractNumId w:val="13"/>
  </w:num>
  <w:num w:numId="3" w16cid:durableId="252207636">
    <w:abstractNumId w:val="9"/>
  </w:num>
  <w:num w:numId="4" w16cid:durableId="708802189">
    <w:abstractNumId w:val="7"/>
  </w:num>
  <w:num w:numId="5" w16cid:durableId="1011638700">
    <w:abstractNumId w:val="6"/>
  </w:num>
  <w:num w:numId="6" w16cid:durableId="1900676329">
    <w:abstractNumId w:val="5"/>
  </w:num>
  <w:num w:numId="7" w16cid:durableId="577448170">
    <w:abstractNumId w:val="4"/>
  </w:num>
  <w:num w:numId="8" w16cid:durableId="2048531645">
    <w:abstractNumId w:val="8"/>
  </w:num>
  <w:num w:numId="9" w16cid:durableId="520247227">
    <w:abstractNumId w:val="3"/>
  </w:num>
  <w:num w:numId="10" w16cid:durableId="2121561946">
    <w:abstractNumId w:val="2"/>
  </w:num>
  <w:num w:numId="11" w16cid:durableId="1694846946">
    <w:abstractNumId w:val="1"/>
  </w:num>
  <w:num w:numId="12" w16cid:durableId="1561552483">
    <w:abstractNumId w:val="0"/>
  </w:num>
  <w:num w:numId="13" w16cid:durableId="2075813437">
    <w:abstractNumId w:val="11"/>
  </w:num>
  <w:num w:numId="14" w16cid:durableId="548498742">
    <w:abstractNumId w:val="16"/>
  </w:num>
  <w:num w:numId="15" w16cid:durableId="1000932489">
    <w:abstractNumId w:val="15"/>
  </w:num>
  <w:num w:numId="16" w16cid:durableId="812910395">
    <w:abstractNumId w:val="14"/>
  </w:num>
  <w:num w:numId="17" w16cid:durableId="170918227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 Reinhardt">
    <w15:presenceInfo w15:providerId="Windows Live" w15:userId="d9f7dbf8a2900dd5"/>
  </w15:person>
  <w15:person w15:author="Lino Bertschinger">
    <w15:presenceInfo w15:providerId="Windows Live" w15:userId="e1732ee0968ab6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BA"/>
    <w:rsid w:val="000038FD"/>
    <w:rsid w:val="0000738D"/>
    <w:rsid w:val="00015FF8"/>
    <w:rsid w:val="00021A24"/>
    <w:rsid w:val="0002657E"/>
    <w:rsid w:val="000432DD"/>
    <w:rsid w:val="0007129C"/>
    <w:rsid w:val="0008167F"/>
    <w:rsid w:val="00095E97"/>
    <w:rsid w:val="000A1F88"/>
    <w:rsid w:val="000A2F8C"/>
    <w:rsid w:val="000B29E6"/>
    <w:rsid w:val="000B3761"/>
    <w:rsid w:val="000D5ADF"/>
    <w:rsid w:val="000E060A"/>
    <w:rsid w:val="000E2091"/>
    <w:rsid w:val="000E7309"/>
    <w:rsid w:val="000F79E1"/>
    <w:rsid w:val="0010335B"/>
    <w:rsid w:val="00103927"/>
    <w:rsid w:val="001210B7"/>
    <w:rsid w:val="0012614A"/>
    <w:rsid w:val="00132784"/>
    <w:rsid w:val="00142AA0"/>
    <w:rsid w:val="001466F1"/>
    <w:rsid w:val="001543EB"/>
    <w:rsid w:val="00165383"/>
    <w:rsid w:val="0016625F"/>
    <w:rsid w:val="00176651"/>
    <w:rsid w:val="00181122"/>
    <w:rsid w:val="00183FFD"/>
    <w:rsid w:val="0019055B"/>
    <w:rsid w:val="001A172E"/>
    <w:rsid w:val="001B2080"/>
    <w:rsid w:val="001B23FC"/>
    <w:rsid w:val="001C713C"/>
    <w:rsid w:val="001C7348"/>
    <w:rsid w:val="001C79A1"/>
    <w:rsid w:val="001D3EDA"/>
    <w:rsid w:val="001E112B"/>
    <w:rsid w:val="001F445F"/>
    <w:rsid w:val="001F7DB7"/>
    <w:rsid w:val="002007CA"/>
    <w:rsid w:val="00204D5C"/>
    <w:rsid w:val="0021286A"/>
    <w:rsid w:val="00216B90"/>
    <w:rsid w:val="002272A1"/>
    <w:rsid w:val="00232786"/>
    <w:rsid w:val="00236A2D"/>
    <w:rsid w:val="00254882"/>
    <w:rsid w:val="002703FB"/>
    <w:rsid w:val="00296625"/>
    <w:rsid w:val="002B07BA"/>
    <w:rsid w:val="002B0F5E"/>
    <w:rsid w:val="002B2FB0"/>
    <w:rsid w:val="002C3AAC"/>
    <w:rsid w:val="002C63E4"/>
    <w:rsid w:val="00302B2C"/>
    <w:rsid w:val="0031576A"/>
    <w:rsid w:val="003266EE"/>
    <w:rsid w:val="00342C3A"/>
    <w:rsid w:val="00350D0E"/>
    <w:rsid w:val="003546C4"/>
    <w:rsid w:val="0037629B"/>
    <w:rsid w:val="00376BF8"/>
    <w:rsid w:val="00383173"/>
    <w:rsid w:val="00390156"/>
    <w:rsid w:val="003A1A2A"/>
    <w:rsid w:val="003B0B28"/>
    <w:rsid w:val="003D0FA8"/>
    <w:rsid w:val="003E156B"/>
    <w:rsid w:val="003E1CAB"/>
    <w:rsid w:val="003F335E"/>
    <w:rsid w:val="003F5DAD"/>
    <w:rsid w:val="0041316B"/>
    <w:rsid w:val="004365CF"/>
    <w:rsid w:val="00470D2A"/>
    <w:rsid w:val="0047547D"/>
    <w:rsid w:val="004871C2"/>
    <w:rsid w:val="00494999"/>
    <w:rsid w:val="004A34AD"/>
    <w:rsid w:val="004B2BCF"/>
    <w:rsid w:val="004C4A14"/>
    <w:rsid w:val="004C75DD"/>
    <w:rsid w:val="004E19B5"/>
    <w:rsid w:val="004E2AEE"/>
    <w:rsid w:val="004E2B11"/>
    <w:rsid w:val="004F161E"/>
    <w:rsid w:val="004F2642"/>
    <w:rsid w:val="004F4DD9"/>
    <w:rsid w:val="00523F22"/>
    <w:rsid w:val="00537D50"/>
    <w:rsid w:val="00542F50"/>
    <w:rsid w:val="00556893"/>
    <w:rsid w:val="00561D9A"/>
    <w:rsid w:val="005640F6"/>
    <w:rsid w:val="00575A89"/>
    <w:rsid w:val="0058101F"/>
    <w:rsid w:val="00586B31"/>
    <w:rsid w:val="005906EB"/>
    <w:rsid w:val="005A220A"/>
    <w:rsid w:val="005C4919"/>
    <w:rsid w:val="005C4FD1"/>
    <w:rsid w:val="005C52A8"/>
    <w:rsid w:val="005C6223"/>
    <w:rsid w:val="005D4C29"/>
    <w:rsid w:val="005E0549"/>
    <w:rsid w:val="005E4A48"/>
    <w:rsid w:val="005E6CFD"/>
    <w:rsid w:val="005E7286"/>
    <w:rsid w:val="005E7BF9"/>
    <w:rsid w:val="005F196D"/>
    <w:rsid w:val="005F1BCF"/>
    <w:rsid w:val="0061215F"/>
    <w:rsid w:val="00613159"/>
    <w:rsid w:val="0061352A"/>
    <w:rsid w:val="006268B7"/>
    <w:rsid w:val="00640835"/>
    <w:rsid w:val="006422E7"/>
    <w:rsid w:val="006534D3"/>
    <w:rsid w:val="00660F2C"/>
    <w:rsid w:val="0066225A"/>
    <w:rsid w:val="00685CC9"/>
    <w:rsid w:val="00687F3B"/>
    <w:rsid w:val="006915E2"/>
    <w:rsid w:val="006B5E91"/>
    <w:rsid w:val="006B687D"/>
    <w:rsid w:val="006B7C15"/>
    <w:rsid w:val="006C4AD7"/>
    <w:rsid w:val="006C6880"/>
    <w:rsid w:val="006E1E01"/>
    <w:rsid w:val="007065B9"/>
    <w:rsid w:val="00715B84"/>
    <w:rsid w:val="00731C40"/>
    <w:rsid w:val="0073450F"/>
    <w:rsid w:val="007467FC"/>
    <w:rsid w:val="00752F70"/>
    <w:rsid w:val="007557D2"/>
    <w:rsid w:val="00767C10"/>
    <w:rsid w:val="00782CA5"/>
    <w:rsid w:val="007830DA"/>
    <w:rsid w:val="007874DA"/>
    <w:rsid w:val="007A2C2B"/>
    <w:rsid w:val="007A32C4"/>
    <w:rsid w:val="007A7F51"/>
    <w:rsid w:val="007C42A4"/>
    <w:rsid w:val="007C6938"/>
    <w:rsid w:val="007C7091"/>
    <w:rsid w:val="007D5746"/>
    <w:rsid w:val="007D6343"/>
    <w:rsid w:val="007E4863"/>
    <w:rsid w:val="007E4C2A"/>
    <w:rsid w:val="007F1529"/>
    <w:rsid w:val="007F231C"/>
    <w:rsid w:val="007F532B"/>
    <w:rsid w:val="00804ED0"/>
    <w:rsid w:val="00804F56"/>
    <w:rsid w:val="00805BF8"/>
    <w:rsid w:val="00806E90"/>
    <w:rsid w:val="00841DB2"/>
    <w:rsid w:val="00845364"/>
    <w:rsid w:val="00850B6B"/>
    <w:rsid w:val="00851A80"/>
    <w:rsid w:val="0085792F"/>
    <w:rsid w:val="008670FC"/>
    <w:rsid w:val="00880D1B"/>
    <w:rsid w:val="008830A3"/>
    <w:rsid w:val="00887725"/>
    <w:rsid w:val="00902338"/>
    <w:rsid w:val="00904224"/>
    <w:rsid w:val="00913BAF"/>
    <w:rsid w:val="00914292"/>
    <w:rsid w:val="009170CE"/>
    <w:rsid w:val="00926F69"/>
    <w:rsid w:val="00933F42"/>
    <w:rsid w:val="00954BEE"/>
    <w:rsid w:val="0097350A"/>
    <w:rsid w:val="009838DE"/>
    <w:rsid w:val="00986DA4"/>
    <w:rsid w:val="00992446"/>
    <w:rsid w:val="009A4CC0"/>
    <w:rsid w:val="009A6FE7"/>
    <w:rsid w:val="009B28FC"/>
    <w:rsid w:val="009B2D65"/>
    <w:rsid w:val="009B32D1"/>
    <w:rsid w:val="009D5C7B"/>
    <w:rsid w:val="009F12BC"/>
    <w:rsid w:val="00A14AAF"/>
    <w:rsid w:val="00A16377"/>
    <w:rsid w:val="00A16E02"/>
    <w:rsid w:val="00A41E0A"/>
    <w:rsid w:val="00A43BA8"/>
    <w:rsid w:val="00A52469"/>
    <w:rsid w:val="00A62588"/>
    <w:rsid w:val="00A662E9"/>
    <w:rsid w:val="00AB37A4"/>
    <w:rsid w:val="00AC7BBA"/>
    <w:rsid w:val="00AD2C02"/>
    <w:rsid w:val="00AD3862"/>
    <w:rsid w:val="00AE03F2"/>
    <w:rsid w:val="00AE3293"/>
    <w:rsid w:val="00AF272E"/>
    <w:rsid w:val="00AF5A56"/>
    <w:rsid w:val="00B024EB"/>
    <w:rsid w:val="00B15A88"/>
    <w:rsid w:val="00B257FC"/>
    <w:rsid w:val="00B366A9"/>
    <w:rsid w:val="00B41BB7"/>
    <w:rsid w:val="00B42FD8"/>
    <w:rsid w:val="00B5291A"/>
    <w:rsid w:val="00B56494"/>
    <w:rsid w:val="00B607A4"/>
    <w:rsid w:val="00B73B19"/>
    <w:rsid w:val="00B92801"/>
    <w:rsid w:val="00B95620"/>
    <w:rsid w:val="00B968F0"/>
    <w:rsid w:val="00BD7949"/>
    <w:rsid w:val="00BF07BB"/>
    <w:rsid w:val="00BF2A95"/>
    <w:rsid w:val="00BF4BAD"/>
    <w:rsid w:val="00C019EF"/>
    <w:rsid w:val="00C11AFE"/>
    <w:rsid w:val="00C120A7"/>
    <w:rsid w:val="00C12579"/>
    <w:rsid w:val="00C12E0D"/>
    <w:rsid w:val="00C17708"/>
    <w:rsid w:val="00C22B4D"/>
    <w:rsid w:val="00C25294"/>
    <w:rsid w:val="00C26B26"/>
    <w:rsid w:val="00C3185F"/>
    <w:rsid w:val="00C32882"/>
    <w:rsid w:val="00C5350A"/>
    <w:rsid w:val="00C930A5"/>
    <w:rsid w:val="00CB7CE9"/>
    <w:rsid w:val="00CC283D"/>
    <w:rsid w:val="00CC37D0"/>
    <w:rsid w:val="00CC4748"/>
    <w:rsid w:val="00CC766D"/>
    <w:rsid w:val="00CE15DF"/>
    <w:rsid w:val="00CE1FC6"/>
    <w:rsid w:val="00CE6A5D"/>
    <w:rsid w:val="00D055F5"/>
    <w:rsid w:val="00D122B0"/>
    <w:rsid w:val="00D13088"/>
    <w:rsid w:val="00D21436"/>
    <w:rsid w:val="00D256B6"/>
    <w:rsid w:val="00D26731"/>
    <w:rsid w:val="00D3389A"/>
    <w:rsid w:val="00D41412"/>
    <w:rsid w:val="00D463C0"/>
    <w:rsid w:val="00D51CE7"/>
    <w:rsid w:val="00D75063"/>
    <w:rsid w:val="00D750AB"/>
    <w:rsid w:val="00D86217"/>
    <w:rsid w:val="00D86B19"/>
    <w:rsid w:val="00D97510"/>
    <w:rsid w:val="00DA3C15"/>
    <w:rsid w:val="00DA5C0B"/>
    <w:rsid w:val="00DC00B8"/>
    <w:rsid w:val="00DC17F0"/>
    <w:rsid w:val="00DC4A47"/>
    <w:rsid w:val="00DD104B"/>
    <w:rsid w:val="00DE0DC1"/>
    <w:rsid w:val="00DE43B2"/>
    <w:rsid w:val="00E01CAA"/>
    <w:rsid w:val="00E027DC"/>
    <w:rsid w:val="00E109D3"/>
    <w:rsid w:val="00E54C29"/>
    <w:rsid w:val="00E6716C"/>
    <w:rsid w:val="00E72970"/>
    <w:rsid w:val="00E832E9"/>
    <w:rsid w:val="00EA29B4"/>
    <w:rsid w:val="00EA31C2"/>
    <w:rsid w:val="00EA4D09"/>
    <w:rsid w:val="00EB0BAA"/>
    <w:rsid w:val="00EB2EE6"/>
    <w:rsid w:val="00EC2C8E"/>
    <w:rsid w:val="00ED523B"/>
    <w:rsid w:val="00EF7FC0"/>
    <w:rsid w:val="00F0490D"/>
    <w:rsid w:val="00F104C2"/>
    <w:rsid w:val="00F111B7"/>
    <w:rsid w:val="00F229E8"/>
    <w:rsid w:val="00F274D5"/>
    <w:rsid w:val="00F34653"/>
    <w:rsid w:val="00F35E9C"/>
    <w:rsid w:val="00F44425"/>
    <w:rsid w:val="00F44E3B"/>
    <w:rsid w:val="00F64563"/>
    <w:rsid w:val="00FC2D25"/>
    <w:rsid w:val="00FC550E"/>
    <w:rsid w:val="00FD1139"/>
    <w:rsid w:val="00FE059F"/>
    <w:rsid w:val="00FE2BC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871547"/>
  <w15:chartTrackingRefBased/>
  <w15:docId w15:val="{030ED714-0F1E-4C1C-9788-439DFE87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customStyle="1" w:styleId="05berschrift1">
    <w:name w:val="_05_Überschrift 1"/>
    <w:basedOn w:val="berschrift1"/>
    <w:link w:val="05berschrift1Zchn"/>
    <w:qFormat/>
    <w:rsid w:val="001E112B"/>
  </w:style>
  <w:style w:type="paragraph" w:customStyle="1" w:styleId="06berschrift2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1429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customStyle="1" w:styleId="01Eingabe1">
    <w:name w:val="_01_Eingabe 1"/>
    <w:basedOn w:val="Standard"/>
    <w:link w:val="01Eingabe1Zchn"/>
    <w:qFormat/>
    <w:rsid w:val="00181122"/>
  </w:style>
  <w:style w:type="character" w:customStyle="1" w:styleId="FuzeileZchn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customStyle="1" w:styleId="03Aufzhlung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customStyle="1" w:styleId="02Eingabe2">
    <w:name w:val="_02_Eingabe 2"/>
    <w:basedOn w:val="Standard"/>
    <w:link w:val="02Eingabe2Zchn"/>
    <w:qFormat/>
    <w:rsid w:val="00181122"/>
    <w:pPr>
      <w:jc w:val="right"/>
    </w:pPr>
  </w:style>
  <w:style w:type="character" w:customStyle="1" w:styleId="02Eingabe2Zchn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customStyle="1" w:styleId="01Eingabe1Zchn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customStyle="1" w:styleId="04Titel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customStyle="1" w:styleId="03AufzhlungZchn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customStyle="1" w:styleId="berschrift1Zchn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04TitelZchn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customStyle="1" w:styleId="05berschrift1Zchn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berschrift2Zchn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06berschrift2Zchn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  <w:style w:type="paragraph" w:customStyle="1" w:styleId="Eingabe2">
    <w:name w:val="Eingabe 2"/>
    <w:basedOn w:val="Standard"/>
    <w:link w:val="Eingabe2Zchn"/>
    <w:qFormat/>
    <w:rsid w:val="002B07BA"/>
  </w:style>
  <w:style w:type="character" w:customStyle="1" w:styleId="Eingabe2Zchn">
    <w:name w:val="Eingabe 2 Zchn"/>
    <w:basedOn w:val="Absatz-Standardschriftart"/>
    <w:link w:val="Eingabe2"/>
    <w:rsid w:val="002B07BA"/>
    <w:rPr>
      <w:rFonts w:ascii="Cambria" w:hAnsi="Cambria"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\Dropbox\Pfi-La\Vorlagen%20und%20Hilfsmittel%20(f&#252;r%20Leiter)\03_Vorlagen\VORLAGE_LA-Bloc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VORLAGE_LA-Block.dotx</Template>
  <TotalTime>0</TotalTime>
  <Pages>3</Pages>
  <Words>915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Lageraktivität-Block</vt:lpstr>
    </vt:vector>
  </TitlesOfParts>
  <Manager>Fabian Wydler</Manager>
  <Company>Cevi Wetzikon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Lageraktivität-Block</dc:title>
  <dc:subject>J+S-Lager</dc:subject>
  <dc:creator>Fabian Wydler</dc:creator>
  <cp:keywords/>
  <dc:description>Dieses Dokument kann eingesetzt werden um Lageraktivität-Blöcke in J+S-Lager vorzubereiten und zu dokumentieren. Der J+S-Coach benötigt von jedem Block ein solches Dossier.</dc:description>
  <cp:lastModifiedBy>Lino Bertschinger</cp:lastModifiedBy>
  <cp:revision>144</cp:revision>
  <cp:lastPrinted>2022-06-03T04:34:00Z</cp:lastPrinted>
  <dcterms:created xsi:type="dcterms:W3CDTF">2017-04-22T11:00:00Z</dcterms:created>
  <dcterms:modified xsi:type="dcterms:W3CDTF">2023-04-16T14:26:00Z</dcterms:modified>
  <cp:category>Jugend und Sport</cp:category>
  <cp:version>1.0</cp:version>
</cp:coreProperties>
</file>