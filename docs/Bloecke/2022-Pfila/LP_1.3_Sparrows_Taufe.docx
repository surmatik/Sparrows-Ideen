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E9DCC2" w14:textId="3774BA5D" w:rsidR="001543EB" w:rsidRPr="00D911E3" w:rsidRDefault="00270994" w:rsidP="00DE43B2">
      <w:pPr>
        <w:pStyle w:val="04Titel"/>
      </w:pPr>
      <w:r>
        <w:t>SPARROWS</w:t>
      </w:r>
      <w:r w:rsidR="00850242">
        <w:t>-Taufe</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00C65323" w14:textId="77777777" w:rsidTr="00390156">
        <w:trPr>
          <w:trHeight w:val="42"/>
        </w:trPr>
        <w:tc>
          <w:tcPr>
            <w:tcW w:w="2500" w:type="pct"/>
            <w:vAlign w:val="center"/>
          </w:tcPr>
          <w:p w14:paraId="27C6ECD9" w14:textId="77777777" w:rsidR="00EA4D09" w:rsidRDefault="00EA4D09" w:rsidP="001E112B">
            <w:pPr>
              <w:pStyle w:val="05berschrift1"/>
            </w:pPr>
            <w:r w:rsidRPr="00A43BA8">
              <w:t>Stufe:</w:t>
            </w:r>
          </w:p>
          <w:p w14:paraId="157909BD" w14:textId="6B603E49" w:rsidR="00EA4D09" w:rsidRPr="001543EB" w:rsidRDefault="00270994" w:rsidP="00181122">
            <w:pPr>
              <w:pStyle w:val="02Eingabe2"/>
            </w:pPr>
            <w:r>
              <w:t>Sparrows</w:t>
            </w:r>
          </w:p>
        </w:tc>
        <w:tc>
          <w:tcPr>
            <w:tcW w:w="2500" w:type="pct"/>
            <w:gridSpan w:val="2"/>
            <w:vAlign w:val="center"/>
          </w:tcPr>
          <w:p w14:paraId="5F776762"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02C5FEA3" w14:textId="15EAD951" w:rsidR="00EA4D09" w:rsidRPr="00EA4D09" w:rsidRDefault="005814E8" w:rsidP="00181122">
            <w:pPr>
              <w:pStyle w:val="02Eingabe2"/>
            </w:pPr>
            <w:r>
              <w:t xml:space="preserve">Kindersport / </w:t>
            </w:r>
            <w:r w:rsidR="00B7632B">
              <w:t>5</w:t>
            </w:r>
            <w:r>
              <w:t xml:space="preserve"> Teilnehmer</w:t>
            </w:r>
          </w:p>
        </w:tc>
      </w:tr>
      <w:tr w:rsidR="00EB2EE6" w:rsidRPr="00A43BA8" w14:paraId="21B5B809" w14:textId="77777777" w:rsidTr="00DE43B2">
        <w:trPr>
          <w:trHeight w:val="42"/>
        </w:trPr>
        <w:tc>
          <w:tcPr>
            <w:tcW w:w="2500" w:type="pct"/>
            <w:noWrap/>
            <w:vAlign w:val="center"/>
          </w:tcPr>
          <w:p w14:paraId="537027BA"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10B0FC62" w14:textId="77777777" w:rsidR="00A14AAF" w:rsidRPr="001543EB" w:rsidRDefault="005814E8" w:rsidP="00181122">
            <w:pPr>
              <w:pStyle w:val="02Eingabe2"/>
            </w:pPr>
            <w:r>
              <w:t>Taufe</w:t>
            </w:r>
          </w:p>
        </w:tc>
        <w:tc>
          <w:tcPr>
            <w:tcW w:w="1250" w:type="pct"/>
            <w:noWrap/>
            <w:vAlign w:val="center"/>
          </w:tcPr>
          <w:p w14:paraId="70CEFEF6" w14:textId="77777777" w:rsidR="004F161E" w:rsidRPr="00A43BA8" w:rsidRDefault="004F161E" w:rsidP="001E112B">
            <w:pPr>
              <w:pStyle w:val="05berschrift1"/>
            </w:pPr>
            <w:r w:rsidRPr="00A43BA8">
              <w:t>Datum:</w:t>
            </w:r>
          </w:p>
          <w:p w14:paraId="50180885" w14:textId="3FC2FEFA" w:rsidR="00A14AAF" w:rsidRPr="006C6880" w:rsidRDefault="00B7632B" w:rsidP="00181122">
            <w:pPr>
              <w:pStyle w:val="02Eingabe2"/>
            </w:pPr>
            <w:r>
              <w:t>04</w:t>
            </w:r>
            <w:r w:rsidR="00E82C57">
              <w:t>.0</w:t>
            </w:r>
            <w:r>
              <w:t>6</w:t>
            </w:r>
            <w:r w:rsidR="00E82C57">
              <w:t>.202</w:t>
            </w:r>
            <w:r>
              <w:t>2</w:t>
            </w:r>
          </w:p>
        </w:tc>
        <w:tc>
          <w:tcPr>
            <w:tcW w:w="1250" w:type="pct"/>
            <w:noWrap/>
            <w:vAlign w:val="center"/>
          </w:tcPr>
          <w:p w14:paraId="450BB88C" w14:textId="77777777" w:rsidR="004F161E" w:rsidRPr="00A43BA8" w:rsidRDefault="004F161E" w:rsidP="001E112B">
            <w:pPr>
              <w:pStyle w:val="05berschrift1"/>
            </w:pPr>
            <w:r w:rsidRPr="00A43BA8">
              <w:t>Zeit:</w:t>
            </w:r>
          </w:p>
          <w:p w14:paraId="6DB3B1B7" w14:textId="77777777" w:rsidR="00586B31" w:rsidRPr="00181122" w:rsidRDefault="0014439C" w:rsidP="00181122">
            <w:pPr>
              <w:pStyle w:val="02Eingabe2"/>
            </w:pPr>
            <w:r>
              <w:t>23:</w:t>
            </w:r>
            <w:r w:rsidR="00251580">
              <w:t xml:space="preserve">00 – </w:t>
            </w:r>
            <w:r w:rsidR="0057144D">
              <w:t>01:3</w:t>
            </w:r>
            <w:r w:rsidR="00251580">
              <w:t>0 Uhr</w:t>
            </w:r>
          </w:p>
        </w:tc>
      </w:tr>
      <w:tr w:rsidR="00EB2EE6" w:rsidRPr="005A6264" w14:paraId="78C15750" w14:textId="77777777" w:rsidTr="00DE43B2">
        <w:trPr>
          <w:trHeight w:val="42"/>
        </w:trPr>
        <w:tc>
          <w:tcPr>
            <w:tcW w:w="2500" w:type="pct"/>
            <w:noWrap/>
            <w:vAlign w:val="center"/>
          </w:tcPr>
          <w:p w14:paraId="5362032A" w14:textId="77777777" w:rsidR="004F161E" w:rsidRPr="00A43BA8" w:rsidRDefault="004F161E" w:rsidP="001E112B">
            <w:pPr>
              <w:pStyle w:val="05berschrift1"/>
            </w:pPr>
            <w:r w:rsidRPr="00A43BA8">
              <w:t>Ort:</w:t>
            </w:r>
          </w:p>
          <w:p w14:paraId="7220508D" w14:textId="77777777" w:rsidR="00586B31" w:rsidRPr="006C6880" w:rsidRDefault="00251580" w:rsidP="00181122">
            <w:pPr>
              <w:pStyle w:val="02Eingabe2"/>
            </w:pPr>
            <w:r>
              <w:t>Wiese vom Lagerplatz + im Wald</w:t>
            </w:r>
          </w:p>
        </w:tc>
        <w:tc>
          <w:tcPr>
            <w:tcW w:w="2500" w:type="pct"/>
            <w:gridSpan w:val="2"/>
            <w:noWrap/>
            <w:vAlign w:val="center"/>
          </w:tcPr>
          <w:p w14:paraId="5CBF1972" w14:textId="77777777" w:rsidR="004F161E" w:rsidRPr="00A43BA8" w:rsidRDefault="004F161E" w:rsidP="001E112B">
            <w:pPr>
              <w:pStyle w:val="05berschrift1"/>
            </w:pPr>
            <w:r w:rsidRPr="00A43BA8">
              <w:t>Blockverantwortlich</w:t>
            </w:r>
            <w:r w:rsidR="006C4AD7">
              <w:t>e(r)</w:t>
            </w:r>
            <w:r w:rsidRPr="00A43BA8">
              <w:t>:</w:t>
            </w:r>
          </w:p>
          <w:p w14:paraId="2A401DBB" w14:textId="30DF9C1E" w:rsidR="004F161E" w:rsidRPr="00926678" w:rsidRDefault="00B7632B" w:rsidP="00181122">
            <w:pPr>
              <w:pStyle w:val="02Eingabe2"/>
              <w:rPr>
                <w:lang w:val="de-CH"/>
              </w:rPr>
            </w:pPr>
            <w:r>
              <w:rPr>
                <w:lang w:val="de-CH"/>
              </w:rPr>
              <w:t>Remo Werthmüller v/o Luchs</w:t>
            </w:r>
          </w:p>
        </w:tc>
      </w:tr>
      <w:tr w:rsidR="007C7091" w:rsidRPr="00A43BA8" w14:paraId="7904E742" w14:textId="77777777" w:rsidTr="00DE43B2">
        <w:trPr>
          <w:trHeight w:val="42"/>
        </w:trPr>
        <w:tc>
          <w:tcPr>
            <w:tcW w:w="5000" w:type="pct"/>
            <w:gridSpan w:val="3"/>
            <w:noWrap/>
            <w:vAlign w:val="center"/>
          </w:tcPr>
          <w:p w14:paraId="2C3F83BC" w14:textId="77777777" w:rsidR="007C7091" w:rsidRDefault="006422E7" w:rsidP="001E112B">
            <w:pPr>
              <w:pStyle w:val="05berschrift1"/>
            </w:pPr>
            <w:r>
              <w:t>Themenbereich:</w:t>
            </w:r>
          </w:p>
          <w:p w14:paraId="1BAD9DE3" w14:textId="77777777" w:rsidR="007C7091" w:rsidRDefault="00DE43B2" w:rsidP="007C7091">
            <w:pPr>
              <w:pStyle w:val="01Eingabe1"/>
            </w:pPr>
            <w:r>
              <w:t>[</w:t>
            </w:r>
            <w:r w:rsidR="00063E4A">
              <w:t>x</w:t>
            </w:r>
            <w:r w:rsidR="007C7091">
              <w:t xml:space="preserve">] </w:t>
            </w:r>
            <w:r w:rsidR="006422E7">
              <w:t>Outdoortechniken</w:t>
            </w:r>
            <w:r w:rsidR="006422E7">
              <w:tab/>
            </w:r>
            <w:r w:rsidR="006422E7">
              <w:tab/>
            </w:r>
            <w:r w:rsidR="006422E7">
              <w:tab/>
            </w:r>
            <w:r>
              <w:t>[</w:t>
            </w:r>
            <w:r w:rsidR="007C7091" w:rsidRPr="007C7091">
              <w:t xml:space="preserve">] </w:t>
            </w:r>
            <w:r w:rsidR="00D97510">
              <w:t>Sicherheit</w:t>
            </w:r>
            <w:r w:rsidR="006422E7">
              <w:tab/>
            </w:r>
            <w:r w:rsidR="006422E7">
              <w:tab/>
            </w:r>
            <w:r w:rsidR="00D97510">
              <w:tab/>
            </w:r>
            <w:r w:rsidR="006422E7">
              <w:tab/>
            </w:r>
            <w:r>
              <w:t>[</w:t>
            </w:r>
            <w:r w:rsidR="006422E7">
              <w:t>] Natur und Umwelt</w:t>
            </w:r>
          </w:p>
          <w:p w14:paraId="6E8ED817" w14:textId="77777777" w:rsidR="006422E7" w:rsidRPr="007C7091" w:rsidRDefault="00DE43B2" w:rsidP="007C7091">
            <w:pPr>
              <w:pStyle w:val="01Eingabe1"/>
            </w:pPr>
            <w:r>
              <w:t>[] Pioniertechnik</w:t>
            </w:r>
            <w:r>
              <w:tab/>
            </w:r>
            <w:r>
              <w:tab/>
            </w:r>
            <w:r>
              <w:tab/>
              <w:t>[</w:t>
            </w:r>
            <w:r w:rsidR="006422E7">
              <w:t xml:space="preserve">] </w:t>
            </w:r>
            <w:r w:rsidR="006422E7" w:rsidRPr="006422E7">
              <w:t>Lagerplatz/Lagerhaus/Umgebung</w:t>
            </w:r>
            <w:r w:rsidR="006422E7">
              <w:tab/>
              <w:t xml:space="preserve">[] </w:t>
            </w:r>
            <w:r w:rsidR="006422E7" w:rsidRPr="006422E7">
              <w:t>Prävention und Integration</w:t>
            </w:r>
          </w:p>
        </w:tc>
      </w:tr>
    </w:tbl>
    <w:p w14:paraId="4C28C763" w14:textId="77777777" w:rsidR="004F161E" w:rsidRPr="00A43BA8" w:rsidRDefault="004F161E" w:rsidP="00D750AB">
      <w:pPr>
        <w:pStyle w:val="01Eingabe1"/>
        <w:rPr>
          <w:lang w:val="de-CH"/>
        </w:rPr>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827"/>
        <w:gridCol w:w="7578"/>
        <w:gridCol w:w="1798"/>
      </w:tblGrid>
      <w:tr w:rsidR="001543EB" w:rsidRPr="00A43BA8" w14:paraId="57B5C727" w14:textId="77777777" w:rsidTr="67A5BBE0">
        <w:trPr>
          <w:trHeight w:val="210"/>
        </w:trPr>
        <w:tc>
          <w:tcPr>
            <w:tcW w:w="5000" w:type="pct"/>
            <w:gridSpan w:val="3"/>
          </w:tcPr>
          <w:p w14:paraId="5375F6E8" w14:textId="77777777" w:rsidR="001543EB" w:rsidRPr="00A43BA8" w:rsidRDefault="001543EB" w:rsidP="001E112B">
            <w:pPr>
              <w:pStyle w:val="05berschrift1"/>
            </w:pPr>
            <w:r w:rsidRPr="00A43BA8">
              <w:t>Blockziel:</w:t>
            </w:r>
          </w:p>
          <w:p w14:paraId="6F8E093B" w14:textId="77777777" w:rsidR="00DE43B2" w:rsidRDefault="005814E8" w:rsidP="005814E8">
            <w:pPr>
              <w:pStyle w:val="03Aufzhlung"/>
            </w:pPr>
            <w:r>
              <w:t>Die TNs erhalten ihren Cevinamen</w:t>
            </w:r>
          </w:p>
          <w:p w14:paraId="37050C4D" w14:textId="77777777" w:rsidR="005814E8" w:rsidRPr="001E112B" w:rsidRDefault="005814E8" w:rsidP="009566AA">
            <w:pPr>
              <w:pStyle w:val="03Aufzhlung"/>
              <w:numPr>
                <w:ilvl w:val="0"/>
                <w:numId w:val="0"/>
              </w:numPr>
            </w:pPr>
          </w:p>
        </w:tc>
      </w:tr>
      <w:tr w:rsidR="004365CF" w:rsidRPr="00A43BA8" w14:paraId="4777E98B" w14:textId="77777777" w:rsidTr="67A5BBE0">
        <w:trPr>
          <w:trHeight w:val="42"/>
        </w:trPr>
        <w:tc>
          <w:tcPr>
            <w:tcW w:w="417" w:type="pct"/>
          </w:tcPr>
          <w:p w14:paraId="73A6138F" w14:textId="77777777" w:rsidR="001F7DB7" w:rsidRPr="0012614A" w:rsidRDefault="001543EB" w:rsidP="001E112B">
            <w:pPr>
              <w:pStyle w:val="05berschrift1"/>
            </w:pPr>
            <w:r>
              <w:t>Zeit</w:t>
            </w:r>
            <w:r w:rsidR="00B95620">
              <w:t>:</w:t>
            </w:r>
          </w:p>
        </w:tc>
        <w:tc>
          <w:tcPr>
            <w:tcW w:w="3790" w:type="pct"/>
          </w:tcPr>
          <w:p w14:paraId="45494079" w14:textId="77777777" w:rsidR="001543EB" w:rsidRPr="001543EB" w:rsidRDefault="001543EB" w:rsidP="001E112B">
            <w:pPr>
              <w:pStyle w:val="05berschrift1"/>
            </w:pPr>
            <w:r>
              <w:t>Programm</w:t>
            </w:r>
            <w:r w:rsidR="00B95620">
              <w:t>:</w:t>
            </w:r>
          </w:p>
        </w:tc>
        <w:tc>
          <w:tcPr>
            <w:tcW w:w="793" w:type="pct"/>
          </w:tcPr>
          <w:p w14:paraId="263B2E9C" w14:textId="77777777" w:rsidR="001F7DB7" w:rsidRPr="00A43BA8" w:rsidRDefault="00B73B19" w:rsidP="001E112B">
            <w:pPr>
              <w:pStyle w:val="05berschrift1"/>
            </w:pPr>
            <w:r>
              <w:t>v</w:t>
            </w:r>
            <w:r w:rsidR="001543EB" w:rsidRPr="007874DA">
              <w:t>erantwortlich</w:t>
            </w:r>
            <w:r w:rsidR="00B95620">
              <w:t>:</w:t>
            </w:r>
          </w:p>
        </w:tc>
      </w:tr>
      <w:tr w:rsidR="001543EB" w:rsidRPr="00A43BA8" w14:paraId="1760BEC4" w14:textId="77777777" w:rsidTr="67A5BBE0">
        <w:trPr>
          <w:trHeight w:val="794"/>
        </w:trPr>
        <w:tc>
          <w:tcPr>
            <w:tcW w:w="417" w:type="pct"/>
          </w:tcPr>
          <w:p w14:paraId="5E474F4A" w14:textId="77777777" w:rsidR="001543EB" w:rsidRPr="00A43BA8" w:rsidRDefault="009566AA" w:rsidP="000E7309">
            <w:pPr>
              <w:pStyle w:val="01Eingabe1"/>
            </w:pPr>
            <w:r>
              <w:t>30 min</w:t>
            </w:r>
          </w:p>
        </w:tc>
        <w:tc>
          <w:tcPr>
            <w:tcW w:w="3790" w:type="pct"/>
          </w:tcPr>
          <w:p w14:paraId="70B9A2E5" w14:textId="77777777" w:rsidR="001543EB" w:rsidRDefault="001543EB" w:rsidP="001E112B">
            <w:pPr>
              <w:pStyle w:val="05berschrift1"/>
            </w:pPr>
            <w:r>
              <w:t>Einstieg:</w:t>
            </w:r>
          </w:p>
          <w:p w14:paraId="1CAB234E" w14:textId="1A52DD6E" w:rsidR="001543EB" w:rsidRDefault="001E37A5" w:rsidP="00800930">
            <w:pPr>
              <w:pStyle w:val="01Eingabe1"/>
            </w:pPr>
            <w:r>
              <w:t>Die TNs werden von zwei Leitern geweckt</w:t>
            </w:r>
            <w:r w:rsidR="006E2590">
              <w:t xml:space="preserve"> und machen </w:t>
            </w:r>
            <w:r w:rsidR="006E218F">
              <w:t>sich bereit für die Nachtübung. Alle TNs</w:t>
            </w:r>
            <w:r w:rsidR="00543300">
              <w:t xml:space="preserve"> die bereit sind,</w:t>
            </w:r>
            <w:r w:rsidR="006E218F">
              <w:t xml:space="preserve"> besammeln sich</w:t>
            </w:r>
            <w:r w:rsidR="00543300">
              <w:t xml:space="preserve"> vor den Zelten. Anschliessend geht es als ganze Gruppe zu</w:t>
            </w:r>
            <w:r w:rsidR="00B7632B">
              <w:t>m Mat/Küchenzelt auf dem Lagergelände.</w:t>
            </w:r>
          </w:p>
          <w:p w14:paraId="29BF90B7" w14:textId="77777777" w:rsidR="005632D9" w:rsidRPr="001E112B" w:rsidRDefault="005632D9" w:rsidP="00543300">
            <w:pPr>
              <w:pStyle w:val="01Eingabe1"/>
            </w:pPr>
          </w:p>
        </w:tc>
        <w:tc>
          <w:tcPr>
            <w:tcW w:w="793" w:type="pct"/>
          </w:tcPr>
          <w:p w14:paraId="34E85021" w14:textId="77777777" w:rsidR="008232E0" w:rsidRDefault="008232E0" w:rsidP="000E7309">
            <w:pPr>
              <w:pStyle w:val="01Eingabe1"/>
            </w:pPr>
          </w:p>
          <w:p w14:paraId="351F9340" w14:textId="4A978865" w:rsidR="00C621E9" w:rsidRPr="007874DA" w:rsidRDefault="67A5BBE0" w:rsidP="000E7309">
            <w:pPr>
              <w:pStyle w:val="01Eingabe1"/>
            </w:pPr>
            <w:r>
              <w:t>Tweet</w:t>
            </w:r>
          </w:p>
        </w:tc>
      </w:tr>
      <w:tr w:rsidR="004365CF" w:rsidRPr="00A56BE1" w14:paraId="42260882" w14:textId="77777777" w:rsidTr="67A5BBE0">
        <w:trPr>
          <w:trHeight w:val="105"/>
        </w:trPr>
        <w:tc>
          <w:tcPr>
            <w:tcW w:w="417" w:type="pct"/>
          </w:tcPr>
          <w:p w14:paraId="758327BD" w14:textId="77777777" w:rsidR="001F7DB7" w:rsidRPr="00A43BA8" w:rsidRDefault="00AC1A9D" w:rsidP="000E7309">
            <w:pPr>
              <w:pStyle w:val="01Eingabe1"/>
            </w:pPr>
            <w:r>
              <w:t xml:space="preserve">1h </w:t>
            </w:r>
            <w:r w:rsidR="0057144D">
              <w:t>30min</w:t>
            </w:r>
          </w:p>
        </w:tc>
        <w:tc>
          <w:tcPr>
            <w:tcW w:w="3790" w:type="pct"/>
          </w:tcPr>
          <w:p w14:paraId="439862E3" w14:textId="77777777" w:rsidR="00F027C3" w:rsidRPr="00F027C3" w:rsidRDefault="004365CF" w:rsidP="00743A06">
            <w:pPr>
              <w:pStyle w:val="05berschrift1"/>
            </w:pPr>
            <w:r w:rsidRPr="00F65BE6">
              <w:t>Hauptteil:</w:t>
            </w:r>
          </w:p>
          <w:p w14:paraId="48168797" w14:textId="77777777" w:rsidR="006E218F" w:rsidRPr="00743A06" w:rsidRDefault="006E218F" w:rsidP="00743A06">
            <w:pPr>
              <w:pStyle w:val="01Eingabe1"/>
            </w:pPr>
          </w:p>
          <w:p w14:paraId="430F557B" w14:textId="3D4F41F2" w:rsidR="00FC4BE7" w:rsidRDefault="00FC4BE7" w:rsidP="00743A06">
            <w:pPr>
              <w:pStyle w:val="01Eingabe1"/>
            </w:pPr>
          </w:p>
          <w:p w14:paraId="5A295DC6" w14:textId="632F0DE6" w:rsidR="002660CC" w:rsidRDefault="006F79F1" w:rsidP="00743A06">
            <w:pPr>
              <w:pStyle w:val="01Eingabe1"/>
            </w:pPr>
            <w:r>
              <w:t>Die TNs</w:t>
            </w:r>
            <w:r w:rsidR="007A16FE">
              <w:t xml:space="preserve"> besammeln sich bei einer Fackel (nähe Mat/Küchenzelt)</w:t>
            </w:r>
            <w:r w:rsidR="004060B5">
              <w:t>.</w:t>
            </w:r>
            <w:r w:rsidR="002E60D0">
              <w:t xml:space="preserve"> </w:t>
            </w:r>
            <w:r w:rsidR="007A16FE">
              <w:t xml:space="preserve">Ober-Räuber Hasenstrick erklärt den </w:t>
            </w:r>
            <w:r w:rsidR="004060B5">
              <w:t>TNs,</w:t>
            </w:r>
            <w:r w:rsidR="007A16FE">
              <w:t xml:space="preserve"> </w:t>
            </w:r>
            <w:r w:rsidR="004060B5">
              <w:t>dass</w:t>
            </w:r>
            <w:r w:rsidR="007A16FE">
              <w:t xml:space="preserve"> sie</w:t>
            </w:r>
            <w:r>
              <w:t xml:space="preserve"> nun die Räuber </w:t>
            </w:r>
            <w:r w:rsidR="007A16FE">
              <w:t>Prüfung</w:t>
            </w:r>
            <w:r>
              <w:t xml:space="preserve"> </w:t>
            </w:r>
            <w:r w:rsidR="007A16FE">
              <w:t>absolvieren</w:t>
            </w:r>
            <w:r>
              <w:t xml:space="preserve"> </w:t>
            </w:r>
            <w:r w:rsidR="007A16FE">
              <w:t>dürfen</w:t>
            </w:r>
            <w:r w:rsidR="00067DE1">
              <w:t xml:space="preserve">. </w:t>
            </w:r>
            <w:r>
              <w:t xml:space="preserve">Es wartet auf </w:t>
            </w:r>
            <w:r w:rsidR="00067DE1">
              <w:t>die TNs</w:t>
            </w:r>
            <w:r>
              <w:t xml:space="preserve"> eine </w:t>
            </w:r>
            <w:r w:rsidR="00067DE1">
              <w:t>Reihe</w:t>
            </w:r>
            <w:r>
              <w:t xml:space="preserve"> spannender</w:t>
            </w:r>
            <w:r w:rsidR="00067DE1">
              <w:t xml:space="preserve"> </w:t>
            </w:r>
            <w:r>
              <w:t xml:space="preserve">Aufgaben </w:t>
            </w:r>
            <w:r w:rsidR="00067DE1">
              <w:t xml:space="preserve">bei </w:t>
            </w:r>
            <w:r>
              <w:t xml:space="preserve">welche ihr </w:t>
            </w:r>
            <w:r w:rsidR="00067DE1">
              <w:t>Können</w:t>
            </w:r>
            <w:r>
              <w:t xml:space="preserve"> und </w:t>
            </w:r>
            <w:r w:rsidR="00067DE1">
              <w:t>Mut</w:t>
            </w:r>
            <w:r>
              <w:t xml:space="preserve"> </w:t>
            </w:r>
            <w:r w:rsidR="00067DE1">
              <w:t>bewiesen</w:t>
            </w:r>
            <w:r>
              <w:t xml:space="preserve"> </w:t>
            </w:r>
            <w:r w:rsidR="006833F0">
              <w:t>wird.</w:t>
            </w:r>
          </w:p>
          <w:p w14:paraId="460D813B" w14:textId="0A7B5E79" w:rsidR="00210BF6" w:rsidRDefault="00210BF6" w:rsidP="00743A06">
            <w:pPr>
              <w:pStyle w:val="01Eingabe1"/>
            </w:pPr>
            <w:r>
              <w:t>Die TNs müssen ihre Taschenlampen an den Ober-Räuber Hasenstrick abgeben.</w:t>
            </w:r>
          </w:p>
          <w:p w14:paraId="18E02992" w14:textId="77777777" w:rsidR="002E60D0" w:rsidRDefault="002E60D0" w:rsidP="00743A06">
            <w:pPr>
              <w:pStyle w:val="01Eingabe1"/>
            </w:pPr>
          </w:p>
          <w:p w14:paraId="15DDC162" w14:textId="060570EF" w:rsidR="00067DE1" w:rsidRDefault="00067DE1" w:rsidP="00743A06">
            <w:pPr>
              <w:pStyle w:val="01Eingabe1"/>
            </w:pPr>
            <w:r w:rsidRPr="00DE1481">
              <w:rPr>
                <w:b/>
                <w:bCs/>
              </w:rPr>
              <w:t>Kurzbeschrieb der Taufe:</w:t>
            </w:r>
            <w:r>
              <w:t xml:space="preserve"> Die TNs absolvieren verschiedene Aufgaben, am Ende jeder Aufgabe erhalten sie 1-2 Kärtli. Beim </w:t>
            </w:r>
            <w:r w:rsidR="00DE1481">
              <w:t>letzten</w:t>
            </w:r>
            <w:r>
              <w:t xml:space="preserve"> Posten können sie all diese gesammelten Kärtli zu</w:t>
            </w:r>
            <w:r w:rsidR="00DE1481">
              <w:t>sammensetzen (wie ein Puzzle). So erfahren sie ihren Cevinamen</w:t>
            </w:r>
            <w:r w:rsidR="002E588C">
              <w:t>.</w:t>
            </w:r>
          </w:p>
          <w:p w14:paraId="2FFB8D97" w14:textId="6073A096" w:rsidR="006833F0" w:rsidRDefault="006833F0" w:rsidP="00743A06">
            <w:pPr>
              <w:pStyle w:val="01Eingabe1"/>
            </w:pPr>
          </w:p>
          <w:p w14:paraId="4EE48650" w14:textId="559F5F87" w:rsidR="006833F0" w:rsidRDefault="006833F0" w:rsidP="00743A06">
            <w:pPr>
              <w:pStyle w:val="01Eingabe1"/>
            </w:pPr>
            <w:r w:rsidRPr="002E60D0">
              <w:rPr>
                <w:b/>
                <w:bCs/>
              </w:rPr>
              <w:t>Start beim Matzelt:</w:t>
            </w:r>
            <w:r>
              <w:t xml:space="preserve"> 1 Leiter </w:t>
            </w:r>
            <w:r w:rsidR="002E60D0">
              <w:t>passt auf die TNs auf und schickt die TNs in Zeitabständen von 10min los.</w:t>
            </w:r>
            <w:r w:rsidR="00AC70ED">
              <w:t xml:space="preserve"> Zur Stärkung gibt es einen normalen Mohrenkopf für jeden TN. </w:t>
            </w:r>
            <w:r w:rsidR="00210BF6">
              <w:t>Als</w:t>
            </w:r>
            <w:r w:rsidR="002E60D0">
              <w:t xml:space="preserve"> Zeitüber</w:t>
            </w:r>
            <w:r w:rsidR="00210BF6">
              <w:t>br</w:t>
            </w:r>
            <w:r w:rsidR="002E60D0">
              <w:t xml:space="preserve">ückung werden die TNs </w:t>
            </w:r>
            <w:r w:rsidR="00210BF6">
              <w:t>das Dessert</w:t>
            </w:r>
            <w:r w:rsidR="002E60D0">
              <w:t xml:space="preserve"> vorbereiten</w:t>
            </w:r>
            <w:r w:rsidR="00210BF6">
              <w:t xml:space="preserve"> </w:t>
            </w:r>
            <w:r w:rsidR="002E60D0">
              <w:t>(Früchte in Mundgerechte Stücke schneiden)</w:t>
            </w:r>
            <w:r w:rsidR="004060B5">
              <w:t>.</w:t>
            </w:r>
          </w:p>
          <w:p w14:paraId="611E4E83" w14:textId="77777777" w:rsidR="00210BF6" w:rsidRDefault="00210BF6" w:rsidP="00743A06">
            <w:pPr>
              <w:pStyle w:val="01Eingabe1"/>
            </w:pPr>
          </w:p>
          <w:p w14:paraId="7DBB8D78" w14:textId="25A581C1" w:rsidR="00574C37" w:rsidRDefault="00210BF6" w:rsidP="00743A06">
            <w:pPr>
              <w:pStyle w:val="01Eingabe1"/>
            </w:pPr>
            <w:r>
              <w:t>Die TNs laufen einzeln auf einen Weg welcher immer wieder mit Fackeln gekennzeichnet ist. Dieser Fackelweg endet bei einem Bänkli</w:t>
            </w:r>
            <w:r w:rsidR="003E1375">
              <w:t>.</w:t>
            </w:r>
          </w:p>
          <w:p w14:paraId="28D8F115" w14:textId="77777777" w:rsidR="003E1375" w:rsidRDefault="003E1375" w:rsidP="00743A06">
            <w:pPr>
              <w:pStyle w:val="01Eingabe1"/>
            </w:pPr>
          </w:p>
          <w:p w14:paraId="676367CD" w14:textId="6355229B" w:rsidR="006833F0" w:rsidRDefault="003E1375" w:rsidP="00743A06">
            <w:pPr>
              <w:pStyle w:val="01Eingabe1"/>
            </w:pPr>
            <w:r w:rsidRPr="003E1375">
              <w:rPr>
                <w:b/>
                <w:bCs/>
              </w:rPr>
              <w:t>Aufgabe 1:</w:t>
            </w:r>
            <w:r>
              <w:t xml:space="preserve"> Bei diesem Bänkli werden sie von einem Leiter in Empfang genommen. Der Leiter hat eine Gruselbox mit 3 Fächer dabei. Der TN muss nun in jedes </w:t>
            </w:r>
            <w:r w:rsidR="00834225">
              <w:t>einzelne</w:t>
            </w:r>
            <w:r>
              <w:t xml:space="preserve"> Fach greifen und dabei seine Taschenlampe </w:t>
            </w:r>
            <w:r w:rsidR="00834225">
              <w:t xml:space="preserve">finden. </w:t>
            </w:r>
            <w:r>
              <w:t>Im ersten Fach hat es kalte Spaghetti</w:t>
            </w:r>
            <w:r w:rsidR="00834225">
              <w:t xml:space="preserve">. Im zweiten Fach Götterspeise und im dritten Fach ist die Taschenlampe unter nassem Laub versteckt. Sobald der TN die Taschenlampe gefunden hat </w:t>
            </w:r>
            <w:r w:rsidR="000D38AD">
              <w:t xml:space="preserve">erhält er das erste Kärtli und </w:t>
            </w:r>
            <w:r w:rsidR="00834225">
              <w:t>darf weiter.</w:t>
            </w:r>
          </w:p>
          <w:p w14:paraId="36BF3486" w14:textId="604EBDC3" w:rsidR="00834225" w:rsidRDefault="00834225" w:rsidP="00743A06">
            <w:pPr>
              <w:pStyle w:val="01Eingabe1"/>
            </w:pPr>
          </w:p>
          <w:p w14:paraId="47D2CDD0" w14:textId="3A800636" w:rsidR="00834225" w:rsidRDefault="00834225" w:rsidP="00743A06">
            <w:pPr>
              <w:pStyle w:val="01Eingabe1"/>
            </w:pPr>
          </w:p>
          <w:p w14:paraId="5C7B1BDC" w14:textId="541D90D7" w:rsidR="00834225" w:rsidRPr="00834225" w:rsidRDefault="00834225" w:rsidP="00743A06">
            <w:pPr>
              <w:pStyle w:val="01Eingabe1"/>
              <w:rPr>
                <w:b/>
                <w:bCs/>
              </w:rPr>
            </w:pPr>
            <w:r w:rsidRPr="00834225">
              <w:rPr>
                <w:b/>
                <w:bCs/>
              </w:rPr>
              <w:t>Aufgabe 2:</w:t>
            </w:r>
            <w:r>
              <w:rPr>
                <w:b/>
                <w:bCs/>
              </w:rPr>
              <w:t xml:space="preserve"> </w:t>
            </w:r>
            <w:r w:rsidRPr="000D38AD">
              <w:t xml:space="preserve">Der Gleiche Leiter führt sie TNs nun zu einem Seil. Der TNs muss nun alleine diesem Seil folgen welches in den </w:t>
            </w:r>
            <w:r w:rsidR="000D38AD" w:rsidRPr="000D38AD">
              <w:t xml:space="preserve">tiefen </w:t>
            </w:r>
            <w:r w:rsidRPr="000D38AD">
              <w:t>Wald führt.</w:t>
            </w:r>
            <w:r w:rsidR="000D38AD">
              <w:t xml:space="preserve"> Der TN darf das Seil nicht verlassen.</w:t>
            </w:r>
            <w:r w:rsidRPr="000D38AD">
              <w:t xml:space="preserve"> Als Hilfe darf </w:t>
            </w:r>
            <w:r w:rsidR="000D38AD" w:rsidRPr="000D38AD">
              <w:t xml:space="preserve">der TN </w:t>
            </w:r>
            <w:r w:rsidRPr="000D38AD">
              <w:t xml:space="preserve">die Taschenlampe brauchen. Das Seil führt den TN wieder auf den eigentlichen Weg </w:t>
            </w:r>
            <w:r w:rsidR="000D38AD" w:rsidRPr="000D38AD">
              <w:t>wo wieder Fackeln sind.</w:t>
            </w:r>
          </w:p>
          <w:p w14:paraId="7BF0F501" w14:textId="6A6AAE16" w:rsidR="00574C37" w:rsidRDefault="00574C37" w:rsidP="00743A06">
            <w:pPr>
              <w:pStyle w:val="01Eingabe1"/>
            </w:pPr>
          </w:p>
          <w:p w14:paraId="19A56C78" w14:textId="4F28A8D0" w:rsidR="000D38AD" w:rsidRDefault="000D38AD" w:rsidP="00743A06">
            <w:pPr>
              <w:pStyle w:val="01Eingabe1"/>
            </w:pPr>
            <w:r>
              <w:t>Der TN läuft w</w:t>
            </w:r>
            <w:r w:rsidR="00AC70ED">
              <w:t>eiter</w:t>
            </w:r>
            <w:r>
              <w:t xml:space="preserve"> den Fackeln entlang, bis wieder ein Leiter auftaucht.</w:t>
            </w:r>
          </w:p>
          <w:p w14:paraId="546E91CE" w14:textId="77777777" w:rsidR="000D38AD" w:rsidRDefault="000D38AD" w:rsidP="00743A06">
            <w:pPr>
              <w:pStyle w:val="01Eingabe1"/>
            </w:pPr>
          </w:p>
          <w:p w14:paraId="6439C501" w14:textId="0001EA3E" w:rsidR="00574C37" w:rsidRDefault="000D38AD" w:rsidP="00743A06">
            <w:pPr>
              <w:pStyle w:val="01Eingabe1"/>
            </w:pPr>
            <w:r w:rsidRPr="000D38AD">
              <w:rPr>
                <w:b/>
                <w:bCs/>
              </w:rPr>
              <w:t>Aufgabe 3:</w:t>
            </w:r>
            <w:r w:rsidR="00574C37">
              <w:t xml:space="preserve"> </w:t>
            </w:r>
            <w:r>
              <w:t>Am Boden ist ein Blachenschlauch ausgelegt der Leiter erklärt die Aufgabe und hilft dem TN durch den Blachenschlauch zu gelangen. Ist diese Aufgabe erfolgreich absolviert</w:t>
            </w:r>
            <w:r w:rsidR="00AC70ED">
              <w:t xml:space="preserve"> erhält der TN erneut ein Kärtli.</w:t>
            </w:r>
          </w:p>
          <w:p w14:paraId="7CF60788" w14:textId="058BEFE9" w:rsidR="00B314D1" w:rsidRDefault="00B314D1" w:rsidP="00743A06">
            <w:pPr>
              <w:pStyle w:val="01Eingabe1"/>
            </w:pPr>
          </w:p>
          <w:p w14:paraId="3FA4CC15" w14:textId="65E10EE6" w:rsidR="00AC70ED" w:rsidRDefault="00AC70ED" w:rsidP="00AC70ED">
            <w:pPr>
              <w:pStyle w:val="01Eingabe1"/>
            </w:pPr>
            <w:r>
              <w:t>Der TN läuft weiter den Fackeln entlang, bis wieder ein Leiter auftaucht.</w:t>
            </w:r>
          </w:p>
          <w:p w14:paraId="06057782" w14:textId="1AC66390" w:rsidR="00AC70ED" w:rsidRDefault="00AC70ED" w:rsidP="00AC70ED">
            <w:pPr>
              <w:pStyle w:val="01Eingabe1"/>
            </w:pPr>
          </w:p>
          <w:p w14:paraId="47E63AAB" w14:textId="17170B26" w:rsidR="00AC70ED" w:rsidRDefault="00AC70ED" w:rsidP="00AC70ED">
            <w:pPr>
              <w:pStyle w:val="01Eingabe1"/>
            </w:pPr>
            <w:r w:rsidRPr="00AC70ED">
              <w:rPr>
                <w:b/>
                <w:bCs/>
              </w:rPr>
              <w:t>Aufgabe 4:</w:t>
            </w:r>
            <w:r>
              <w:t xml:space="preserve"> Der Leiter erklärt die Aufgabe. Der T</w:t>
            </w:r>
            <w:r w:rsidR="0022211B">
              <w:t>N</w:t>
            </w:r>
            <w:r>
              <w:t xml:space="preserve"> muss ein Apfel ohne Hände essen. Dieser Apfel schwimmt in einem Wassergefüllten Becken. Ist diese Aufgabe erfolgreich absolviert</w:t>
            </w:r>
            <w:r w:rsidR="00E25656">
              <w:t xml:space="preserve"> erhält der TN das nächste Kärtli.</w:t>
            </w:r>
          </w:p>
          <w:p w14:paraId="13484AED" w14:textId="576F33DF" w:rsidR="00E25656" w:rsidRDefault="00E25656" w:rsidP="00AC70ED">
            <w:pPr>
              <w:pStyle w:val="01Eingabe1"/>
            </w:pPr>
          </w:p>
          <w:p w14:paraId="6025E0AE" w14:textId="035FC3C6" w:rsidR="00E25656" w:rsidRDefault="00E25656" w:rsidP="00AC70ED">
            <w:pPr>
              <w:pStyle w:val="01Eingabe1"/>
            </w:pPr>
            <w:r>
              <w:t>Der T</w:t>
            </w:r>
            <w:r w:rsidR="0022211B">
              <w:t xml:space="preserve">N </w:t>
            </w:r>
            <w:r>
              <w:t xml:space="preserve">läuft weiter den Fackeln entlang, ca. in der </w:t>
            </w:r>
            <w:r w:rsidR="0022211B">
              <w:t>Hälfte</w:t>
            </w:r>
            <w:r>
              <w:t xml:space="preserve"> des Weges zum nächsten Posten wird der TN vom letzten Leiter empfangen. Dieser Leiter verbindet die Augen des TN mit einem Dreieckstuch und führt </w:t>
            </w:r>
            <w:r w:rsidR="00BE33FB">
              <w:t>den TN zu einem Feuer wo die letzte Aufgabe erfüllt werden muss.</w:t>
            </w:r>
          </w:p>
          <w:p w14:paraId="3835F559" w14:textId="09121813" w:rsidR="00BE33FB" w:rsidRDefault="00BE33FB" w:rsidP="00AC70ED">
            <w:pPr>
              <w:pStyle w:val="01Eingabe1"/>
            </w:pPr>
          </w:p>
          <w:p w14:paraId="163241FC" w14:textId="08769E04" w:rsidR="00BE33FB" w:rsidRDefault="00BE33FB" w:rsidP="00AC70ED">
            <w:pPr>
              <w:pStyle w:val="01Eingabe1"/>
            </w:pPr>
            <w:r w:rsidRPr="00152FDA">
              <w:rPr>
                <w:b/>
                <w:bCs/>
              </w:rPr>
              <w:t xml:space="preserve">Aufgabe </w:t>
            </w:r>
            <w:r w:rsidR="00152FDA" w:rsidRPr="00152FDA">
              <w:rPr>
                <w:b/>
                <w:bCs/>
              </w:rPr>
              <w:t>5</w:t>
            </w:r>
            <w:r w:rsidRPr="00152FDA">
              <w:rPr>
                <w:b/>
                <w:bCs/>
              </w:rPr>
              <w:t>:</w:t>
            </w:r>
            <w:r>
              <w:t xml:space="preserve"> Der TN erhält eine in Essig eingelegte Gummischlange welch der TN verspeisen muss</w:t>
            </w:r>
            <w:r w:rsidR="0022211B">
              <w:t xml:space="preserve">, </w:t>
            </w:r>
            <w:r>
              <w:t>um den Geschmack von Essig zu vertreiben erhält der TN ein feines selbstgebrautes Räubergetränkt. Der TN erhält ein letztes Kärtli. Nun kann der TN all diese verschiedenen Kärtlis zu einem grossen Ganzen zusammensetzen. Dadurch erhält der TN seinen Cevi</w:t>
            </w:r>
            <w:r w:rsidR="00152FDA">
              <w:t>n</w:t>
            </w:r>
            <w:r>
              <w:t>amen</w:t>
            </w:r>
            <w:r w:rsidR="00152FDA">
              <w:t xml:space="preserve"> und bekommt noch eine Tau</w:t>
            </w:r>
            <w:r w:rsidR="00437674">
              <w:t>u</w:t>
            </w:r>
            <w:r w:rsidR="00152FDA">
              <w:t>rkunde</w:t>
            </w:r>
            <w:r>
              <w:t>. Der TN kann nun seinen Cevinamen laut in die Nacht brüllen</w:t>
            </w:r>
            <w:r w:rsidR="00152FDA">
              <w:t>.</w:t>
            </w:r>
          </w:p>
          <w:p w14:paraId="1DE2B197" w14:textId="1CC3BAE2" w:rsidR="00152FDA" w:rsidRDefault="00152FDA" w:rsidP="00AC70ED">
            <w:pPr>
              <w:pStyle w:val="01Eingabe1"/>
            </w:pPr>
          </w:p>
          <w:p w14:paraId="1BE53F74" w14:textId="6AFEFEA4" w:rsidR="00152FDA" w:rsidRDefault="00437674" w:rsidP="00AC70ED">
            <w:pPr>
              <w:pStyle w:val="01Eingabe1"/>
            </w:pPr>
            <w:r>
              <w:t>Anschiessend</w:t>
            </w:r>
            <w:r w:rsidR="00152FDA">
              <w:t xml:space="preserve"> wird gewartet bis alle TNs eingetroffen sind. Sobald alle beim Feuer sind wird es ein Schoggi Fondue</w:t>
            </w:r>
            <w:r>
              <w:t xml:space="preserve"> mit den selbst geschnittenen Früchten</w:t>
            </w:r>
            <w:r w:rsidR="00152FDA">
              <w:t xml:space="preserve"> geben</w:t>
            </w:r>
            <w:r>
              <w:t xml:space="preserve">. Danach werden wir noch Feuerspucken. (Mehl wird auf die Handfläche verteilt und in eine Fackel geblasen). </w:t>
            </w:r>
            <w:r w:rsidR="004060B5">
              <w:t>Un</w:t>
            </w:r>
            <w:r w:rsidR="0022211B">
              <w:t>d</w:t>
            </w:r>
            <w:r w:rsidR="004060B5">
              <w:t xml:space="preserve"> mittels Kamera und Langzeitbelichtung fotografiert.</w:t>
            </w:r>
          </w:p>
          <w:p w14:paraId="537BB943" w14:textId="16E9AD50" w:rsidR="00730B52" w:rsidRDefault="00730B52" w:rsidP="00AC70ED">
            <w:pPr>
              <w:pStyle w:val="01Eingabe1"/>
            </w:pPr>
            <w:r>
              <w:rPr>
                <w:noProof/>
              </w:rPr>
              <w:drawing>
                <wp:inline distT="0" distB="0" distL="0" distR="0" wp14:anchorId="1DAA9C0C" wp14:editId="528183D5">
                  <wp:extent cx="2452072" cy="2876909"/>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161"/>
                          <a:stretch/>
                        </pic:blipFill>
                        <pic:spPr bwMode="auto">
                          <a:xfrm>
                            <a:off x="0" y="0"/>
                            <a:ext cx="2520300" cy="2956958"/>
                          </a:xfrm>
                          <a:prstGeom prst="rect">
                            <a:avLst/>
                          </a:prstGeom>
                          <a:noFill/>
                          <a:ln>
                            <a:noFill/>
                          </a:ln>
                          <a:extLst>
                            <a:ext uri="{53640926-AAD7-44D8-BBD7-CCE9431645EC}">
                              <a14:shadowObscured xmlns:a14="http://schemas.microsoft.com/office/drawing/2010/main"/>
                            </a:ext>
                          </a:extLst>
                        </pic:spPr>
                      </pic:pic>
                    </a:graphicData>
                  </a:graphic>
                </wp:inline>
              </w:drawing>
            </w:r>
          </w:p>
          <w:p w14:paraId="42B68E3A" w14:textId="77777777" w:rsidR="00730B52" w:rsidRDefault="00730B52" w:rsidP="00AC70ED">
            <w:pPr>
              <w:pStyle w:val="01Eingabe1"/>
            </w:pPr>
          </w:p>
          <w:p w14:paraId="22B11578" w14:textId="4847237B" w:rsidR="00BE33FB" w:rsidRDefault="00BE33FB" w:rsidP="00AC70ED">
            <w:pPr>
              <w:pStyle w:val="01Eingabe1"/>
            </w:pPr>
          </w:p>
          <w:p w14:paraId="647F68BA" w14:textId="749AC91D" w:rsidR="00B314D1" w:rsidRDefault="00B314D1" w:rsidP="00743A06">
            <w:pPr>
              <w:pStyle w:val="01Eingabe1"/>
            </w:pPr>
          </w:p>
          <w:p w14:paraId="1673766D" w14:textId="6692EE6A" w:rsidR="00B314D1" w:rsidRDefault="00B314D1" w:rsidP="00743A06">
            <w:pPr>
              <w:pStyle w:val="01Eingabe1"/>
            </w:pPr>
          </w:p>
          <w:p w14:paraId="6522C175" w14:textId="0164A2B7" w:rsidR="00417411" w:rsidRDefault="00417411" w:rsidP="00743A06">
            <w:pPr>
              <w:pStyle w:val="01Eingabe1"/>
            </w:pPr>
          </w:p>
          <w:p w14:paraId="1A0C9043" w14:textId="0D7ED3A0" w:rsidR="005632D9" w:rsidRPr="00F65BE6" w:rsidRDefault="005632D9" w:rsidP="004060B5">
            <w:pPr>
              <w:pStyle w:val="01Eingabe1"/>
            </w:pPr>
          </w:p>
        </w:tc>
        <w:tc>
          <w:tcPr>
            <w:tcW w:w="793" w:type="pct"/>
          </w:tcPr>
          <w:p w14:paraId="41D49F17" w14:textId="77777777" w:rsidR="0037347A" w:rsidRDefault="0037347A" w:rsidP="000E7309">
            <w:pPr>
              <w:pStyle w:val="01Eingabe1"/>
              <w:rPr>
                <w:lang w:val="de-CH"/>
              </w:rPr>
            </w:pPr>
          </w:p>
          <w:p w14:paraId="22FB211A" w14:textId="77777777" w:rsidR="00C621E9" w:rsidRDefault="00C621E9" w:rsidP="000E7309">
            <w:pPr>
              <w:pStyle w:val="01Eingabe1"/>
              <w:rPr>
                <w:lang w:val="de-CH"/>
              </w:rPr>
            </w:pPr>
          </w:p>
          <w:p w14:paraId="7249561F" w14:textId="0F8FD9BA" w:rsidR="00C621E9" w:rsidRDefault="00C621E9" w:rsidP="000E7309">
            <w:pPr>
              <w:pStyle w:val="01Eingabe1"/>
              <w:rPr>
                <w:lang w:val="de-CH"/>
              </w:rPr>
            </w:pPr>
          </w:p>
          <w:p w14:paraId="16915B27" w14:textId="259050D2" w:rsidR="00C621E9" w:rsidRDefault="002E60D0" w:rsidP="000E7309">
            <w:pPr>
              <w:pStyle w:val="01Eingabe1"/>
              <w:rPr>
                <w:lang w:val="de-CH"/>
              </w:rPr>
            </w:pPr>
            <w:r>
              <w:rPr>
                <w:lang w:val="de-CH"/>
              </w:rPr>
              <w:t>Luchs</w:t>
            </w:r>
          </w:p>
          <w:p w14:paraId="21D31217" w14:textId="77777777" w:rsidR="00C621E9" w:rsidRDefault="00C621E9" w:rsidP="000E7309">
            <w:pPr>
              <w:pStyle w:val="01Eingabe1"/>
              <w:rPr>
                <w:lang w:val="de-CH"/>
              </w:rPr>
            </w:pPr>
          </w:p>
          <w:p w14:paraId="26F2CB66" w14:textId="77777777" w:rsidR="00C621E9" w:rsidRDefault="00C621E9" w:rsidP="000E7309">
            <w:pPr>
              <w:pStyle w:val="01Eingabe1"/>
              <w:rPr>
                <w:lang w:val="de-CH"/>
              </w:rPr>
            </w:pPr>
          </w:p>
          <w:p w14:paraId="65E65A0F" w14:textId="77777777" w:rsidR="00C621E9" w:rsidRDefault="00C621E9" w:rsidP="000E7309">
            <w:pPr>
              <w:pStyle w:val="01Eingabe1"/>
              <w:rPr>
                <w:lang w:val="de-CH"/>
              </w:rPr>
            </w:pPr>
          </w:p>
          <w:p w14:paraId="677B91D3" w14:textId="77777777" w:rsidR="00C621E9" w:rsidRDefault="00C621E9" w:rsidP="000E7309">
            <w:pPr>
              <w:pStyle w:val="01Eingabe1"/>
              <w:rPr>
                <w:lang w:val="de-CH"/>
              </w:rPr>
            </w:pPr>
          </w:p>
          <w:p w14:paraId="4292A61C" w14:textId="77777777" w:rsidR="00C621E9" w:rsidRDefault="00C621E9" w:rsidP="000E7309">
            <w:pPr>
              <w:pStyle w:val="01Eingabe1"/>
              <w:rPr>
                <w:lang w:val="de-CH"/>
              </w:rPr>
            </w:pPr>
          </w:p>
          <w:p w14:paraId="5CEF68CB" w14:textId="200427F1" w:rsidR="00C621E9" w:rsidRDefault="00C621E9" w:rsidP="000E7309">
            <w:pPr>
              <w:pStyle w:val="01Eingabe1"/>
              <w:rPr>
                <w:lang w:val="de-CH"/>
              </w:rPr>
            </w:pPr>
          </w:p>
          <w:p w14:paraId="38132B8F" w14:textId="457497A8" w:rsidR="00C621E9" w:rsidRDefault="00C621E9" w:rsidP="000E7309">
            <w:pPr>
              <w:pStyle w:val="01Eingabe1"/>
              <w:rPr>
                <w:lang w:val="de-CH"/>
              </w:rPr>
            </w:pPr>
          </w:p>
          <w:p w14:paraId="4E56B7AD" w14:textId="77777777" w:rsidR="00C621E9" w:rsidRDefault="00C621E9" w:rsidP="000E7309">
            <w:pPr>
              <w:pStyle w:val="01Eingabe1"/>
              <w:rPr>
                <w:lang w:val="de-CH"/>
              </w:rPr>
            </w:pPr>
          </w:p>
          <w:p w14:paraId="4C727059" w14:textId="77777777" w:rsidR="00C621E9" w:rsidRDefault="00C621E9" w:rsidP="000E7309">
            <w:pPr>
              <w:pStyle w:val="01Eingabe1"/>
              <w:rPr>
                <w:lang w:val="de-CH"/>
              </w:rPr>
            </w:pPr>
          </w:p>
          <w:p w14:paraId="1F7B21DC" w14:textId="77777777" w:rsidR="00210BF6" w:rsidRDefault="00210BF6" w:rsidP="000E7309">
            <w:pPr>
              <w:pStyle w:val="01Eingabe1"/>
              <w:rPr>
                <w:lang w:val="de-CH"/>
              </w:rPr>
            </w:pPr>
          </w:p>
          <w:p w14:paraId="04E4CBC4" w14:textId="77777777" w:rsidR="00210BF6" w:rsidRDefault="00210BF6" w:rsidP="000E7309">
            <w:pPr>
              <w:pStyle w:val="01Eingabe1"/>
              <w:rPr>
                <w:lang w:val="de-CH"/>
              </w:rPr>
            </w:pPr>
          </w:p>
          <w:p w14:paraId="6866537C" w14:textId="51CEC83E" w:rsidR="00C621E9" w:rsidRDefault="00C621E9" w:rsidP="000E7309">
            <w:pPr>
              <w:pStyle w:val="01Eingabe1"/>
              <w:rPr>
                <w:lang w:val="de-CH"/>
              </w:rPr>
            </w:pPr>
            <w:r>
              <w:rPr>
                <w:lang w:val="de-CH"/>
              </w:rPr>
              <w:t>Stufe Express?</w:t>
            </w:r>
            <w:r w:rsidR="00B3650F">
              <w:rPr>
                <w:lang w:val="de-CH"/>
              </w:rPr>
              <w:t>?</w:t>
            </w:r>
          </w:p>
          <w:p w14:paraId="116C2D0D" w14:textId="77777777" w:rsidR="00C621E9" w:rsidRDefault="00C621E9" w:rsidP="000E7309">
            <w:pPr>
              <w:pStyle w:val="01Eingabe1"/>
              <w:rPr>
                <w:lang w:val="de-CH"/>
              </w:rPr>
            </w:pPr>
          </w:p>
          <w:p w14:paraId="3DB3F0DA" w14:textId="77777777" w:rsidR="00C621E9" w:rsidRDefault="00C621E9" w:rsidP="000E7309">
            <w:pPr>
              <w:pStyle w:val="01Eingabe1"/>
              <w:rPr>
                <w:lang w:val="de-CH"/>
              </w:rPr>
            </w:pPr>
          </w:p>
          <w:p w14:paraId="51FDD66F" w14:textId="77777777" w:rsidR="00C621E9" w:rsidRDefault="00C621E9" w:rsidP="000E7309">
            <w:pPr>
              <w:pStyle w:val="01Eingabe1"/>
              <w:rPr>
                <w:lang w:val="de-CH"/>
              </w:rPr>
            </w:pPr>
          </w:p>
          <w:p w14:paraId="47D51F69" w14:textId="77777777" w:rsidR="00C621E9" w:rsidRDefault="00C621E9" w:rsidP="000E7309">
            <w:pPr>
              <w:pStyle w:val="01Eingabe1"/>
              <w:rPr>
                <w:lang w:val="de-CH"/>
              </w:rPr>
            </w:pPr>
          </w:p>
          <w:p w14:paraId="0AFC02AA" w14:textId="77777777" w:rsidR="00C621E9" w:rsidRDefault="00C621E9" w:rsidP="000E7309">
            <w:pPr>
              <w:pStyle w:val="01Eingabe1"/>
              <w:rPr>
                <w:lang w:val="de-CH"/>
              </w:rPr>
            </w:pPr>
          </w:p>
          <w:p w14:paraId="4E38F79F" w14:textId="77777777" w:rsidR="00C621E9" w:rsidRDefault="00C621E9" w:rsidP="000E7309">
            <w:pPr>
              <w:pStyle w:val="01Eingabe1"/>
              <w:rPr>
                <w:lang w:val="de-CH"/>
              </w:rPr>
            </w:pPr>
          </w:p>
          <w:p w14:paraId="25F92D8C" w14:textId="77777777" w:rsidR="004060B5" w:rsidRDefault="004060B5" w:rsidP="000E7309">
            <w:pPr>
              <w:pStyle w:val="01Eingabe1"/>
              <w:rPr>
                <w:lang w:val="de-CH"/>
              </w:rPr>
            </w:pPr>
          </w:p>
          <w:p w14:paraId="2ED18FB3" w14:textId="1FDEF953" w:rsidR="00C621E9" w:rsidRDefault="67A5BBE0" w:rsidP="000E7309">
            <w:pPr>
              <w:pStyle w:val="01Eingabe1"/>
              <w:rPr>
                <w:lang w:val="de-CH"/>
              </w:rPr>
            </w:pPr>
            <w:r w:rsidRPr="67A5BBE0">
              <w:rPr>
                <w:lang w:val="de-CH"/>
              </w:rPr>
              <w:t>Tweet</w:t>
            </w:r>
          </w:p>
          <w:p w14:paraId="02D200A4" w14:textId="77777777" w:rsidR="00C621E9" w:rsidRDefault="00C621E9" w:rsidP="000E7309">
            <w:pPr>
              <w:pStyle w:val="01Eingabe1"/>
              <w:rPr>
                <w:lang w:val="de-CH"/>
              </w:rPr>
            </w:pPr>
          </w:p>
          <w:p w14:paraId="3EFA8D4C" w14:textId="77777777" w:rsidR="00C621E9" w:rsidRDefault="00C621E9" w:rsidP="000E7309">
            <w:pPr>
              <w:pStyle w:val="01Eingabe1"/>
              <w:rPr>
                <w:lang w:val="de-CH"/>
              </w:rPr>
            </w:pPr>
          </w:p>
          <w:p w14:paraId="2C980245" w14:textId="42D892E8" w:rsidR="00C621E9" w:rsidRDefault="00C621E9" w:rsidP="000E7309">
            <w:pPr>
              <w:pStyle w:val="01Eingabe1"/>
              <w:rPr>
                <w:lang w:val="de-CH"/>
              </w:rPr>
            </w:pPr>
          </w:p>
          <w:p w14:paraId="1AE3A23F" w14:textId="77777777" w:rsidR="00C621E9" w:rsidRDefault="00C621E9" w:rsidP="000E7309">
            <w:pPr>
              <w:pStyle w:val="01Eingabe1"/>
              <w:rPr>
                <w:lang w:val="de-CH"/>
              </w:rPr>
            </w:pPr>
          </w:p>
          <w:p w14:paraId="457B9FD4" w14:textId="77777777" w:rsidR="00C621E9" w:rsidRDefault="00C621E9" w:rsidP="000E7309">
            <w:pPr>
              <w:pStyle w:val="01Eingabe1"/>
              <w:rPr>
                <w:lang w:val="de-CH"/>
              </w:rPr>
            </w:pPr>
          </w:p>
          <w:p w14:paraId="0B475762" w14:textId="77777777" w:rsidR="00C621E9" w:rsidRDefault="00C621E9" w:rsidP="000E7309">
            <w:pPr>
              <w:pStyle w:val="01Eingabe1"/>
              <w:rPr>
                <w:lang w:val="de-CH"/>
              </w:rPr>
            </w:pPr>
          </w:p>
          <w:p w14:paraId="75322894" w14:textId="77777777" w:rsidR="00C621E9" w:rsidRDefault="00C621E9" w:rsidP="000E7309">
            <w:pPr>
              <w:pStyle w:val="01Eingabe1"/>
              <w:rPr>
                <w:lang w:val="de-CH"/>
              </w:rPr>
            </w:pPr>
          </w:p>
          <w:p w14:paraId="58D42B82" w14:textId="7A1CB7E1" w:rsidR="00C621E9" w:rsidRDefault="00A8277F" w:rsidP="000E7309">
            <w:pPr>
              <w:pStyle w:val="01Eingabe1"/>
              <w:rPr>
                <w:lang w:val="de-CH"/>
              </w:rPr>
            </w:pPr>
            <w:r>
              <w:rPr>
                <w:lang w:val="de-CH"/>
              </w:rPr>
              <w:t>Tweet</w:t>
            </w:r>
          </w:p>
          <w:p w14:paraId="3E52ED36" w14:textId="77777777" w:rsidR="00C621E9" w:rsidRDefault="00C621E9" w:rsidP="000E7309">
            <w:pPr>
              <w:pStyle w:val="01Eingabe1"/>
              <w:rPr>
                <w:lang w:val="de-CH"/>
              </w:rPr>
            </w:pPr>
          </w:p>
          <w:p w14:paraId="0A1ECA76" w14:textId="77777777" w:rsidR="00C621E9" w:rsidRDefault="00C621E9" w:rsidP="000E7309">
            <w:pPr>
              <w:pStyle w:val="01Eingabe1"/>
              <w:rPr>
                <w:lang w:val="de-CH"/>
              </w:rPr>
            </w:pPr>
          </w:p>
          <w:p w14:paraId="5C8DC3AA" w14:textId="77777777" w:rsidR="00C621E9" w:rsidRDefault="00C621E9" w:rsidP="000E7309">
            <w:pPr>
              <w:pStyle w:val="01Eingabe1"/>
              <w:rPr>
                <w:lang w:val="de-CH"/>
              </w:rPr>
            </w:pPr>
          </w:p>
          <w:p w14:paraId="79FA5D80" w14:textId="77777777" w:rsidR="00C621E9" w:rsidRDefault="00C621E9" w:rsidP="000E7309">
            <w:pPr>
              <w:pStyle w:val="01Eingabe1"/>
              <w:rPr>
                <w:lang w:val="de-CH"/>
              </w:rPr>
            </w:pPr>
          </w:p>
          <w:p w14:paraId="3B2DAE9E" w14:textId="77777777" w:rsidR="00C621E9" w:rsidRDefault="00C621E9" w:rsidP="000E7309">
            <w:pPr>
              <w:pStyle w:val="01Eingabe1"/>
              <w:rPr>
                <w:lang w:val="de-CH"/>
              </w:rPr>
            </w:pPr>
          </w:p>
          <w:p w14:paraId="67A428B7" w14:textId="77777777" w:rsidR="00C621E9" w:rsidRDefault="00C621E9" w:rsidP="000E7309">
            <w:pPr>
              <w:pStyle w:val="01Eingabe1"/>
              <w:rPr>
                <w:lang w:val="de-CH"/>
              </w:rPr>
            </w:pPr>
          </w:p>
          <w:p w14:paraId="60192877" w14:textId="48391723" w:rsidR="00C621E9" w:rsidRDefault="00C10919" w:rsidP="000E7309">
            <w:pPr>
              <w:pStyle w:val="01Eingabe1"/>
              <w:rPr>
                <w:lang w:val="de-CH"/>
              </w:rPr>
            </w:pPr>
            <w:r>
              <w:rPr>
                <w:lang w:val="de-CH"/>
              </w:rPr>
              <w:t>Adler</w:t>
            </w:r>
          </w:p>
          <w:p w14:paraId="6118A37A" w14:textId="77777777" w:rsidR="00C621E9" w:rsidRDefault="00C621E9" w:rsidP="000E7309">
            <w:pPr>
              <w:pStyle w:val="01Eingabe1"/>
              <w:rPr>
                <w:lang w:val="de-CH"/>
              </w:rPr>
            </w:pPr>
          </w:p>
          <w:p w14:paraId="212E0843" w14:textId="77777777" w:rsidR="00C621E9" w:rsidRDefault="00C621E9" w:rsidP="000E7309">
            <w:pPr>
              <w:pStyle w:val="01Eingabe1"/>
              <w:rPr>
                <w:lang w:val="de-CH"/>
              </w:rPr>
            </w:pPr>
          </w:p>
          <w:p w14:paraId="575788C1" w14:textId="77777777" w:rsidR="00C621E9" w:rsidRDefault="00C621E9" w:rsidP="000E7309">
            <w:pPr>
              <w:pStyle w:val="01Eingabe1"/>
              <w:rPr>
                <w:lang w:val="de-CH"/>
              </w:rPr>
            </w:pPr>
          </w:p>
          <w:p w14:paraId="5B0AD54A" w14:textId="77777777" w:rsidR="00C621E9" w:rsidRDefault="00C621E9" w:rsidP="000E7309">
            <w:pPr>
              <w:pStyle w:val="01Eingabe1"/>
              <w:rPr>
                <w:lang w:val="de-CH"/>
              </w:rPr>
            </w:pPr>
          </w:p>
          <w:p w14:paraId="6892DCFA" w14:textId="77777777" w:rsidR="00C621E9" w:rsidRDefault="00C621E9" w:rsidP="000E7309">
            <w:pPr>
              <w:pStyle w:val="01Eingabe1"/>
              <w:rPr>
                <w:lang w:val="de-CH"/>
              </w:rPr>
            </w:pPr>
          </w:p>
          <w:p w14:paraId="23BC8664" w14:textId="77777777" w:rsidR="00C621E9" w:rsidRDefault="00C621E9" w:rsidP="000E7309">
            <w:pPr>
              <w:pStyle w:val="01Eingabe1"/>
              <w:rPr>
                <w:lang w:val="de-CH"/>
              </w:rPr>
            </w:pPr>
          </w:p>
          <w:p w14:paraId="4B40D5D0" w14:textId="0165F3B6" w:rsidR="00C621E9" w:rsidRDefault="00E25656" w:rsidP="000E7309">
            <w:pPr>
              <w:pStyle w:val="01Eingabe1"/>
              <w:rPr>
                <w:lang w:val="de-CH"/>
              </w:rPr>
            </w:pPr>
            <w:r>
              <w:rPr>
                <w:lang w:val="de-CH"/>
              </w:rPr>
              <w:t>Adler</w:t>
            </w:r>
          </w:p>
          <w:p w14:paraId="62F47896" w14:textId="77777777" w:rsidR="00C621E9" w:rsidRDefault="00C621E9" w:rsidP="000E7309">
            <w:pPr>
              <w:pStyle w:val="01Eingabe1"/>
              <w:rPr>
                <w:lang w:val="de-CH"/>
              </w:rPr>
            </w:pPr>
          </w:p>
          <w:p w14:paraId="6DA636E4" w14:textId="77777777" w:rsidR="00C621E9" w:rsidRDefault="00C621E9" w:rsidP="000E7309">
            <w:pPr>
              <w:pStyle w:val="01Eingabe1"/>
              <w:rPr>
                <w:lang w:val="de-CH"/>
              </w:rPr>
            </w:pPr>
          </w:p>
          <w:p w14:paraId="10FCE029" w14:textId="77777777" w:rsidR="00C621E9" w:rsidRDefault="00C621E9" w:rsidP="000E7309">
            <w:pPr>
              <w:pStyle w:val="01Eingabe1"/>
              <w:rPr>
                <w:lang w:val="de-CH"/>
              </w:rPr>
            </w:pPr>
          </w:p>
          <w:p w14:paraId="64234F5D" w14:textId="51BBC73F" w:rsidR="00C621E9" w:rsidRDefault="00BE33FB" w:rsidP="000E7309">
            <w:pPr>
              <w:pStyle w:val="01Eingabe1"/>
              <w:rPr>
                <w:lang w:val="de-CH"/>
              </w:rPr>
            </w:pPr>
            <w:r>
              <w:rPr>
                <w:lang w:val="de-CH"/>
              </w:rPr>
              <w:t>Luchs</w:t>
            </w:r>
          </w:p>
          <w:p w14:paraId="134B4F10" w14:textId="77777777" w:rsidR="00C621E9" w:rsidRDefault="00C621E9" w:rsidP="000E7309">
            <w:pPr>
              <w:pStyle w:val="01Eingabe1"/>
              <w:rPr>
                <w:lang w:val="de-CH"/>
              </w:rPr>
            </w:pPr>
          </w:p>
          <w:p w14:paraId="5E9B5A98" w14:textId="77777777" w:rsidR="00C621E9" w:rsidRDefault="00C621E9" w:rsidP="000E7309">
            <w:pPr>
              <w:pStyle w:val="01Eingabe1"/>
              <w:rPr>
                <w:lang w:val="de-CH"/>
              </w:rPr>
            </w:pPr>
          </w:p>
          <w:p w14:paraId="647128A8" w14:textId="77777777" w:rsidR="00C621E9" w:rsidRDefault="00C621E9" w:rsidP="000E7309">
            <w:pPr>
              <w:pStyle w:val="01Eingabe1"/>
              <w:rPr>
                <w:lang w:val="de-CH"/>
              </w:rPr>
            </w:pPr>
          </w:p>
          <w:p w14:paraId="71B6C88D" w14:textId="5EC19BE1" w:rsidR="00C621E9" w:rsidRDefault="00152FDA" w:rsidP="000E7309">
            <w:pPr>
              <w:pStyle w:val="01Eingabe1"/>
              <w:rPr>
                <w:lang w:val="de-CH"/>
              </w:rPr>
            </w:pPr>
            <w:r>
              <w:rPr>
                <w:lang w:val="de-CH"/>
              </w:rPr>
              <w:t>Luchs</w:t>
            </w:r>
          </w:p>
          <w:p w14:paraId="7A2C8569" w14:textId="77777777" w:rsidR="00C621E9" w:rsidRDefault="00C621E9" w:rsidP="000E7309">
            <w:pPr>
              <w:pStyle w:val="01Eingabe1"/>
              <w:rPr>
                <w:lang w:val="de-CH"/>
              </w:rPr>
            </w:pPr>
          </w:p>
          <w:p w14:paraId="4049EDA0" w14:textId="77777777" w:rsidR="00C621E9" w:rsidRDefault="00C621E9" w:rsidP="000E7309">
            <w:pPr>
              <w:pStyle w:val="01Eingabe1"/>
              <w:rPr>
                <w:lang w:val="de-CH"/>
              </w:rPr>
            </w:pPr>
          </w:p>
          <w:p w14:paraId="50A928BD" w14:textId="77777777" w:rsidR="00C621E9" w:rsidRDefault="00C621E9" w:rsidP="000E7309">
            <w:pPr>
              <w:pStyle w:val="01Eingabe1"/>
              <w:rPr>
                <w:lang w:val="de-CH"/>
              </w:rPr>
            </w:pPr>
          </w:p>
          <w:p w14:paraId="23C4B1E2" w14:textId="77777777" w:rsidR="00C621E9" w:rsidRDefault="00C621E9" w:rsidP="000E7309">
            <w:pPr>
              <w:pStyle w:val="01Eingabe1"/>
              <w:rPr>
                <w:lang w:val="de-CH"/>
              </w:rPr>
            </w:pPr>
          </w:p>
          <w:p w14:paraId="41D78C9B" w14:textId="77777777" w:rsidR="00C621E9" w:rsidRDefault="00C621E9" w:rsidP="000E7309">
            <w:pPr>
              <w:pStyle w:val="01Eingabe1"/>
              <w:rPr>
                <w:lang w:val="de-CH"/>
              </w:rPr>
            </w:pPr>
          </w:p>
          <w:p w14:paraId="1CD55B6D" w14:textId="77777777" w:rsidR="00C621E9" w:rsidRDefault="00C621E9" w:rsidP="000E7309">
            <w:pPr>
              <w:pStyle w:val="01Eingabe1"/>
              <w:rPr>
                <w:lang w:val="de-CH"/>
              </w:rPr>
            </w:pPr>
          </w:p>
          <w:p w14:paraId="50B0E20E" w14:textId="77777777" w:rsidR="00C621E9" w:rsidRDefault="00C621E9" w:rsidP="000E7309">
            <w:pPr>
              <w:pStyle w:val="01Eingabe1"/>
              <w:rPr>
                <w:lang w:val="de-CH"/>
              </w:rPr>
            </w:pPr>
          </w:p>
          <w:p w14:paraId="3A7BCCC8" w14:textId="77777777" w:rsidR="00C621E9" w:rsidRDefault="00C621E9" w:rsidP="000E7309">
            <w:pPr>
              <w:pStyle w:val="01Eingabe1"/>
              <w:rPr>
                <w:lang w:val="de-CH"/>
              </w:rPr>
            </w:pPr>
          </w:p>
          <w:p w14:paraId="5B303E38" w14:textId="77777777" w:rsidR="00C621E9" w:rsidRDefault="00C621E9" w:rsidP="000E7309">
            <w:pPr>
              <w:pStyle w:val="01Eingabe1"/>
              <w:rPr>
                <w:lang w:val="de-CH"/>
              </w:rPr>
            </w:pPr>
          </w:p>
          <w:p w14:paraId="13D3B7A9" w14:textId="77777777" w:rsidR="00C621E9" w:rsidRDefault="00C621E9" w:rsidP="000E7309">
            <w:pPr>
              <w:pStyle w:val="01Eingabe1"/>
              <w:rPr>
                <w:lang w:val="de-CH"/>
              </w:rPr>
            </w:pPr>
          </w:p>
          <w:p w14:paraId="6A37CC5D" w14:textId="77777777" w:rsidR="00C621E9" w:rsidRDefault="00C621E9" w:rsidP="000E7309">
            <w:pPr>
              <w:pStyle w:val="01Eingabe1"/>
              <w:rPr>
                <w:lang w:val="de-CH"/>
              </w:rPr>
            </w:pPr>
          </w:p>
          <w:p w14:paraId="3CE6D158" w14:textId="77777777" w:rsidR="00C621E9" w:rsidRDefault="00C621E9" w:rsidP="000E7309">
            <w:pPr>
              <w:pStyle w:val="01Eingabe1"/>
              <w:rPr>
                <w:lang w:val="de-CH"/>
              </w:rPr>
            </w:pPr>
          </w:p>
          <w:p w14:paraId="78E8BB98" w14:textId="77777777" w:rsidR="00C621E9" w:rsidRDefault="00C621E9" w:rsidP="000E7309">
            <w:pPr>
              <w:pStyle w:val="01Eingabe1"/>
              <w:rPr>
                <w:lang w:val="de-CH"/>
              </w:rPr>
            </w:pPr>
          </w:p>
          <w:p w14:paraId="0A033AEB" w14:textId="77777777" w:rsidR="00C621E9" w:rsidRDefault="00C621E9" w:rsidP="000E7309">
            <w:pPr>
              <w:pStyle w:val="01Eingabe1"/>
              <w:rPr>
                <w:lang w:val="de-CH"/>
              </w:rPr>
            </w:pPr>
          </w:p>
          <w:p w14:paraId="39598A91" w14:textId="77777777" w:rsidR="00C621E9" w:rsidRDefault="00C621E9" w:rsidP="000E7309">
            <w:pPr>
              <w:pStyle w:val="01Eingabe1"/>
              <w:rPr>
                <w:lang w:val="de-CH"/>
              </w:rPr>
            </w:pPr>
          </w:p>
          <w:p w14:paraId="316A5108" w14:textId="77777777" w:rsidR="00C621E9" w:rsidRDefault="00C621E9" w:rsidP="000E7309">
            <w:pPr>
              <w:pStyle w:val="01Eingabe1"/>
              <w:rPr>
                <w:lang w:val="de-CH"/>
              </w:rPr>
            </w:pPr>
          </w:p>
          <w:p w14:paraId="3B80E685" w14:textId="77777777" w:rsidR="00C621E9" w:rsidRDefault="00C621E9" w:rsidP="000E7309">
            <w:pPr>
              <w:pStyle w:val="01Eingabe1"/>
              <w:rPr>
                <w:lang w:val="de-CH"/>
              </w:rPr>
            </w:pPr>
          </w:p>
          <w:p w14:paraId="4F663170" w14:textId="77777777" w:rsidR="00C621E9" w:rsidRDefault="00C621E9" w:rsidP="000E7309">
            <w:pPr>
              <w:pStyle w:val="01Eingabe1"/>
              <w:rPr>
                <w:lang w:val="de-CH"/>
              </w:rPr>
            </w:pPr>
          </w:p>
          <w:p w14:paraId="317A5550" w14:textId="77777777" w:rsidR="00C621E9" w:rsidRDefault="00C621E9" w:rsidP="000E7309">
            <w:pPr>
              <w:pStyle w:val="01Eingabe1"/>
              <w:rPr>
                <w:lang w:val="de-CH"/>
              </w:rPr>
            </w:pPr>
          </w:p>
          <w:p w14:paraId="375C8F60" w14:textId="77777777" w:rsidR="00C621E9" w:rsidRDefault="00C621E9" w:rsidP="000E7309">
            <w:pPr>
              <w:pStyle w:val="01Eingabe1"/>
              <w:rPr>
                <w:lang w:val="de-CH"/>
              </w:rPr>
            </w:pPr>
          </w:p>
          <w:p w14:paraId="7CFDB39B" w14:textId="77777777" w:rsidR="00C621E9" w:rsidRDefault="00C621E9" w:rsidP="000E7309">
            <w:pPr>
              <w:pStyle w:val="01Eingabe1"/>
              <w:rPr>
                <w:lang w:val="de-CH"/>
              </w:rPr>
            </w:pPr>
          </w:p>
          <w:p w14:paraId="556C0E44" w14:textId="77777777" w:rsidR="00C621E9" w:rsidRDefault="00C621E9" w:rsidP="000E7309">
            <w:pPr>
              <w:pStyle w:val="01Eingabe1"/>
              <w:rPr>
                <w:lang w:val="de-CH"/>
              </w:rPr>
            </w:pPr>
          </w:p>
          <w:p w14:paraId="2AC1484C" w14:textId="77777777" w:rsidR="00C621E9" w:rsidRDefault="00C621E9" w:rsidP="000E7309">
            <w:pPr>
              <w:pStyle w:val="01Eingabe1"/>
              <w:rPr>
                <w:lang w:val="de-CH"/>
              </w:rPr>
            </w:pPr>
          </w:p>
          <w:p w14:paraId="1C20CADE" w14:textId="77777777" w:rsidR="00C621E9" w:rsidRDefault="00C621E9" w:rsidP="000E7309">
            <w:pPr>
              <w:pStyle w:val="01Eingabe1"/>
              <w:rPr>
                <w:lang w:val="de-CH"/>
              </w:rPr>
            </w:pPr>
          </w:p>
          <w:p w14:paraId="524F42F0" w14:textId="77777777" w:rsidR="00D80E39" w:rsidRDefault="00D80E39" w:rsidP="000E7309">
            <w:pPr>
              <w:pStyle w:val="01Eingabe1"/>
              <w:rPr>
                <w:lang w:val="de-CH"/>
              </w:rPr>
            </w:pPr>
          </w:p>
          <w:p w14:paraId="1D9673C7" w14:textId="77777777" w:rsidR="00D80E39" w:rsidRDefault="00D80E39" w:rsidP="000E7309">
            <w:pPr>
              <w:pStyle w:val="01Eingabe1"/>
              <w:rPr>
                <w:lang w:val="de-CH"/>
              </w:rPr>
            </w:pPr>
          </w:p>
          <w:p w14:paraId="65398989" w14:textId="77777777" w:rsidR="00D80E39" w:rsidRDefault="00D80E39" w:rsidP="000E7309">
            <w:pPr>
              <w:pStyle w:val="01Eingabe1"/>
              <w:rPr>
                <w:lang w:val="de-CH"/>
              </w:rPr>
            </w:pPr>
          </w:p>
          <w:p w14:paraId="1B5722A8" w14:textId="77777777" w:rsidR="00D80E39" w:rsidRDefault="00D80E39" w:rsidP="000E7309">
            <w:pPr>
              <w:pStyle w:val="01Eingabe1"/>
              <w:rPr>
                <w:lang w:val="de-CH"/>
              </w:rPr>
            </w:pPr>
          </w:p>
          <w:p w14:paraId="44F62D3D" w14:textId="77777777" w:rsidR="00D80E39" w:rsidRDefault="00D80E39" w:rsidP="000E7309">
            <w:pPr>
              <w:pStyle w:val="01Eingabe1"/>
              <w:rPr>
                <w:lang w:val="de-CH"/>
              </w:rPr>
            </w:pPr>
          </w:p>
          <w:p w14:paraId="2BC4FDBF" w14:textId="77777777" w:rsidR="00D80E39" w:rsidRDefault="00D80E39" w:rsidP="000E7309">
            <w:pPr>
              <w:pStyle w:val="01Eingabe1"/>
              <w:rPr>
                <w:lang w:val="de-CH"/>
              </w:rPr>
            </w:pPr>
          </w:p>
          <w:p w14:paraId="0820005C" w14:textId="77777777" w:rsidR="00D80E39" w:rsidRDefault="00D80E39" w:rsidP="000E7309">
            <w:pPr>
              <w:pStyle w:val="01Eingabe1"/>
              <w:rPr>
                <w:lang w:val="de-CH"/>
              </w:rPr>
            </w:pPr>
          </w:p>
          <w:p w14:paraId="61D5268E" w14:textId="77777777" w:rsidR="00D80E39" w:rsidRDefault="00D80E39" w:rsidP="000E7309">
            <w:pPr>
              <w:pStyle w:val="01Eingabe1"/>
              <w:rPr>
                <w:lang w:val="de-CH"/>
              </w:rPr>
            </w:pPr>
          </w:p>
          <w:p w14:paraId="110560ED" w14:textId="77777777" w:rsidR="00D80E39" w:rsidRDefault="00D80E39" w:rsidP="000E7309">
            <w:pPr>
              <w:pStyle w:val="01Eingabe1"/>
              <w:rPr>
                <w:lang w:val="de-CH"/>
              </w:rPr>
            </w:pPr>
          </w:p>
          <w:p w14:paraId="18877879" w14:textId="77777777" w:rsidR="00D80E39" w:rsidRDefault="00D80E39" w:rsidP="000E7309">
            <w:pPr>
              <w:pStyle w:val="01Eingabe1"/>
              <w:rPr>
                <w:lang w:val="de-CH"/>
              </w:rPr>
            </w:pPr>
          </w:p>
          <w:p w14:paraId="5A92E293" w14:textId="77777777" w:rsidR="00D80E39" w:rsidRDefault="00D80E39" w:rsidP="000E7309">
            <w:pPr>
              <w:pStyle w:val="01Eingabe1"/>
              <w:rPr>
                <w:lang w:val="de-CH"/>
              </w:rPr>
            </w:pPr>
          </w:p>
          <w:p w14:paraId="3B0ECEF3" w14:textId="395E405A" w:rsidR="00D80E39" w:rsidRPr="00DB40E4" w:rsidRDefault="00D80E39" w:rsidP="000E7309">
            <w:pPr>
              <w:pStyle w:val="01Eingabe1"/>
              <w:rPr>
                <w:lang w:val="de-CH"/>
              </w:rPr>
            </w:pPr>
          </w:p>
        </w:tc>
      </w:tr>
      <w:tr w:rsidR="001F7DB7" w:rsidRPr="00A43BA8" w14:paraId="144D90E2" w14:textId="77777777" w:rsidTr="67A5BBE0">
        <w:trPr>
          <w:trHeight w:val="794"/>
        </w:trPr>
        <w:tc>
          <w:tcPr>
            <w:tcW w:w="417" w:type="pct"/>
          </w:tcPr>
          <w:p w14:paraId="482140F6" w14:textId="77777777" w:rsidR="001F7DB7" w:rsidRPr="00A43BA8" w:rsidRDefault="00AC1A9D" w:rsidP="000E7309">
            <w:pPr>
              <w:pStyle w:val="01Eingabe1"/>
            </w:pPr>
            <w:r>
              <w:lastRenderedPageBreak/>
              <w:t>30 min</w:t>
            </w:r>
          </w:p>
        </w:tc>
        <w:tc>
          <w:tcPr>
            <w:tcW w:w="3790" w:type="pct"/>
          </w:tcPr>
          <w:p w14:paraId="3EC60020" w14:textId="77777777" w:rsidR="007874DA" w:rsidRDefault="004365CF" w:rsidP="001900FF">
            <w:pPr>
              <w:pStyle w:val="05berschrift1"/>
            </w:pPr>
            <w:r w:rsidRPr="00A43BA8">
              <w:t>Ausklang:</w:t>
            </w:r>
          </w:p>
          <w:p w14:paraId="4CFF8E89" w14:textId="2658158A" w:rsidR="0057144D" w:rsidRPr="006302F4" w:rsidRDefault="0057144D" w:rsidP="006302F4">
            <w:pPr>
              <w:pStyle w:val="01Eingabe1"/>
            </w:pPr>
            <w:r w:rsidRPr="006302F4">
              <w:t>Gemeinsam laufen wir zum Lagerplatz zurück</w:t>
            </w:r>
            <w:r w:rsidR="006302F4">
              <w:t xml:space="preserve">, </w:t>
            </w:r>
            <w:r w:rsidR="00C25AE6" w:rsidRPr="006302F4">
              <w:t xml:space="preserve">Zähne putzen, </w:t>
            </w:r>
            <w:r w:rsidRPr="006302F4">
              <w:t>Pyjama anziehen und leise zurück ab in den Schlafsack!</w:t>
            </w:r>
          </w:p>
          <w:p w14:paraId="030BFF7B" w14:textId="77777777" w:rsidR="0040675D" w:rsidRPr="0040675D" w:rsidRDefault="0040675D" w:rsidP="0040675D">
            <w:pPr>
              <w:pStyle w:val="01Eingabe1"/>
            </w:pPr>
          </w:p>
        </w:tc>
        <w:tc>
          <w:tcPr>
            <w:tcW w:w="793" w:type="pct"/>
          </w:tcPr>
          <w:p w14:paraId="7E54BFC3" w14:textId="13C339FD" w:rsidR="001F7DB7" w:rsidRPr="00A43BA8" w:rsidRDefault="006302F4" w:rsidP="00C25AE6">
            <w:pPr>
              <w:pStyle w:val="01Eingabe1"/>
            </w:pPr>
            <w:r>
              <w:t xml:space="preserve">alle </w:t>
            </w:r>
            <w:r w:rsidR="00270994">
              <w:t>Sparrow</w:t>
            </w:r>
            <w:r>
              <w:t>s</w:t>
            </w:r>
          </w:p>
        </w:tc>
      </w:tr>
    </w:tbl>
    <w:p w14:paraId="7EBBEE03"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3FF797ED" w14:textId="77777777" w:rsidTr="00DE43B2">
        <w:trPr>
          <w:trHeight w:val="42"/>
        </w:trPr>
        <w:tc>
          <w:tcPr>
            <w:tcW w:w="5000" w:type="pct"/>
            <w:vAlign w:val="center"/>
          </w:tcPr>
          <w:p w14:paraId="0AA6E6F9" w14:textId="77777777" w:rsidR="00AF272E" w:rsidRPr="00A43BA8" w:rsidRDefault="00AF272E" w:rsidP="001E112B">
            <w:pPr>
              <w:pStyle w:val="05berschrift1"/>
            </w:pPr>
            <w:r w:rsidRPr="00A43BA8">
              <w:t>Sicherheitsüberlegungen und -Massnahmen:</w:t>
            </w:r>
          </w:p>
        </w:tc>
      </w:tr>
      <w:tr w:rsidR="00AF272E" w:rsidRPr="00A43BA8" w14:paraId="32ADF0DC" w14:textId="77777777" w:rsidTr="002A2888">
        <w:trPr>
          <w:trHeight w:val="1118"/>
        </w:trPr>
        <w:tc>
          <w:tcPr>
            <w:tcW w:w="5000" w:type="pct"/>
          </w:tcPr>
          <w:p w14:paraId="188C4527" w14:textId="77777777" w:rsidR="00AF272E" w:rsidRDefault="00A56BE1" w:rsidP="002A2888">
            <w:pPr>
              <w:pStyle w:val="03Aufzhlung"/>
            </w:pPr>
            <w:r w:rsidRPr="00A56BE1">
              <w:t>Grundsätzlich reicht das allgemeine SiKo, die Notfallapotheke ist dabei.</w:t>
            </w:r>
          </w:p>
          <w:p w14:paraId="5845ABC7" w14:textId="77777777" w:rsidR="009A2355" w:rsidRDefault="009A2355" w:rsidP="002A2888">
            <w:pPr>
              <w:pStyle w:val="03Aufzhlung"/>
            </w:pPr>
            <w:r>
              <w:t xml:space="preserve">Kinder </w:t>
            </w:r>
            <w:r w:rsidR="00726DF0">
              <w:t xml:space="preserve">sind </w:t>
            </w:r>
            <w:r w:rsidR="008451F6">
              <w:t xml:space="preserve">bis auf </w:t>
            </w:r>
            <w:r w:rsidR="002A2888">
              <w:t xml:space="preserve">wenige Ausnahmen </w:t>
            </w:r>
            <w:r w:rsidR="00726DF0">
              <w:t>nicht alleine im Wald unterwegs</w:t>
            </w:r>
            <w:r w:rsidR="002A2888">
              <w:t xml:space="preserve"> (Fackelroute und Marsch am Seil entlang).</w:t>
            </w:r>
            <w:r w:rsidR="00726DF0">
              <w:t xml:space="preserve"> </w:t>
            </w:r>
            <w:r w:rsidR="002A2888">
              <w:t xml:space="preserve">Die Leiter sind jeweils jedoch nur so weit </w:t>
            </w:r>
            <w:r w:rsidR="00726DF0">
              <w:t xml:space="preserve">entfernt, dass </w:t>
            </w:r>
            <w:r w:rsidR="002A2888">
              <w:t xml:space="preserve">die TNs </w:t>
            </w:r>
            <w:r w:rsidR="008451F6">
              <w:t>stets</w:t>
            </w:r>
            <w:r w:rsidR="00726DF0">
              <w:t xml:space="preserve"> in Hörweite</w:t>
            </w:r>
            <w:r w:rsidR="002A2888">
              <w:t xml:space="preserve"> sind</w:t>
            </w:r>
            <w:r w:rsidR="00726DF0">
              <w:t>.</w:t>
            </w:r>
          </w:p>
          <w:p w14:paraId="03DBDD7E" w14:textId="77777777" w:rsidR="002A2888" w:rsidRDefault="002A2888" w:rsidP="002A2888">
            <w:pPr>
              <w:pStyle w:val="03Aufzhlung"/>
            </w:pPr>
            <w:r>
              <w:t>Vor dem Abmarsch wird kontrolliert, dass alle TNs gute Kleidung tragen (niemand ist mehr im Pyjama) und alle Schuhe gut gebunden sind.</w:t>
            </w:r>
          </w:p>
          <w:p w14:paraId="46E46127" w14:textId="77777777" w:rsidR="00DB40E4" w:rsidRPr="00DB40E4" w:rsidRDefault="00DB40E4" w:rsidP="00DB40E4">
            <w:pPr>
              <w:pStyle w:val="03Aufzhlung"/>
            </w:pPr>
            <w:r w:rsidRPr="00DB40E4">
              <w:t>Vor den Essensaufgaben wird überprüft, ob jemand eine Allergie hat.</w:t>
            </w:r>
          </w:p>
          <w:p w14:paraId="64207BC8" w14:textId="77777777" w:rsidR="001F75B3" w:rsidRDefault="002A2888" w:rsidP="002A2888">
            <w:pPr>
              <w:pStyle w:val="03Aufzhlung"/>
            </w:pPr>
            <w:r>
              <w:t>Alle Leiter haben das Handy dabei.</w:t>
            </w:r>
          </w:p>
          <w:p w14:paraId="4D3984F1" w14:textId="77777777" w:rsidR="00680917" w:rsidRPr="006302F4" w:rsidRDefault="00680917" w:rsidP="006302F4">
            <w:pPr>
              <w:pStyle w:val="01Eingabe1"/>
            </w:pPr>
          </w:p>
        </w:tc>
      </w:tr>
    </w:tbl>
    <w:p w14:paraId="55FE038F"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57A7D35B" w14:textId="77777777" w:rsidTr="00DE43B2">
        <w:trPr>
          <w:trHeight w:val="70"/>
        </w:trPr>
        <w:tc>
          <w:tcPr>
            <w:tcW w:w="5000" w:type="pct"/>
          </w:tcPr>
          <w:p w14:paraId="0CDB6469" w14:textId="77777777" w:rsidR="00AF272E" w:rsidRPr="00A43BA8" w:rsidRDefault="00AF272E" w:rsidP="001E112B">
            <w:pPr>
              <w:pStyle w:val="05berschrift1"/>
            </w:pPr>
            <w:r w:rsidRPr="00A43BA8">
              <w:t>Alternativprogramm:</w:t>
            </w:r>
          </w:p>
        </w:tc>
      </w:tr>
      <w:tr w:rsidR="00AF272E" w:rsidRPr="00A43BA8" w14:paraId="01EF104A" w14:textId="77777777" w:rsidTr="00680917">
        <w:trPr>
          <w:trHeight w:val="420"/>
        </w:trPr>
        <w:tc>
          <w:tcPr>
            <w:tcW w:w="5000" w:type="pct"/>
          </w:tcPr>
          <w:p w14:paraId="5C642146" w14:textId="77777777" w:rsidR="002A2888" w:rsidRDefault="002A2888" w:rsidP="002A2888">
            <w:pPr>
              <w:pStyle w:val="01Eingabe1"/>
            </w:pPr>
            <w:r w:rsidRPr="002B07BA">
              <w:t>Es ist kein Alternativprogramm vorgesehen</w:t>
            </w:r>
            <w:r>
              <w:t>, das Programm wird in jedem Fall wie geplant durchgeführt</w:t>
            </w:r>
            <w:r w:rsidRPr="002B07BA">
              <w:t>.</w:t>
            </w:r>
            <w:r w:rsidR="00D01BC1">
              <w:t xml:space="preserve"> Falls das Wetter am Samstag schlecht wäre und auf den Sonntag </w:t>
            </w:r>
            <w:r w:rsidR="000F0E2A">
              <w:t>eine Verbesserung</w:t>
            </w:r>
            <w:r w:rsidR="00D01BC1">
              <w:t xml:space="preserve"> prognostiziert wäre, würde die Taufe am Sonntag durchgeführt.</w:t>
            </w:r>
          </w:p>
          <w:p w14:paraId="085D64C2" w14:textId="77777777" w:rsidR="00680917" w:rsidRPr="001C7348" w:rsidRDefault="00680917" w:rsidP="000E7309">
            <w:pPr>
              <w:pStyle w:val="01Eingabe1"/>
            </w:pPr>
          </w:p>
        </w:tc>
      </w:tr>
    </w:tbl>
    <w:p w14:paraId="4B50A7FF"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56C70A36" w14:textId="77777777" w:rsidTr="00F44E3B">
        <w:tc>
          <w:tcPr>
            <w:tcW w:w="5000" w:type="pct"/>
            <w:gridSpan w:val="2"/>
            <w:tcBorders>
              <w:left w:val="nil"/>
              <w:bottom w:val="nil"/>
              <w:right w:val="nil"/>
            </w:tcBorders>
            <w:vAlign w:val="center"/>
          </w:tcPr>
          <w:p w14:paraId="7049B58E" w14:textId="77777777" w:rsidR="009D5C7B" w:rsidRPr="00A43BA8" w:rsidRDefault="009D5C7B" w:rsidP="001E112B">
            <w:pPr>
              <w:pStyle w:val="05berschrift1"/>
            </w:pPr>
            <w:r w:rsidRPr="00A43BA8">
              <w:t>Material:</w:t>
            </w:r>
          </w:p>
        </w:tc>
      </w:tr>
      <w:tr w:rsidR="009D5C7B" w:rsidRPr="00A43BA8" w14:paraId="58A2FF2E" w14:textId="77777777" w:rsidTr="00F44E3B">
        <w:trPr>
          <w:trHeight w:val="70"/>
        </w:trPr>
        <w:tc>
          <w:tcPr>
            <w:tcW w:w="1409" w:type="pct"/>
            <w:tcBorders>
              <w:top w:val="nil"/>
              <w:left w:val="nil"/>
              <w:right w:val="single" w:sz="4" w:space="0" w:color="auto"/>
            </w:tcBorders>
            <w:vAlign w:val="center"/>
          </w:tcPr>
          <w:p w14:paraId="2CDF9CC0"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198D3124" w14:textId="77777777" w:rsidR="009D5C7B" w:rsidRPr="00181122" w:rsidRDefault="009D5C7B" w:rsidP="00F44425">
            <w:pPr>
              <w:pStyle w:val="05berschrift1"/>
            </w:pPr>
            <w:r>
              <w:t>Artikel:</w:t>
            </w:r>
          </w:p>
        </w:tc>
      </w:tr>
      <w:tr w:rsidR="00AF272E" w:rsidRPr="007874DA" w14:paraId="1B6C35EB" w14:textId="77777777" w:rsidTr="00F44E3B">
        <w:trPr>
          <w:trHeight w:val="907"/>
        </w:trPr>
        <w:tc>
          <w:tcPr>
            <w:tcW w:w="1409" w:type="pct"/>
            <w:tcBorders>
              <w:left w:val="nil"/>
            </w:tcBorders>
          </w:tcPr>
          <w:p w14:paraId="00245E08" w14:textId="77777777" w:rsidR="009A2355" w:rsidRDefault="009A2355" w:rsidP="0097350A">
            <w:pPr>
              <w:pStyle w:val="02Eingabe2"/>
            </w:pPr>
            <w:bookmarkStart w:id="0" w:name="_Hlk103021424"/>
          </w:p>
          <w:p w14:paraId="0E3815FA" w14:textId="77777777" w:rsidR="004205B4" w:rsidRDefault="004205B4" w:rsidP="0097350A">
            <w:pPr>
              <w:pStyle w:val="02Eingabe2"/>
            </w:pPr>
            <w:r>
              <w:t>30</w:t>
            </w:r>
          </w:p>
          <w:p w14:paraId="18AFCCB9" w14:textId="77777777" w:rsidR="005632D9" w:rsidRDefault="007C0AD3" w:rsidP="0097350A">
            <w:pPr>
              <w:pStyle w:val="02Eingabe2"/>
            </w:pPr>
            <w:r>
              <w:t>10</w:t>
            </w:r>
          </w:p>
          <w:p w14:paraId="2B4DA031" w14:textId="3E606258" w:rsidR="005632D9" w:rsidRDefault="00B3650F" w:rsidP="0097350A">
            <w:pPr>
              <w:pStyle w:val="02Eingabe2"/>
            </w:pPr>
            <w:r>
              <w:t>3</w:t>
            </w:r>
          </w:p>
          <w:p w14:paraId="5C0752AB" w14:textId="14A77C2E" w:rsidR="000C064B" w:rsidRDefault="00D75CDC" w:rsidP="0097350A">
            <w:pPr>
              <w:pStyle w:val="02Eingabe2"/>
            </w:pPr>
            <w:r>
              <w:t>3</w:t>
            </w:r>
          </w:p>
          <w:p w14:paraId="1B62B4ED" w14:textId="1E876C36" w:rsidR="00555F0E" w:rsidRDefault="00D75CDC" w:rsidP="0097350A">
            <w:pPr>
              <w:pStyle w:val="02Eingabe2"/>
            </w:pPr>
            <w:r>
              <w:t>1</w:t>
            </w:r>
          </w:p>
          <w:p w14:paraId="084C6298" w14:textId="705D0F34" w:rsidR="00555F0E" w:rsidRDefault="00D75CDC" w:rsidP="0097350A">
            <w:pPr>
              <w:pStyle w:val="02Eingabe2"/>
            </w:pPr>
            <w:r>
              <w:t>1</w:t>
            </w:r>
          </w:p>
          <w:p w14:paraId="7D30DD10" w14:textId="0C779667" w:rsidR="00726DF0" w:rsidRDefault="00CB7DE4" w:rsidP="0097350A">
            <w:pPr>
              <w:pStyle w:val="02Eingabe2"/>
            </w:pPr>
            <w:r>
              <w:t>1</w:t>
            </w:r>
          </w:p>
          <w:p w14:paraId="02FB06CF" w14:textId="4621F9A4" w:rsidR="00695E36" w:rsidRDefault="00CB7DE4" w:rsidP="0097350A">
            <w:pPr>
              <w:pStyle w:val="02Eingabe2"/>
            </w:pPr>
            <w:r>
              <w:t>1</w:t>
            </w:r>
          </w:p>
          <w:p w14:paraId="569D96F6" w14:textId="77777777" w:rsidR="00145ECC" w:rsidRDefault="00145ECC" w:rsidP="008451F6">
            <w:pPr>
              <w:pStyle w:val="02Eingabe2"/>
            </w:pPr>
          </w:p>
          <w:p w14:paraId="76B547C9" w14:textId="6A2ACFAE" w:rsidR="009A2355" w:rsidRPr="00B7632B" w:rsidRDefault="009A15DA" w:rsidP="000C064B">
            <w:pPr>
              <w:pStyle w:val="02Eingabe2"/>
              <w:rPr>
                <w:lang w:val="de-CH"/>
              </w:rPr>
            </w:pPr>
            <w:r w:rsidRPr="00B7632B">
              <w:rPr>
                <w:lang w:val="de-CH"/>
              </w:rPr>
              <w:t>9</w:t>
            </w:r>
          </w:p>
          <w:p w14:paraId="238FE3DB" w14:textId="67D3B6D6" w:rsidR="000C064B" w:rsidRPr="00B7632B" w:rsidRDefault="002E588C" w:rsidP="00FB7D55">
            <w:pPr>
              <w:pStyle w:val="02Eingabe2"/>
              <w:jc w:val="center"/>
              <w:rPr>
                <w:lang w:val="de-CH"/>
              </w:rPr>
            </w:pPr>
            <w:r>
              <w:rPr>
                <w:lang w:val="de-CH"/>
              </w:rPr>
              <w:t xml:space="preserve">                                                    </w:t>
            </w:r>
            <w:r w:rsidR="00FB7D55" w:rsidRPr="00B7632B">
              <w:rPr>
                <w:lang w:val="de-CH"/>
              </w:rPr>
              <w:t>6</w:t>
            </w:r>
          </w:p>
          <w:p w14:paraId="62250985" w14:textId="55707A08" w:rsidR="008451F6" w:rsidRPr="00B7632B" w:rsidRDefault="00FB7D55" w:rsidP="000C064B">
            <w:pPr>
              <w:pStyle w:val="02Eingabe2"/>
              <w:rPr>
                <w:lang w:val="de-CH"/>
              </w:rPr>
            </w:pPr>
            <w:r w:rsidRPr="00B7632B">
              <w:rPr>
                <w:lang w:val="de-CH"/>
              </w:rPr>
              <w:t>6</w:t>
            </w:r>
          </w:p>
          <w:p w14:paraId="41EB1FAA" w14:textId="3569A7AA" w:rsidR="008451F6" w:rsidRPr="00B7632B" w:rsidRDefault="009A15DA" w:rsidP="009A2355">
            <w:pPr>
              <w:pStyle w:val="02Eingabe2"/>
              <w:rPr>
                <w:lang w:val="de-CH"/>
              </w:rPr>
            </w:pPr>
            <w:r w:rsidRPr="00B7632B">
              <w:rPr>
                <w:lang w:val="de-CH"/>
              </w:rPr>
              <w:t>50g</w:t>
            </w:r>
          </w:p>
          <w:p w14:paraId="742A8942" w14:textId="6818112F" w:rsidR="000C064B" w:rsidRPr="00B7632B" w:rsidRDefault="009A15DA" w:rsidP="009A2355">
            <w:pPr>
              <w:pStyle w:val="02Eingabe2"/>
              <w:rPr>
                <w:lang w:val="de-CH"/>
              </w:rPr>
            </w:pPr>
            <w:r w:rsidRPr="00B7632B">
              <w:rPr>
                <w:lang w:val="de-CH"/>
              </w:rPr>
              <w:t>1pack</w:t>
            </w:r>
          </w:p>
          <w:p w14:paraId="1EE09447" w14:textId="0B7748C5" w:rsidR="000C064B" w:rsidRPr="00B7632B" w:rsidRDefault="009A15DA" w:rsidP="009A2355">
            <w:pPr>
              <w:pStyle w:val="02Eingabe2"/>
              <w:rPr>
                <w:lang w:val="de-CH"/>
              </w:rPr>
            </w:pPr>
            <w:r w:rsidRPr="00B7632B">
              <w:rPr>
                <w:lang w:val="de-CH"/>
              </w:rPr>
              <w:t>3</w:t>
            </w:r>
          </w:p>
          <w:p w14:paraId="28A51F77" w14:textId="400D8061" w:rsidR="000C064B" w:rsidRPr="00B7632B" w:rsidRDefault="009A15DA" w:rsidP="009A2355">
            <w:pPr>
              <w:pStyle w:val="02Eingabe2"/>
              <w:rPr>
                <w:lang w:val="de-CH"/>
              </w:rPr>
            </w:pPr>
            <w:r w:rsidRPr="00B7632B">
              <w:rPr>
                <w:lang w:val="de-CH"/>
              </w:rPr>
              <w:t>3</w:t>
            </w:r>
          </w:p>
          <w:p w14:paraId="61B4F07F" w14:textId="110491E2" w:rsidR="000C064B" w:rsidRPr="00B7632B" w:rsidRDefault="00ED4035" w:rsidP="009A2355">
            <w:pPr>
              <w:pStyle w:val="02Eingabe2"/>
              <w:rPr>
                <w:lang w:val="de-CH"/>
              </w:rPr>
            </w:pPr>
            <w:r w:rsidRPr="00B7632B">
              <w:rPr>
                <w:lang w:val="de-CH"/>
              </w:rPr>
              <w:t>10</w:t>
            </w:r>
            <w:r w:rsidR="009A15DA" w:rsidRPr="00B7632B">
              <w:rPr>
                <w:lang w:val="de-CH"/>
              </w:rPr>
              <w:t>grosse</w:t>
            </w:r>
          </w:p>
          <w:p w14:paraId="757B10EC" w14:textId="2FE38549" w:rsidR="006D4943" w:rsidRPr="00D75CDC" w:rsidRDefault="00ED4035" w:rsidP="002C0649">
            <w:pPr>
              <w:pStyle w:val="02Eingabe2"/>
              <w:rPr>
                <w:lang w:val="de-CH"/>
              </w:rPr>
            </w:pPr>
            <w:r w:rsidRPr="00D75CDC">
              <w:rPr>
                <w:lang w:val="de-CH"/>
              </w:rPr>
              <w:t>2 Tafeln a 400g</w:t>
            </w:r>
          </w:p>
          <w:p w14:paraId="0D45374E" w14:textId="74363FCB" w:rsidR="00232DDF" w:rsidRPr="00D75CDC" w:rsidRDefault="00ED4035" w:rsidP="002C0649">
            <w:pPr>
              <w:pStyle w:val="02Eingabe2"/>
              <w:rPr>
                <w:lang w:val="de-CH"/>
              </w:rPr>
            </w:pPr>
            <w:r w:rsidRPr="00D75CDC">
              <w:rPr>
                <w:lang w:val="de-CH"/>
              </w:rPr>
              <w:t>2.5dl</w:t>
            </w:r>
          </w:p>
          <w:p w14:paraId="336771B2" w14:textId="55B4E39B" w:rsidR="00232DDF" w:rsidRPr="00D75CDC" w:rsidRDefault="00D75CDC" w:rsidP="002C0649">
            <w:pPr>
              <w:pStyle w:val="02Eingabe2"/>
              <w:rPr>
                <w:lang w:val="de-CH"/>
              </w:rPr>
            </w:pPr>
            <w:r w:rsidRPr="00D75CDC">
              <w:rPr>
                <w:lang w:val="de-CH"/>
              </w:rPr>
              <w:t>1 B</w:t>
            </w:r>
            <w:r>
              <w:rPr>
                <w:lang w:val="de-CH"/>
              </w:rPr>
              <w:t>ü</w:t>
            </w:r>
            <w:r w:rsidRPr="00D75CDC">
              <w:rPr>
                <w:lang w:val="de-CH"/>
              </w:rPr>
              <w:t>c</w:t>
            </w:r>
            <w:r>
              <w:rPr>
                <w:lang w:val="de-CH"/>
              </w:rPr>
              <w:t xml:space="preserve">hse </w:t>
            </w:r>
          </w:p>
          <w:p w14:paraId="228182A5" w14:textId="202E4C03" w:rsidR="00232DDF" w:rsidRDefault="00CB7DE4" w:rsidP="002C0649">
            <w:pPr>
              <w:pStyle w:val="02Eingabe2"/>
            </w:pPr>
            <w:r>
              <w:t>2dl</w:t>
            </w:r>
          </w:p>
          <w:p w14:paraId="3DD388C3" w14:textId="1FD56748" w:rsidR="00B10CD6" w:rsidRDefault="00CB7DE4" w:rsidP="002C0649">
            <w:pPr>
              <w:pStyle w:val="02Eingabe2"/>
            </w:pPr>
            <w:r>
              <w:lastRenderedPageBreak/>
              <w:t>wenig</w:t>
            </w:r>
          </w:p>
          <w:p w14:paraId="00F4F5D2" w14:textId="6A432E72" w:rsidR="00232DDF" w:rsidRDefault="0005643C" w:rsidP="008C0029">
            <w:pPr>
              <w:pStyle w:val="02Eingabe2"/>
            </w:pPr>
            <w:r>
              <w:t>500g</w:t>
            </w:r>
          </w:p>
          <w:p w14:paraId="5076B478" w14:textId="77777777" w:rsidR="00CB7DE4" w:rsidRDefault="00CB7DE4" w:rsidP="00CB7DE4">
            <w:pPr>
              <w:jc w:val="right"/>
            </w:pPr>
          </w:p>
          <w:p w14:paraId="09B92D7B" w14:textId="77777777" w:rsidR="00CB7DE4" w:rsidRDefault="00CB7DE4" w:rsidP="00CB7DE4">
            <w:pPr>
              <w:jc w:val="right"/>
            </w:pPr>
            <w:r>
              <w:t>1</w:t>
            </w:r>
          </w:p>
          <w:p w14:paraId="7B86EA53" w14:textId="77777777" w:rsidR="00CB7DE4" w:rsidRDefault="00CB7DE4" w:rsidP="00CB7DE4">
            <w:pPr>
              <w:jc w:val="right"/>
            </w:pPr>
            <w:r>
              <w:t>2</w:t>
            </w:r>
          </w:p>
          <w:p w14:paraId="7B32DE40" w14:textId="77777777" w:rsidR="00CB7DE4" w:rsidRDefault="00CB7DE4" w:rsidP="00CB7DE4">
            <w:pPr>
              <w:jc w:val="right"/>
            </w:pPr>
            <w:r>
              <w:t>1</w:t>
            </w:r>
          </w:p>
          <w:p w14:paraId="632B30B4" w14:textId="77777777" w:rsidR="00CB7DE4" w:rsidRDefault="00CB7DE4" w:rsidP="00CB7DE4">
            <w:pPr>
              <w:jc w:val="right"/>
            </w:pPr>
            <w:r>
              <w:t>1</w:t>
            </w:r>
          </w:p>
          <w:p w14:paraId="65D2C935" w14:textId="77777777" w:rsidR="00CB7DE4" w:rsidRDefault="00CB7DE4" w:rsidP="00CB7DE4">
            <w:pPr>
              <w:jc w:val="right"/>
            </w:pPr>
            <w:r>
              <w:t>6</w:t>
            </w:r>
          </w:p>
          <w:p w14:paraId="7E3A4E1B" w14:textId="77777777" w:rsidR="00CB7DE4" w:rsidRDefault="00CB7DE4" w:rsidP="00CB7DE4">
            <w:pPr>
              <w:jc w:val="right"/>
            </w:pPr>
            <w:r>
              <w:t>6</w:t>
            </w:r>
          </w:p>
          <w:p w14:paraId="15907DE9" w14:textId="77777777" w:rsidR="00CB7DE4" w:rsidRDefault="00CB7DE4" w:rsidP="00CB7DE4">
            <w:pPr>
              <w:jc w:val="right"/>
            </w:pPr>
            <w:r>
              <w:t>1</w:t>
            </w:r>
          </w:p>
          <w:p w14:paraId="0FCF259B" w14:textId="77777777" w:rsidR="002F0015" w:rsidRDefault="002F0015" w:rsidP="002F0015">
            <w:pPr>
              <w:jc w:val="right"/>
            </w:pPr>
            <w:r>
              <w:t>Pro TN 6</w:t>
            </w:r>
          </w:p>
          <w:p w14:paraId="587171A1" w14:textId="5BBEFEFF" w:rsidR="00072F5E" w:rsidRPr="002F0015" w:rsidRDefault="00072F5E" w:rsidP="002F0015">
            <w:pPr>
              <w:jc w:val="right"/>
            </w:pPr>
            <w:r>
              <w:t>2</w:t>
            </w:r>
            <w:r>
              <w:br/>
              <w:t>1Becken</w:t>
            </w:r>
          </w:p>
        </w:tc>
        <w:tc>
          <w:tcPr>
            <w:tcW w:w="3591" w:type="pct"/>
            <w:tcBorders>
              <w:right w:val="nil"/>
            </w:tcBorders>
          </w:tcPr>
          <w:p w14:paraId="13211CD6" w14:textId="77777777" w:rsidR="009A2355" w:rsidRPr="009A2355" w:rsidRDefault="009A2355" w:rsidP="006C7C4C">
            <w:pPr>
              <w:pStyle w:val="05berschrift1"/>
            </w:pPr>
            <w:r w:rsidRPr="009A2355">
              <w:lastRenderedPageBreak/>
              <w:t>Mat</w:t>
            </w:r>
            <w:r w:rsidR="00107427">
              <w:t>erial (bestellen):</w:t>
            </w:r>
          </w:p>
          <w:p w14:paraId="785BEE11" w14:textId="77777777" w:rsidR="004205B4" w:rsidRDefault="004205B4" w:rsidP="0097350A">
            <w:pPr>
              <w:pStyle w:val="01Eingabe1"/>
            </w:pPr>
            <w:r>
              <w:t>Fackeln</w:t>
            </w:r>
          </w:p>
          <w:p w14:paraId="79C90872" w14:textId="77777777" w:rsidR="009A2355" w:rsidRDefault="007C0AD3" w:rsidP="0097350A">
            <w:pPr>
              <w:pStyle w:val="01Eingabe1"/>
            </w:pPr>
            <w:r>
              <w:t>Blachen (Ausschuss)</w:t>
            </w:r>
          </w:p>
          <w:p w14:paraId="3055EA70" w14:textId="4D5896B1" w:rsidR="005632D9" w:rsidRPr="00B7632B" w:rsidRDefault="005632D9" w:rsidP="0097350A">
            <w:pPr>
              <w:pStyle w:val="01Eingabe1"/>
              <w:rPr>
                <w:lang w:val="fr-CH"/>
              </w:rPr>
            </w:pPr>
            <w:r w:rsidRPr="00B7632B">
              <w:rPr>
                <w:lang w:val="fr-CH"/>
              </w:rPr>
              <w:t>Seile</w:t>
            </w:r>
            <w:r w:rsidR="00A778AC" w:rsidRPr="00B7632B">
              <w:rPr>
                <w:lang w:val="fr-CH"/>
              </w:rPr>
              <w:t xml:space="preserve"> à </w:t>
            </w:r>
            <w:r w:rsidR="00C719FD" w:rsidRPr="00B7632B">
              <w:rPr>
                <w:lang w:val="fr-CH"/>
              </w:rPr>
              <w:t xml:space="preserve">ca. </w:t>
            </w:r>
            <w:r w:rsidR="00B3650F" w:rsidRPr="00B7632B">
              <w:rPr>
                <w:lang w:val="fr-CH"/>
              </w:rPr>
              <w:t>50m</w:t>
            </w:r>
          </w:p>
          <w:p w14:paraId="5A99E422" w14:textId="3E3B7B2D" w:rsidR="00D75CDC" w:rsidRPr="00B7632B" w:rsidRDefault="00D75CDC" w:rsidP="0097350A">
            <w:pPr>
              <w:pStyle w:val="01Eingabe1"/>
              <w:rPr>
                <w:lang w:val="fr-CH"/>
              </w:rPr>
            </w:pPr>
            <w:r w:rsidRPr="00B7632B">
              <w:rPr>
                <w:lang w:val="fr-CH"/>
              </w:rPr>
              <w:t>Gaslampen</w:t>
            </w:r>
          </w:p>
          <w:p w14:paraId="0AF13F19" w14:textId="5C3E922B" w:rsidR="00D75CDC" w:rsidRPr="00B7632B" w:rsidRDefault="00D75CDC" w:rsidP="0097350A">
            <w:pPr>
              <w:pStyle w:val="01Eingabe1"/>
              <w:rPr>
                <w:lang w:val="fr-CH"/>
              </w:rPr>
            </w:pPr>
            <w:r w:rsidRPr="00B7632B">
              <w:rPr>
                <w:lang w:val="fr-CH"/>
              </w:rPr>
              <w:t>Bu</w:t>
            </w:r>
            <w:r w:rsidR="00B51C53">
              <w:rPr>
                <w:lang w:val="fr-CH"/>
              </w:rPr>
              <w:t>n</w:t>
            </w:r>
            <w:r w:rsidRPr="00B7632B">
              <w:rPr>
                <w:lang w:val="fr-CH"/>
              </w:rPr>
              <w:t>senbrenner</w:t>
            </w:r>
          </w:p>
          <w:p w14:paraId="430E62EF" w14:textId="563E64B8" w:rsidR="00D75CDC" w:rsidRDefault="00D75CDC" w:rsidP="0097350A">
            <w:pPr>
              <w:pStyle w:val="01Eingabe1"/>
            </w:pPr>
            <w:r>
              <w:t>Dreibein gross</w:t>
            </w:r>
          </w:p>
          <w:p w14:paraId="32AABC90" w14:textId="706B272D" w:rsidR="00CB7DE4" w:rsidRDefault="00CB7DE4" w:rsidP="0097350A">
            <w:pPr>
              <w:pStyle w:val="01Eingabe1"/>
            </w:pPr>
            <w:r>
              <w:t>Wasserkanister 20l</w:t>
            </w:r>
          </w:p>
          <w:p w14:paraId="14933AF9" w14:textId="677A7574" w:rsidR="00555F0E" w:rsidRDefault="00CB7DE4" w:rsidP="00A778AC">
            <w:pPr>
              <w:pStyle w:val="01Eingabe1"/>
            </w:pPr>
            <w:r>
              <w:t xml:space="preserve">Topf klein </w:t>
            </w:r>
            <w:r w:rsidR="00B51C53">
              <w:t>/</w:t>
            </w:r>
            <w:r>
              <w:t>gross</w:t>
            </w:r>
            <w:r w:rsidR="002F0015">
              <w:t xml:space="preserve"> von unserer Küche</w:t>
            </w:r>
          </w:p>
          <w:p w14:paraId="279DE873" w14:textId="77777777" w:rsidR="008451F6" w:rsidRPr="008451F6" w:rsidRDefault="008451F6" w:rsidP="006C7C4C">
            <w:pPr>
              <w:pStyle w:val="05berschrift1"/>
            </w:pPr>
            <w:r w:rsidRPr="008451F6">
              <w:t>Essen</w:t>
            </w:r>
            <w:r w:rsidR="00107427">
              <w:t xml:space="preserve"> (bestellen):</w:t>
            </w:r>
          </w:p>
          <w:p w14:paraId="6FEB3FF1" w14:textId="5BB41B4B" w:rsidR="00145ECC" w:rsidRDefault="00FB7D55" w:rsidP="0097350A">
            <w:pPr>
              <w:pStyle w:val="01Eingabe1"/>
            </w:pPr>
            <w:r>
              <w:t>Apfel</w:t>
            </w:r>
          </w:p>
          <w:p w14:paraId="2F00FB49" w14:textId="4084C9F7" w:rsidR="000C064B" w:rsidRDefault="00FB7D55" w:rsidP="0097350A">
            <w:pPr>
              <w:pStyle w:val="01Eingabe1"/>
            </w:pPr>
            <w:r>
              <w:t>Gummischlangen</w:t>
            </w:r>
          </w:p>
          <w:p w14:paraId="53B4E760" w14:textId="1B8F3D9A" w:rsidR="000C064B" w:rsidRDefault="00FB7D55" w:rsidP="0097350A">
            <w:pPr>
              <w:pStyle w:val="01Eingabe1"/>
            </w:pPr>
            <w:r>
              <w:t>Morenköpfe</w:t>
            </w:r>
          </w:p>
          <w:p w14:paraId="5E1D2F21" w14:textId="0C9966BF" w:rsidR="00145ECC" w:rsidRDefault="009A15DA" w:rsidP="0097350A">
            <w:pPr>
              <w:pStyle w:val="01Eingabe1"/>
            </w:pPr>
            <w:r>
              <w:t>Spaghetti</w:t>
            </w:r>
          </w:p>
          <w:p w14:paraId="20A5FC5A" w14:textId="35A8BE73" w:rsidR="000C064B" w:rsidRDefault="00ED4035" w:rsidP="0097350A">
            <w:pPr>
              <w:pStyle w:val="01Eingabe1"/>
            </w:pPr>
            <w:r>
              <w:t>Gelatinen</w:t>
            </w:r>
            <w:r w:rsidR="0005643C">
              <w:t xml:space="preserve"> (bitte vor Pfila bekommen)</w:t>
            </w:r>
          </w:p>
          <w:p w14:paraId="1ACEC9BC" w14:textId="3BECEE1B" w:rsidR="000C064B" w:rsidRDefault="009A15DA" w:rsidP="0097350A">
            <w:pPr>
              <w:pStyle w:val="01Eingabe1"/>
            </w:pPr>
            <w:r>
              <w:t>Birnen</w:t>
            </w:r>
          </w:p>
          <w:p w14:paraId="0A1DFE40" w14:textId="197BDE57" w:rsidR="000C064B" w:rsidRDefault="009A15DA" w:rsidP="0097350A">
            <w:pPr>
              <w:pStyle w:val="01Eingabe1"/>
            </w:pPr>
            <w:r>
              <w:t>Bananen</w:t>
            </w:r>
          </w:p>
          <w:p w14:paraId="3BAFA5A2" w14:textId="284333B7" w:rsidR="000C064B" w:rsidRDefault="009A15DA" w:rsidP="0097350A">
            <w:pPr>
              <w:pStyle w:val="01Eingabe1"/>
            </w:pPr>
            <w:r>
              <w:t>Erdbeeren</w:t>
            </w:r>
          </w:p>
          <w:p w14:paraId="5C71FD29" w14:textId="6F6CC3AE" w:rsidR="00145ECC" w:rsidRDefault="00ED4035" w:rsidP="0097350A">
            <w:pPr>
              <w:pStyle w:val="01Eingabe1"/>
            </w:pPr>
            <w:r>
              <w:t>Schokolade</w:t>
            </w:r>
          </w:p>
          <w:p w14:paraId="3A9BE3E5" w14:textId="39AF3AEE" w:rsidR="00ED4035" w:rsidRDefault="00ED4035" w:rsidP="0097350A">
            <w:pPr>
              <w:pStyle w:val="01Eingabe1"/>
            </w:pPr>
            <w:r>
              <w:t>Rahm</w:t>
            </w:r>
          </w:p>
          <w:p w14:paraId="1274A18B" w14:textId="4C4F1CF9" w:rsidR="00D75CDC" w:rsidRDefault="00D75CDC" w:rsidP="0097350A">
            <w:pPr>
              <w:pStyle w:val="01Eingabe1"/>
            </w:pPr>
            <w:r>
              <w:t>Ananas</w:t>
            </w:r>
          </w:p>
          <w:p w14:paraId="12174FA1" w14:textId="3D1D363A" w:rsidR="00D75CDC" w:rsidRDefault="00D75CDC" w:rsidP="0097350A">
            <w:pPr>
              <w:pStyle w:val="01Eingabe1"/>
            </w:pPr>
            <w:r>
              <w:t>Essig</w:t>
            </w:r>
          </w:p>
          <w:p w14:paraId="24B61E1F" w14:textId="62D1AA1C" w:rsidR="00D75CDC" w:rsidRDefault="00D75CDC" w:rsidP="0097350A">
            <w:pPr>
              <w:pStyle w:val="01Eingabe1"/>
            </w:pPr>
            <w:r>
              <w:lastRenderedPageBreak/>
              <w:t>Zitronenesaft</w:t>
            </w:r>
          </w:p>
          <w:p w14:paraId="2077D2F5" w14:textId="6E8215C7" w:rsidR="00CB7DE4" w:rsidRDefault="00CB7DE4" w:rsidP="0097350A">
            <w:pPr>
              <w:pStyle w:val="01Eingabe1"/>
            </w:pPr>
            <w:r>
              <w:t>Mehl</w:t>
            </w:r>
          </w:p>
          <w:p w14:paraId="1C09E869" w14:textId="77777777" w:rsidR="009A2355" w:rsidRPr="009A2355" w:rsidRDefault="009A2355" w:rsidP="006C7C4C">
            <w:pPr>
              <w:pStyle w:val="05berschrift1"/>
            </w:pPr>
            <w:r w:rsidRPr="009A2355">
              <w:t>Mat</w:t>
            </w:r>
            <w:r w:rsidR="00107427">
              <w:t>erial (</w:t>
            </w:r>
            <w:r w:rsidRPr="009A2355">
              <w:t>selber organisieren</w:t>
            </w:r>
            <w:r w:rsidR="00107427">
              <w:t>):</w:t>
            </w:r>
          </w:p>
          <w:p w14:paraId="4325C7CE" w14:textId="77777777" w:rsidR="00F47B54" w:rsidRDefault="00F47B54" w:rsidP="0097350A">
            <w:pPr>
              <w:pStyle w:val="01Eingabe1"/>
            </w:pPr>
            <w:r>
              <w:t>Sani</w:t>
            </w:r>
            <w:r w:rsidR="00BF1833">
              <w:t>-T</w:t>
            </w:r>
            <w:r>
              <w:t>asche</w:t>
            </w:r>
          </w:p>
          <w:p w14:paraId="4A1461E5" w14:textId="500E7838" w:rsidR="00555F0E" w:rsidRDefault="00555F0E" w:rsidP="00B10CD6">
            <w:pPr>
              <w:pStyle w:val="01Eingabe1"/>
            </w:pPr>
            <w:r>
              <w:t>Abwaschbecken</w:t>
            </w:r>
            <w:r w:rsidR="00D26FCF">
              <w:tab/>
            </w:r>
            <w:r w:rsidR="00D26FCF">
              <w:tab/>
            </w:r>
            <w:r w:rsidR="00D26FCF">
              <w:tab/>
            </w:r>
            <w:r w:rsidR="00D26FCF">
              <w:tab/>
            </w:r>
            <w:r w:rsidR="00D26FCF">
              <w:tab/>
            </w:r>
            <w:r w:rsidR="00D26FCF">
              <w:tab/>
              <w:t>Schüür</w:t>
            </w:r>
          </w:p>
          <w:p w14:paraId="02F97077" w14:textId="2414CF11" w:rsidR="00695E36" w:rsidRDefault="00D75CDC" w:rsidP="00B10CD6">
            <w:pPr>
              <w:pStyle w:val="01Eingabe1"/>
            </w:pPr>
            <w:r>
              <w:t>Gruselbox</w:t>
            </w:r>
            <w:r w:rsidR="00695E36">
              <w:tab/>
            </w:r>
            <w:r w:rsidR="00695E36">
              <w:tab/>
            </w:r>
            <w:r w:rsidR="00695E36">
              <w:tab/>
            </w:r>
            <w:r w:rsidR="00695E36">
              <w:tab/>
            </w:r>
            <w:r w:rsidR="00695E36">
              <w:tab/>
            </w:r>
            <w:r w:rsidR="00695E36">
              <w:tab/>
            </w:r>
            <w:r w:rsidR="00695E36">
              <w:tab/>
              <w:t>Schüür</w:t>
            </w:r>
          </w:p>
          <w:p w14:paraId="0D126B66" w14:textId="2898C19E" w:rsidR="00555F0E" w:rsidRDefault="00CB7DE4" w:rsidP="00B10CD6">
            <w:pPr>
              <w:pStyle w:val="01Eingabe1"/>
            </w:pPr>
            <w:r>
              <w:t>Kamera Stativ</w:t>
            </w:r>
            <w:r w:rsidR="00555F0E">
              <w:tab/>
            </w:r>
            <w:r w:rsidR="00555F0E">
              <w:tab/>
            </w:r>
            <w:r w:rsidR="00555F0E">
              <w:tab/>
            </w:r>
            <w:r w:rsidR="00555F0E">
              <w:tab/>
            </w:r>
            <w:r w:rsidR="002E588C">
              <w:t xml:space="preserve">                                           </w:t>
            </w:r>
            <w:r w:rsidR="008C0029">
              <w:t>Luchs</w:t>
            </w:r>
          </w:p>
          <w:p w14:paraId="6D77E919" w14:textId="2E28F7FF" w:rsidR="00555F0E" w:rsidRDefault="00CB7DE4" w:rsidP="00B10CD6">
            <w:pPr>
              <w:pStyle w:val="01Eingabe1"/>
            </w:pPr>
            <w:r>
              <w:t xml:space="preserve">Augenbinden </w:t>
            </w:r>
            <w:r w:rsidR="00555F0E">
              <w:tab/>
            </w:r>
            <w:r w:rsidR="00555F0E">
              <w:tab/>
            </w:r>
            <w:r w:rsidR="00555F0E">
              <w:tab/>
            </w:r>
            <w:r w:rsidR="00555F0E">
              <w:tab/>
            </w:r>
            <w:r w:rsidR="00555F0E">
              <w:tab/>
            </w:r>
            <w:r w:rsidR="002E588C">
              <w:t xml:space="preserve">                             </w:t>
            </w:r>
            <w:r w:rsidR="002F0015">
              <w:t>Schüür</w:t>
            </w:r>
          </w:p>
          <w:p w14:paraId="31CEB581" w14:textId="5E776261" w:rsidR="002C0649" w:rsidRDefault="002C0649" w:rsidP="0097350A">
            <w:pPr>
              <w:pStyle w:val="01Eingabe1"/>
            </w:pPr>
            <w:r>
              <w:t>Taufurkunden</w:t>
            </w:r>
            <w:r w:rsidR="00C621E9">
              <w:tab/>
            </w:r>
            <w:r w:rsidR="00C621E9">
              <w:tab/>
            </w:r>
            <w:r w:rsidR="00C621E9">
              <w:tab/>
            </w:r>
            <w:r w:rsidR="00C621E9">
              <w:tab/>
            </w:r>
            <w:r w:rsidR="00C621E9">
              <w:tab/>
            </w:r>
            <w:r w:rsidR="00C621E9">
              <w:tab/>
            </w:r>
            <w:r w:rsidR="00C621E9">
              <w:tab/>
            </w:r>
            <w:r w:rsidR="008C0029">
              <w:t>Luchs</w:t>
            </w:r>
          </w:p>
          <w:p w14:paraId="3B1EA9F5" w14:textId="3CB3C108" w:rsidR="00D26FCF" w:rsidRDefault="00421641" w:rsidP="00D26FCF">
            <w:pPr>
              <w:pStyle w:val="01Eingabe1"/>
            </w:pPr>
            <w:r>
              <w:t>h</w:t>
            </w:r>
            <w:r w:rsidR="002C0649">
              <w:t>ässliches Getränk</w:t>
            </w:r>
            <w:r w:rsidR="00C621E9">
              <w:tab/>
            </w:r>
            <w:r w:rsidR="00C621E9">
              <w:tab/>
            </w:r>
            <w:r w:rsidR="00C621E9">
              <w:tab/>
            </w:r>
            <w:r w:rsidR="00C621E9">
              <w:tab/>
            </w:r>
            <w:r w:rsidR="00C621E9">
              <w:tab/>
            </w:r>
            <w:r w:rsidR="00C621E9">
              <w:tab/>
            </w:r>
            <w:r w:rsidR="002F0015">
              <w:t>Tweet</w:t>
            </w:r>
          </w:p>
          <w:p w14:paraId="4EF1645D" w14:textId="1ACB0EAB" w:rsidR="00D26FCF" w:rsidRDefault="002F0015" w:rsidP="00D26FCF">
            <w:pPr>
              <w:pStyle w:val="01Eingabe1"/>
            </w:pPr>
            <w:r>
              <w:t>Buchstabenchärtli (Cevi Name)</w:t>
            </w:r>
            <w:r w:rsidR="00D26FCF">
              <w:tab/>
            </w:r>
            <w:r w:rsidR="00D26FCF">
              <w:tab/>
            </w:r>
            <w:r w:rsidR="00D26FCF">
              <w:tab/>
            </w:r>
            <w:r w:rsidR="00D26FCF">
              <w:tab/>
            </w:r>
            <w:r>
              <w:t>Adler</w:t>
            </w:r>
          </w:p>
          <w:p w14:paraId="3D20E4A6" w14:textId="41B1F86F" w:rsidR="00145ECC" w:rsidRDefault="00072F5E" w:rsidP="00D26FCF">
            <w:pPr>
              <w:pStyle w:val="01Eingabe1"/>
            </w:pPr>
            <w:r>
              <w:t>Abfallsack/Papier</w:t>
            </w:r>
            <w:r w:rsidR="0005643C">
              <w:t xml:space="preserve">    </w:t>
            </w:r>
            <w:r w:rsidR="002E588C">
              <w:t xml:space="preserve">                                                                              </w:t>
            </w:r>
            <w:r w:rsidR="0005643C">
              <w:t>Schüür</w:t>
            </w:r>
          </w:p>
          <w:p w14:paraId="52D04823" w14:textId="2158C2FF" w:rsidR="00072F5E" w:rsidRPr="00072F5E" w:rsidRDefault="00072F5E" w:rsidP="00072F5E">
            <w:r>
              <w:t>Goofenbesteck Rührschaber</w:t>
            </w:r>
          </w:p>
        </w:tc>
      </w:tr>
      <w:bookmarkEnd w:id="0"/>
    </w:tbl>
    <w:p w14:paraId="215D2BA0"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7A6EF194" w14:textId="77777777" w:rsidTr="00DE43B2">
        <w:tc>
          <w:tcPr>
            <w:tcW w:w="5000" w:type="pct"/>
          </w:tcPr>
          <w:p w14:paraId="0E5F55E5" w14:textId="77777777" w:rsidR="00AF272E" w:rsidRPr="00A43BA8" w:rsidRDefault="004871C2" w:rsidP="001E112B">
            <w:pPr>
              <w:pStyle w:val="05berschrift1"/>
            </w:pPr>
            <w:r>
              <w:t xml:space="preserve">Beilagen / </w:t>
            </w:r>
            <w:r w:rsidR="009A2355">
              <w:t>Bemerkungen</w:t>
            </w:r>
            <w:r w:rsidR="009A2355" w:rsidRPr="00A43BA8">
              <w:t>:</w:t>
            </w:r>
          </w:p>
        </w:tc>
      </w:tr>
      <w:tr w:rsidR="00AF272E" w:rsidRPr="00A43BA8" w14:paraId="3A1F000D" w14:textId="77777777" w:rsidTr="008C0029">
        <w:trPr>
          <w:trHeight w:val="77"/>
        </w:trPr>
        <w:tc>
          <w:tcPr>
            <w:tcW w:w="5000" w:type="pct"/>
          </w:tcPr>
          <w:p w14:paraId="0D36AE3C" w14:textId="77777777" w:rsidR="00EF378E" w:rsidRDefault="00680917" w:rsidP="0097350A">
            <w:pPr>
              <w:pStyle w:val="01Eingabe1"/>
            </w:pPr>
            <w:r>
              <w:t>-</w:t>
            </w:r>
          </w:p>
          <w:p w14:paraId="05C6E3D4" w14:textId="77777777" w:rsidR="00EF378E" w:rsidRPr="007874DA" w:rsidRDefault="00EF378E" w:rsidP="0097350A">
            <w:pPr>
              <w:pStyle w:val="01Eingabe1"/>
            </w:pPr>
          </w:p>
        </w:tc>
      </w:tr>
    </w:tbl>
    <w:p w14:paraId="5251C9DD" w14:textId="77777777" w:rsidR="00AF272E" w:rsidRPr="00A43BA8" w:rsidRDefault="00AF272E" w:rsidP="00DE43B2">
      <w:pPr>
        <w:pStyle w:val="01Eingabe1"/>
      </w:pPr>
    </w:p>
    <w:sectPr w:rsidR="00AF272E" w:rsidRPr="00A43BA8" w:rsidSect="006C6880">
      <w:headerReference w:type="default" r:id="rId8"/>
      <w:footerReference w:type="default" r:id="rId9"/>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E053" w14:textId="77777777" w:rsidR="0062182E" w:rsidRDefault="0062182E">
      <w:r>
        <w:separator/>
      </w:r>
    </w:p>
  </w:endnote>
  <w:endnote w:type="continuationSeparator" w:id="0">
    <w:p w14:paraId="436ED601" w14:textId="77777777" w:rsidR="0062182E" w:rsidRDefault="0062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8956" w14:textId="2134CD16" w:rsidR="004F4DD9" w:rsidRDefault="004A2528" w:rsidP="00F44425">
    <w:pPr>
      <w:pStyle w:val="Fuzeile"/>
    </w:pPr>
    <w:fldSimple w:instr="FILENAME \* MERGEFORMAT">
      <w:r w:rsidR="003A7FC8">
        <w:rPr>
          <w:noProof/>
        </w:rPr>
        <w:t>LP_1.3_Sparrows_Taufe (2022).docx</w:t>
      </w:r>
    </w:fldSimple>
    <w:r w:rsidR="0097350A">
      <w:ptab w:relativeTo="margin" w:alignment="center" w:leader="none"/>
    </w:r>
    <w:r w:rsidR="0097350A">
      <w:fldChar w:fldCharType="begin"/>
    </w:r>
    <w:r w:rsidR="0097350A">
      <w:instrText xml:space="preserve"> TIME \@ "dd.MM.yyyy" </w:instrText>
    </w:r>
    <w:r w:rsidR="0097350A">
      <w:fldChar w:fldCharType="separate"/>
    </w:r>
    <w:r w:rsidR="003A7FC8">
      <w:rPr>
        <w:noProof/>
      </w:rPr>
      <w:t>03.06.2022</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944294">
      <w:rPr>
        <w:noProof/>
      </w:rPr>
      <w:t>1</w:t>
    </w:r>
    <w:r w:rsidR="0097350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8BBC" w14:textId="77777777" w:rsidR="0062182E" w:rsidRDefault="0062182E">
      <w:r>
        <w:separator/>
      </w:r>
    </w:p>
  </w:footnote>
  <w:footnote w:type="continuationSeparator" w:id="0">
    <w:p w14:paraId="30157F73" w14:textId="77777777" w:rsidR="0062182E" w:rsidRDefault="00621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4BD"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61312" behindDoc="0" locked="0" layoutInCell="1" allowOverlap="1" wp14:anchorId="69A7ABA6" wp14:editId="6070FBE9">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val="de-CH" w:eastAsia="de-CH"/>
      </w:rPr>
      <w:drawing>
        <wp:anchor distT="0" distB="0" distL="114935" distR="114935" simplePos="0" relativeHeight="251659264" behindDoc="1" locked="0" layoutInCell="1" allowOverlap="1" wp14:anchorId="697CF61B" wp14:editId="79FA4930">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KopfzeileZchn"/>
      </w:rPr>
      <w:t>J+S Lager</w:t>
    </w:r>
    <w:r w:rsidR="005814E8">
      <w:rPr>
        <w:rStyle w:val="KopfzeileZchn"/>
      </w:rPr>
      <w:t>programm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8B78B3"/>
    <w:multiLevelType w:val="hybridMultilevel"/>
    <w:tmpl w:val="8A123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D46C9C"/>
    <w:multiLevelType w:val="hybridMultilevel"/>
    <w:tmpl w:val="D6423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934FFF"/>
    <w:multiLevelType w:val="hybridMultilevel"/>
    <w:tmpl w:val="EDD8386A"/>
    <w:lvl w:ilvl="0" w:tplc="10C2434A">
      <w:start w:val="30"/>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E9C475F"/>
    <w:multiLevelType w:val="hybridMultilevel"/>
    <w:tmpl w:val="8190DF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6F3581D"/>
    <w:multiLevelType w:val="hybridMultilevel"/>
    <w:tmpl w:val="C996FD7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6F7B0831"/>
    <w:multiLevelType w:val="hybridMultilevel"/>
    <w:tmpl w:val="DD58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03528571">
    <w:abstractNumId w:val="10"/>
  </w:num>
  <w:num w:numId="2" w16cid:durableId="835457710">
    <w:abstractNumId w:val="11"/>
  </w:num>
  <w:num w:numId="3" w16cid:durableId="365184009">
    <w:abstractNumId w:val="9"/>
  </w:num>
  <w:num w:numId="4" w16cid:durableId="24523369">
    <w:abstractNumId w:val="7"/>
  </w:num>
  <w:num w:numId="5" w16cid:durableId="1349912982">
    <w:abstractNumId w:val="6"/>
  </w:num>
  <w:num w:numId="6" w16cid:durableId="1364986529">
    <w:abstractNumId w:val="5"/>
  </w:num>
  <w:num w:numId="7" w16cid:durableId="955719858">
    <w:abstractNumId w:val="4"/>
  </w:num>
  <w:num w:numId="8" w16cid:durableId="1554538883">
    <w:abstractNumId w:val="8"/>
  </w:num>
  <w:num w:numId="9" w16cid:durableId="1648783584">
    <w:abstractNumId w:val="3"/>
  </w:num>
  <w:num w:numId="10" w16cid:durableId="1731952313">
    <w:abstractNumId w:val="2"/>
  </w:num>
  <w:num w:numId="11" w16cid:durableId="730883767">
    <w:abstractNumId w:val="1"/>
  </w:num>
  <w:num w:numId="12" w16cid:durableId="876354923">
    <w:abstractNumId w:val="0"/>
  </w:num>
  <w:num w:numId="13" w16cid:durableId="1527479197">
    <w:abstractNumId w:val="14"/>
  </w:num>
  <w:num w:numId="14" w16cid:durableId="597326901">
    <w:abstractNumId w:val="15"/>
  </w:num>
  <w:num w:numId="15" w16cid:durableId="1849439961">
    <w:abstractNumId w:val="13"/>
  </w:num>
  <w:num w:numId="16" w16cid:durableId="1488592615">
    <w:abstractNumId w:val="16"/>
  </w:num>
  <w:num w:numId="17" w16cid:durableId="1109085755">
    <w:abstractNumId w:val="12"/>
  </w:num>
  <w:num w:numId="18" w16cid:durableId="192869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E3"/>
    <w:rsid w:val="000038FD"/>
    <w:rsid w:val="0005643C"/>
    <w:rsid w:val="00063E4A"/>
    <w:rsid w:val="00067DE1"/>
    <w:rsid w:val="00072F5E"/>
    <w:rsid w:val="000750D9"/>
    <w:rsid w:val="00085628"/>
    <w:rsid w:val="000B3761"/>
    <w:rsid w:val="000C064B"/>
    <w:rsid w:val="000D38AD"/>
    <w:rsid w:val="000E2091"/>
    <w:rsid w:val="000E59FA"/>
    <w:rsid w:val="000E7309"/>
    <w:rsid w:val="000F0E2A"/>
    <w:rsid w:val="000F1139"/>
    <w:rsid w:val="001010F4"/>
    <w:rsid w:val="0010573D"/>
    <w:rsid w:val="00107427"/>
    <w:rsid w:val="00112816"/>
    <w:rsid w:val="001210B7"/>
    <w:rsid w:val="00122E18"/>
    <w:rsid w:val="0012614A"/>
    <w:rsid w:val="0014439C"/>
    <w:rsid w:val="0014483A"/>
    <w:rsid w:val="00145ECC"/>
    <w:rsid w:val="00152FDA"/>
    <w:rsid w:val="001543EB"/>
    <w:rsid w:val="0016625F"/>
    <w:rsid w:val="00181122"/>
    <w:rsid w:val="001811F6"/>
    <w:rsid w:val="001900FF"/>
    <w:rsid w:val="001A172E"/>
    <w:rsid w:val="001A5B9E"/>
    <w:rsid w:val="001A7B28"/>
    <w:rsid w:val="001B23FC"/>
    <w:rsid w:val="001C5877"/>
    <w:rsid w:val="001C7348"/>
    <w:rsid w:val="001E112B"/>
    <w:rsid w:val="001E1440"/>
    <w:rsid w:val="001E37A5"/>
    <w:rsid w:val="001F1E08"/>
    <w:rsid w:val="001F2205"/>
    <w:rsid w:val="001F75B3"/>
    <w:rsid w:val="001F7DB7"/>
    <w:rsid w:val="00201F47"/>
    <w:rsid w:val="00201FC6"/>
    <w:rsid w:val="00210BF6"/>
    <w:rsid w:val="002153C1"/>
    <w:rsid w:val="00216B90"/>
    <w:rsid w:val="0022211B"/>
    <w:rsid w:val="002272A1"/>
    <w:rsid w:val="002326A0"/>
    <w:rsid w:val="00232786"/>
    <w:rsid w:val="00232DDF"/>
    <w:rsid w:val="00251580"/>
    <w:rsid w:val="00254882"/>
    <w:rsid w:val="002660CC"/>
    <w:rsid w:val="002703FB"/>
    <w:rsid w:val="00270994"/>
    <w:rsid w:val="002712A6"/>
    <w:rsid w:val="0029067C"/>
    <w:rsid w:val="00292079"/>
    <w:rsid w:val="00296625"/>
    <w:rsid w:val="002A2888"/>
    <w:rsid w:val="002B0F5E"/>
    <w:rsid w:val="002C0649"/>
    <w:rsid w:val="002E2388"/>
    <w:rsid w:val="002E588C"/>
    <w:rsid w:val="002E60D0"/>
    <w:rsid w:val="002F0015"/>
    <w:rsid w:val="00316B09"/>
    <w:rsid w:val="003534B1"/>
    <w:rsid w:val="0037347A"/>
    <w:rsid w:val="00390156"/>
    <w:rsid w:val="00397ABE"/>
    <w:rsid w:val="003A7FC8"/>
    <w:rsid w:val="003E1375"/>
    <w:rsid w:val="004060B5"/>
    <w:rsid w:val="0040675D"/>
    <w:rsid w:val="00417411"/>
    <w:rsid w:val="004205B4"/>
    <w:rsid w:val="00421641"/>
    <w:rsid w:val="004365CF"/>
    <w:rsid w:val="00437674"/>
    <w:rsid w:val="00473140"/>
    <w:rsid w:val="00485F24"/>
    <w:rsid w:val="004871C2"/>
    <w:rsid w:val="004A2528"/>
    <w:rsid w:val="004A2A94"/>
    <w:rsid w:val="004A34AD"/>
    <w:rsid w:val="004A4EF5"/>
    <w:rsid w:val="004C3CED"/>
    <w:rsid w:val="004D0926"/>
    <w:rsid w:val="004F161E"/>
    <w:rsid w:val="004F4DD9"/>
    <w:rsid w:val="005074E4"/>
    <w:rsid w:val="00543300"/>
    <w:rsid w:val="00555F0E"/>
    <w:rsid w:val="00556893"/>
    <w:rsid w:val="005632D9"/>
    <w:rsid w:val="005640F6"/>
    <w:rsid w:val="0057144D"/>
    <w:rsid w:val="00574C37"/>
    <w:rsid w:val="005752A6"/>
    <w:rsid w:val="005814E8"/>
    <w:rsid w:val="00586B31"/>
    <w:rsid w:val="005906EB"/>
    <w:rsid w:val="005A1B24"/>
    <w:rsid w:val="005A6264"/>
    <w:rsid w:val="005B7C86"/>
    <w:rsid w:val="005C4FD1"/>
    <w:rsid w:val="005C52A8"/>
    <w:rsid w:val="005D4C29"/>
    <w:rsid w:val="005E7BF9"/>
    <w:rsid w:val="005F1BCF"/>
    <w:rsid w:val="00613159"/>
    <w:rsid w:val="0061352A"/>
    <w:rsid w:val="0062182E"/>
    <w:rsid w:val="006302F4"/>
    <w:rsid w:val="00632120"/>
    <w:rsid w:val="006422E7"/>
    <w:rsid w:val="00653B5E"/>
    <w:rsid w:val="00680917"/>
    <w:rsid w:val="006833F0"/>
    <w:rsid w:val="00695E36"/>
    <w:rsid w:val="006971DA"/>
    <w:rsid w:val="006B5E91"/>
    <w:rsid w:val="006C4AD7"/>
    <w:rsid w:val="006C6880"/>
    <w:rsid w:val="006C7C4C"/>
    <w:rsid w:val="006D4943"/>
    <w:rsid w:val="006E218F"/>
    <w:rsid w:val="006E2590"/>
    <w:rsid w:val="006F449E"/>
    <w:rsid w:val="006F79F1"/>
    <w:rsid w:val="00722665"/>
    <w:rsid w:val="00726DF0"/>
    <w:rsid w:val="00730B52"/>
    <w:rsid w:val="00743A06"/>
    <w:rsid w:val="00752F70"/>
    <w:rsid w:val="007552B8"/>
    <w:rsid w:val="00767C10"/>
    <w:rsid w:val="007874DA"/>
    <w:rsid w:val="007A16FE"/>
    <w:rsid w:val="007C0AD3"/>
    <w:rsid w:val="007C42A4"/>
    <w:rsid w:val="007C6938"/>
    <w:rsid w:val="007C7091"/>
    <w:rsid w:val="007D5746"/>
    <w:rsid w:val="007F532B"/>
    <w:rsid w:val="00800930"/>
    <w:rsid w:val="00804F56"/>
    <w:rsid w:val="00805BF8"/>
    <w:rsid w:val="008232E0"/>
    <w:rsid w:val="00834225"/>
    <w:rsid w:val="00841DB2"/>
    <w:rsid w:val="008451F6"/>
    <w:rsid w:val="00845364"/>
    <w:rsid w:val="00850242"/>
    <w:rsid w:val="00850B6B"/>
    <w:rsid w:val="00851A80"/>
    <w:rsid w:val="00867229"/>
    <w:rsid w:val="008753E6"/>
    <w:rsid w:val="008C0029"/>
    <w:rsid w:val="008C5118"/>
    <w:rsid w:val="008C7642"/>
    <w:rsid w:val="00913619"/>
    <w:rsid w:val="00914292"/>
    <w:rsid w:val="00926678"/>
    <w:rsid w:val="00926F69"/>
    <w:rsid w:val="00944294"/>
    <w:rsid w:val="009566AA"/>
    <w:rsid w:val="00964274"/>
    <w:rsid w:val="0097350A"/>
    <w:rsid w:val="009A15DA"/>
    <w:rsid w:val="009A2355"/>
    <w:rsid w:val="009B2D65"/>
    <w:rsid w:val="009D5C7B"/>
    <w:rsid w:val="009D774F"/>
    <w:rsid w:val="009F551F"/>
    <w:rsid w:val="00A00899"/>
    <w:rsid w:val="00A14AAF"/>
    <w:rsid w:val="00A16E02"/>
    <w:rsid w:val="00A26CFE"/>
    <w:rsid w:val="00A43BA8"/>
    <w:rsid w:val="00A52469"/>
    <w:rsid w:val="00A56BE1"/>
    <w:rsid w:val="00A63E84"/>
    <w:rsid w:val="00A778AC"/>
    <w:rsid w:val="00A82367"/>
    <w:rsid w:val="00A8277F"/>
    <w:rsid w:val="00A8337E"/>
    <w:rsid w:val="00A91525"/>
    <w:rsid w:val="00AC1A9D"/>
    <w:rsid w:val="00AC70ED"/>
    <w:rsid w:val="00AC7BBA"/>
    <w:rsid w:val="00AD10C4"/>
    <w:rsid w:val="00AE017E"/>
    <w:rsid w:val="00AF272E"/>
    <w:rsid w:val="00B01A37"/>
    <w:rsid w:val="00B024EB"/>
    <w:rsid w:val="00B10CD6"/>
    <w:rsid w:val="00B15A88"/>
    <w:rsid w:val="00B314D1"/>
    <w:rsid w:val="00B31666"/>
    <w:rsid w:val="00B3650F"/>
    <w:rsid w:val="00B453F1"/>
    <w:rsid w:val="00B51C53"/>
    <w:rsid w:val="00B5291A"/>
    <w:rsid w:val="00B56494"/>
    <w:rsid w:val="00B71504"/>
    <w:rsid w:val="00B73B19"/>
    <w:rsid w:val="00B7632B"/>
    <w:rsid w:val="00B77622"/>
    <w:rsid w:val="00B87B8A"/>
    <w:rsid w:val="00B95620"/>
    <w:rsid w:val="00BB0040"/>
    <w:rsid w:val="00BE33FB"/>
    <w:rsid w:val="00BF1833"/>
    <w:rsid w:val="00BF2A95"/>
    <w:rsid w:val="00BF6A90"/>
    <w:rsid w:val="00C10919"/>
    <w:rsid w:val="00C120A7"/>
    <w:rsid w:val="00C12579"/>
    <w:rsid w:val="00C17708"/>
    <w:rsid w:val="00C25AE6"/>
    <w:rsid w:val="00C32882"/>
    <w:rsid w:val="00C5158B"/>
    <w:rsid w:val="00C621E9"/>
    <w:rsid w:val="00C719FD"/>
    <w:rsid w:val="00C759A5"/>
    <w:rsid w:val="00C930A5"/>
    <w:rsid w:val="00CA7459"/>
    <w:rsid w:val="00CB7CE9"/>
    <w:rsid w:val="00CB7DE4"/>
    <w:rsid w:val="00CB7E2D"/>
    <w:rsid w:val="00CC006F"/>
    <w:rsid w:val="00CC283D"/>
    <w:rsid w:val="00CE1FC6"/>
    <w:rsid w:val="00D01BC1"/>
    <w:rsid w:val="00D03B1C"/>
    <w:rsid w:val="00D1716A"/>
    <w:rsid w:val="00D21436"/>
    <w:rsid w:val="00D26FCF"/>
    <w:rsid w:val="00D31FE3"/>
    <w:rsid w:val="00D41412"/>
    <w:rsid w:val="00D75063"/>
    <w:rsid w:val="00D750AB"/>
    <w:rsid w:val="00D75CDC"/>
    <w:rsid w:val="00D80E39"/>
    <w:rsid w:val="00D911E3"/>
    <w:rsid w:val="00D93EF0"/>
    <w:rsid w:val="00D97510"/>
    <w:rsid w:val="00DA3C15"/>
    <w:rsid w:val="00DA5C0B"/>
    <w:rsid w:val="00DB40E4"/>
    <w:rsid w:val="00DC00B8"/>
    <w:rsid w:val="00DC4A0B"/>
    <w:rsid w:val="00DC4A47"/>
    <w:rsid w:val="00DC500E"/>
    <w:rsid w:val="00DD104B"/>
    <w:rsid w:val="00DD2CFC"/>
    <w:rsid w:val="00DE1481"/>
    <w:rsid w:val="00DE43B2"/>
    <w:rsid w:val="00E25656"/>
    <w:rsid w:val="00E25695"/>
    <w:rsid w:val="00E54C29"/>
    <w:rsid w:val="00E60CB2"/>
    <w:rsid w:val="00E7079B"/>
    <w:rsid w:val="00E82C57"/>
    <w:rsid w:val="00E851E8"/>
    <w:rsid w:val="00EA31C2"/>
    <w:rsid w:val="00EA4D09"/>
    <w:rsid w:val="00EA791C"/>
    <w:rsid w:val="00EB0BAA"/>
    <w:rsid w:val="00EB2EE6"/>
    <w:rsid w:val="00ED4035"/>
    <w:rsid w:val="00EF378E"/>
    <w:rsid w:val="00F027C3"/>
    <w:rsid w:val="00F06AA8"/>
    <w:rsid w:val="00F35E9C"/>
    <w:rsid w:val="00F44425"/>
    <w:rsid w:val="00F44E3B"/>
    <w:rsid w:val="00F47B54"/>
    <w:rsid w:val="00F65BE6"/>
    <w:rsid w:val="00F77FC7"/>
    <w:rsid w:val="00FB7D55"/>
    <w:rsid w:val="00FC4BE7"/>
    <w:rsid w:val="00FD11A7"/>
    <w:rsid w:val="00FE156A"/>
    <w:rsid w:val="00FF7CD8"/>
    <w:rsid w:val="67A5BBE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D41E"/>
  <w15:chartTrackingRefBased/>
  <w15:docId w15:val="{2711E718-F7E9-4FF2-8033-BBE0DA94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semiHidden/>
    <w:unhideWhenUsed/>
    <w:rsid w:val="00914292"/>
    <w:rPr>
      <w:sz w:val="20"/>
    </w:rPr>
  </w:style>
  <w:style w:type="character" w:customStyle="1" w:styleId="KommentartextZchn">
    <w:name w:val="Kommentartext Zchn"/>
    <w:basedOn w:val="Absatz-Standardschriftart"/>
    <w:link w:val="Kommentartext"/>
    <w:uiPriority w:val="99"/>
    <w:semiHidden/>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FREIZEIT\CEVI\02_Lager\2017%20Pfila%20Tschipo\SA_Abend_Taufe_Pico.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SA_Abend_Taufe_Pico.dotx</Template>
  <TotalTime>0</TotalTime>
  <Pages>4</Pages>
  <Words>855</Words>
  <Characters>5391</Characters>
  <Application>Microsoft Office Word</Application>
  <DocSecurity>0</DocSecurity>
  <Lines>44</Lines>
  <Paragraphs>12</Paragraphs>
  <ScaleCrop>false</ScaleCrop>
  <Manager>Fabian Wydler</Manager>
  <Company>Cevi Wetzikon</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Lageraktivität-Block</dc:title>
  <dc:subject>J+S-Lager</dc:subject>
  <dc:creator>Fabian Wydler</dc:creator>
  <cp:keywords/>
  <dc:description>Dieses Dokument kann eingesetzt werden um Lageraktivität-Blöcke in J+S-Lager vorzubereiten und zu dokumentieren. Der J+S-Coach benötigt von jedem Block ein solches Dossier.</dc:description>
  <cp:lastModifiedBy>Fabian Wydler</cp:lastModifiedBy>
  <cp:revision>9</cp:revision>
  <cp:lastPrinted>2022-06-03T04:37:00Z</cp:lastPrinted>
  <dcterms:created xsi:type="dcterms:W3CDTF">2022-05-02T20:17:00Z</dcterms:created>
  <dcterms:modified xsi:type="dcterms:W3CDTF">2022-06-03T04:37:00Z</dcterms:modified>
  <cp:category>Jugend und Sport</cp:category>
  <cp:version>1.0</cp:version>
</cp:coreProperties>
</file>