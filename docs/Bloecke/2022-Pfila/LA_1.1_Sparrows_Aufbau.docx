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E1392B" w14:textId="77777777" w:rsidR="001543EB" w:rsidRPr="00E109D3" w:rsidRDefault="006422E7" w:rsidP="00DE43B2">
      <w:pPr>
        <w:pStyle w:val="04Titel"/>
      </w:pPr>
      <w:r w:rsidRPr="005906EB">
        <w:t>Lageraktivität</w:t>
      </w:r>
      <w:r w:rsidR="001543EB" w:rsidRPr="001543EB">
        <w:t>-</w:t>
      </w:r>
      <w:r w:rsidR="001543EB" w:rsidRPr="00DE43B2">
        <w:t>Block</w:t>
      </w:r>
      <w:r w:rsidR="001543EB" w:rsidRPr="001543EB">
        <w:t xml:space="preserve"> </w:t>
      </w:r>
      <w:r w:rsidR="002B07BA">
        <w:t>1.1</w:t>
      </w: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5101"/>
        <w:gridCol w:w="2551"/>
        <w:gridCol w:w="2551"/>
      </w:tblGrid>
      <w:tr w:rsidR="00EA4D09" w:rsidRPr="00A43BA8" w14:paraId="6FAE01E2" w14:textId="77777777" w:rsidTr="00390156">
        <w:trPr>
          <w:trHeight w:val="42"/>
        </w:trPr>
        <w:tc>
          <w:tcPr>
            <w:tcW w:w="2500" w:type="pct"/>
            <w:vAlign w:val="center"/>
          </w:tcPr>
          <w:p w14:paraId="5E5B1CDB" w14:textId="77777777" w:rsidR="00EA4D09" w:rsidRDefault="00EA4D09" w:rsidP="001E112B">
            <w:pPr>
              <w:pStyle w:val="05berschrift1"/>
            </w:pPr>
            <w:r w:rsidRPr="00A43BA8">
              <w:t>Stufe:</w:t>
            </w:r>
          </w:p>
          <w:p w14:paraId="686EEF86" w14:textId="4EE8F7F2" w:rsidR="00EA4D09" w:rsidRPr="001543EB" w:rsidRDefault="00EA29B4" w:rsidP="00181122">
            <w:pPr>
              <w:pStyle w:val="02Eingabe2"/>
            </w:pPr>
            <w:proofErr w:type="spellStart"/>
            <w:r>
              <w:t>Sparrows</w:t>
            </w:r>
            <w:proofErr w:type="spellEnd"/>
          </w:p>
        </w:tc>
        <w:tc>
          <w:tcPr>
            <w:tcW w:w="2500" w:type="pct"/>
            <w:gridSpan w:val="2"/>
            <w:vAlign w:val="center"/>
          </w:tcPr>
          <w:p w14:paraId="02E7CC16" w14:textId="77777777" w:rsidR="00EA4D09" w:rsidRDefault="004871C2" w:rsidP="001E112B">
            <w:pPr>
              <w:pStyle w:val="05berschrift1"/>
            </w:pPr>
            <w:r>
              <w:t>Zielgruppe</w:t>
            </w:r>
            <w:r w:rsidR="00EA4D09" w:rsidRPr="006C6880">
              <w:t xml:space="preserve"> und Anz</w:t>
            </w:r>
            <w:r w:rsidR="000038FD">
              <w:t>ahl</w:t>
            </w:r>
            <w:r w:rsidR="00EA4D09" w:rsidRPr="006C6880">
              <w:t xml:space="preserve"> Teilnehmende</w:t>
            </w:r>
            <w:r w:rsidR="00181122">
              <w:t>:</w:t>
            </w:r>
          </w:p>
          <w:p w14:paraId="118D2AC2" w14:textId="48036971" w:rsidR="00EA4D09" w:rsidRPr="00EA4D09" w:rsidRDefault="00F0490D" w:rsidP="00181122">
            <w:pPr>
              <w:pStyle w:val="02Eingabe2"/>
            </w:pPr>
            <w:r>
              <w:t>Kinder</w:t>
            </w:r>
            <w:r w:rsidR="002B07BA">
              <w:t>sport /</w:t>
            </w:r>
            <w:r w:rsidR="005C4919">
              <w:t xml:space="preserve"> </w:t>
            </w:r>
            <w:r w:rsidR="00142AA0">
              <w:t>5</w:t>
            </w:r>
            <w:r w:rsidR="002B07BA">
              <w:t xml:space="preserve"> Teilnehmer</w:t>
            </w:r>
          </w:p>
        </w:tc>
      </w:tr>
      <w:tr w:rsidR="00EB2EE6" w:rsidRPr="00A43BA8" w14:paraId="1833C818" w14:textId="77777777" w:rsidTr="00DE43B2">
        <w:trPr>
          <w:trHeight w:val="42"/>
        </w:trPr>
        <w:tc>
          <w:tcPr>
            <w:tcW w:w="2500" w:type="pct"/>
            <w:noWrap/>
            <w:vAlign w:val="center"/>
          </w:tcPr>
          <w:p w14:paraId="018B2ECC" w14:textId="77777777" w:rsidR="004F161E" w:rsidRPr="00A43BA8" w:rsidRDefault="004F161E" w:rsidP="001E112B">
            <w:pPr>
              <w:pStyle w:val="05berschrift1"/>
            </w:pPr>
            <w:r w:rsidRPr="00A43BA8">
              <w:t xml:space="preserve">Bezeichnung </w:t>
            </w:r>
            <w:r w:rsidRPr="006C6880">
              <w:t>des</w:t>
            </w:r>
            <w:r w:rsidR="005F1BCF">
              <w:t xml:space="preserve"> Aktivitäten-Teil</w:t>
            </w:r>
            <w:r w:rsidRPr="00A43BA8">
              <w:t>s:</w:t>
            </w:r>
          </w:p>
          <w:p w14:paraId="538EE69B" w14:textId="1CFC055F" w:rsidR="00A14AAF" w:rsidRPr="001543EB" w:rsidRDefault="002B07BA" w:rsidP="00181122">
            <w:pPr>
              <w:pStyle w:val="02Eingabe2"/>
            </w:pPr>
            <w:proofErr w:type="spellStart"/>
            <w:r>
              <w:t>Campaufbau</w:t>
            </w:r>
            <w:proofErr w:type="spellEnd"/>
            <w:r w:rsidR="00EA29B4">
              <w:t xml:space="preserve"> (Schlafzelte / Lagerküche)</w:t>
            </w:r>
          </w:p>
        </w:tc>
        <w:tc>
          <w:tcPr>
            <w:tcW w:w="1250" w:type="pct"/>
            <w:noWrap/>
            <w:vAlign w:val="center"/>
          </w:tcPr>
          <w:p w14:paraId="2C319F61" w14:textId="77777777" w:rsidR="004F161E" w:rsidRPr="00A43BA8" w:rsidRDefault="004F161E" w:rsidP="001E112B">
            <w:pPr>
              <w:pStyle w:val="05berschrift1"/>
            </w:pPr>
            <w:r w:rsidRPr="00A43BA8">
              <w:t>Datum:</w:t>
            </w:r>
          </w:p>
          <w:p w14:paraId="06BC0DBB" w14:textId="3BE41637" w:rsidR="00A14AAF" w:rsidRPr="006C6880" w:rsidRDefault="00AD3862" w:rsidP="00181122">
            <w:pPr>
              <w:pStyle w:val="02Eingabe2"/>
            </w:pPr>
            <w:r>
              <w:t>04</w:t>
            </w:r>
            <w:r w:rsidR="0010335B">
              <w:t>.0</w:t>
            </w:r>
            <w:r>
              <w:t>6</w:t>
            </w:r>
            <w:r w:rsidR="0010335B">
              <w:t>.202</w:t>
            </w:r>
            <w:r>
              <w:t>2</w:t>
            </w:r>
          </w:p>
        </w:tc>
        <w:tc>
          <w:tcPr>
            <w:tcW w:w="1250" w:type="pct"/>
            <w:noWrap/>
            <w:vAlign w:val="center"/>
          </w:tcPr>
          <w:p w14:paraId="776768F7" w14:textId="77777777" w:rsidR="004F161E" w:rsidRPr="00A43BA8" w:rsidRDefault="004F161E" w:rsidP="001E112B">
            <w:pPr>
              <w:pStyle w:val="05berschrift1"/>
            </w:pPr>
            <w:r w:rsidRPr="00A43BA8">
              <w:t>Zeit:</w:t>
            </w:r>
          </w:p>
          <w:p w14:paraId="5532C81C" w14:textId="295A480F" w:rsidR="00586B31" w:rsidRPr="00181122" w:rsidRDefault="002B07BA" w:rsidP="00181122">
            <w:pPr>
              <w:pStyle w:val="02Eingabe2"/>
            </w:pPr>
            <w:r>
              <w:t>13:</w:t>
            </w:r>
            <w:r w:rsidR="004C4A14">
              <w:t>0</w:t>
            </w:r>
            <w:r w:rsidR="006534D3">
              <w:t>0</w:t>
            </w:r>
            <w:r>
              <w:t xml:space="preserve"> – </w:t>
            </w:r>
            <w:r w:rsidR="006534D3">
              <w:t>1</w:t>
            </w:r>
            <w:r w:rsidR="00AD3862">
              <w:t>6</w:t>
            </w:r>
            <w:r w:rsidR="006534D3">
              <w:t>:</w:t>
            </w:r>
            <w:r w:rsidR="004C4A14">
              <w:t>0</w:t>
            </w:r>
            <w:r w:rsidR="006534D3">
              <w:t>0</w:t>
            </w:r>
          </w:p>
        </w:tc>
      </w:tr>
      <w:tr w:rsidR="00EB2EE6" w:rsidRPr="007A2C2B" w14:paraId="2583DAB6" w14:textId="77777777" w:rsidTr="00DE43B2">
        <w:trPr>
          <w:trHeight w:val="42"/>
        </w:trPr>
        <w:tc>
          <w:tcPr>
            <w:tcW w:w="2500" w:type="pct"/>
            <w:noWrap/>
            <w:vAlign w:val="center"/>
          </w:tcPr>
          <w:p w14:paraId="1590061B" w14:textId="77777777" w:rsidR="004F161E" w:rsidRPr="00A43BA8" w:rsidRDefault="004F161E" w:rsidP="001E112B">
            <w:pPr>
              <w:pStyle w:val="05berschrift1"/>
            </w:pPr>
            <w:r w:rsidRPr="00A43BA8">
              <w:t>Ort:</w:t>
            </w:r>
          </w:p>
          <w:p w14:paraId="5146F4ED" w14:textId="77777777" w:rsidR="00586B31" w:rsidRPr="006C6880" w:rsidRDefault="002B07BA" w:rsidP="00181122">
            <w:pPr>
              <w:pStyle w:val="02Eingabe2"/>
            </w:pPr>
            <w:r>
              <w:t>Lagergelände (Wiese / Wald)</w:t>
            </w:r>
          </w:p>
        </w:tc>
        <w:tc>
          <w:tcPr>
            <w:tcW w:w="2500" w:type="pct"/>
            <w:gridSpan w:val="2"/>
            <w:noWrap/>
            <w:vAlign w:val="center"/>
          </w:tcPr>
          <w:p w14:paraId="2A2F0E00" w14:textId="77777777" w:rsidR="004F161E" w:rsidRPr="00A43BA8" w:rsidRDefault="004F161E" w:rsidP="001E112B">
            <w:pPr>
              <w:pStyle w:val="05berschrift1"/>
            </w:pPr>
            <w:r w:rsidRPr="00A43BA8">
              <w:t>Blockverantwortlich</w:t>
            </w:r>
            <w:r w:rsidR="006C4AD7">
              <w:t>e(r)</w:t>
            </w:r>
            <w:r w:rsidRPr="00A43BA8">
              <w:t>:</w:t>
            </w:r>
          </w:p>
          <w:p w14:paraId="6A38F109" w14:textId="5A8920CD" w:rsidR="004F161E" w:rsidRPr="004C4A14" w:rsidRDefault="00AD3862" w:rsidP="00181122">
            <w:pPr>
              <w:pStyle w:val="02Eingabe2"/>
              <w:rPr>
                <w:lang w:val="de-CH"/>
              </w:rPr>
            </w:pPr>
            <w:r>
              <w:rPr>
                <w:lang w:val="de-CH"/>
              </w:rPr>
              <w:t xml:space="preserve">Remo Werthmüller </w:t>
            </w:r>
            <w:r w:rsidR="007A2C2B" w:rsidRPr="004C4A14">
              <w:rPr>
                <w:lang w:val="de-CH"/>
              </w:rPr>
              <w:t xml:space="preserve">v/o </w:t>
            </w:r>
            <w:r>
              <w:rPr>
                <w:lang w:val="de-CH"/>
              </w:rPr>
              <w:t>Luchs</w:t>
            </w:r>
          </w:p>
        </w:tc>
      </w:tr>
      <w:tr w:rsidR="007C7091" w:rsidRPr="00A43BA8" w14:paraId="25BA118D" w14:textId="77777777" w:rsidTr="00DE43B2">
        <w:trPr>
          <w:trHeight w:val="42"/>
        </w:trPr>
        <w:tc>
          <w:tcPr>
            <w:tcW w:w="5000" w:type="pct"/>
            <w:gridSpan w:val="3"/>
            <w:noWrap/>
            <w:vAlign w:val="center"/>
          </w:tcPr>
          <w:p w14:paraId="4E6A35EF" w14:textId="77777777" w:rsidR="007C7091" w:rsidRDefault="006422E7" w:rsidP="001E112B">
            <w:pPr>
              <w:pStyle w:val="05berschrift1"/>
            </w:pPr>
            <w:r>
              <w:t>Themenbereich:</w:t>
            </w:r>
          </w:p>
          <w:p w14:paraId="5BA3E60B" w14:textId="77777777" w:rsidR="007C7091" w:rsidRDefault="00DE43B2" w:rsidP="007C7091">
            <w:pPr>
              <w:pStyle w:val="01Eingabe1"/>
            </w:pPr>
            <w:r>
              <w:t>[</w:t>
            </w:r>
            <w:r w:rsidR="007C7091">
              <w:t xml:space="preserve">] </w:t>
            </w:r>
            <w:r w:rsidR="006422E7">
              <w:t>Outdoortechniken</w:t>
            </w:r>
            <w:r w:rsidR="006422E7">
              <w:tab/>
            </w:r>
            <w:r w:rsidR="006422E7">
              <w:tab/>
            </w:r>
            <w:r w:rsidR="006422E7">
              <w:tab/>
            </w:r>
            <w:r>
              <w:t>[</w:t>
            </w:r>
            <w:r w:rsidR="007C7091" w:rsidRPr="007C7091">
              <w:t xml:space="preserve">] </w:t>
            </w:r>
            <w:r w:rsidR="00D97510">
              <w:t>Sicherheit</w:t>
            </w:r>
            <w:r w:rsidR="006422E7">
              <w:tab/>
            </w:r>
            <w:r w:rsidR="006422E7">
              <w:tab/>
            </w:r>
            <w:r w:rsidR="00D97510">
              <w:tab/>
            </w:r>
            <w:r w:rsidR="006422E7">
              <w:tab/>
            </w:r>
            <w:r>
              <w:t>[</w:t>
            </w:r>
            <w:r w:rsidR="006422E7">
              <w:t>] Natur und Umwelt</w:t>
            </w:r>
          </w:p>
          <w:p w14:paraId="39BD1421" w14:textId="77777777" w:rsidR="006422E7" w:rsidRPr="007C7091" w:rsidRDefault="00DE43B2" w:rsidP="007C7091">
            <w:pPr>
              <w:pStyle w:val="01Eingabe1"/>
            </w:pPr>
            <w:r>
              <w:t>[</w:t>
            </w:r>
            <w:r w:rsidR="002B07BA">
              <w:t>x</w:t>
            </w:r>
            <w:r>
              <w:t>] Pioniertechnik</w:t>
            </w:r>
            <w:r>
              <w:tab/>
            </w:r>
            <w:r>
              <w:tab/>
            </w:r>
            <w:r>
              <w:tab/>
              <w:t>[</w:t>
            </w:r>
            <w:r w:rsidR="002B07BA">
              <w:t>x</w:t>
            </w:r>
            <w:r w:rsidR="006422E7">
              <w:t xml:space="preserve">] </w:t>
            </w:r>
            <w:r w:rsidR="006422E7" w:rsidRPr="006422E7">
              <w:t>Lagerplatz/Lagerhaus/Umgebung</w:t>
            </w:r>
            <w:r w:rsidR="006422E7">
              <w:tab/>
              <w:t xml:space="preserve">[] </w:t>
            </w:r>
            <w:r w:rsidR="006422E7" w:rsidRPr="006422E7">
              <w:t>Prävention und Integration</w:t>
            </w:r>
          </w:p>
        </w:tc>
      </w:tr>
    </w:tbl>
    <w:p w14:paraId="6E4026B6" w14:textId="77777777" w:rsidR="004F161E" w:rsidRPr="00A43BA8" w:rsidRDefault="004F161E" w:rsidP="00D750AB">
      <w:pPr>
        <w:pStyle w:val="01Eingabe1"/>
        <w:rPr>
          <w:lang w:val="de-CH"/>
        </w:rPr>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761"/>
        <w:gridCol w:w="7644"/>
        <w:gridCol w:w="1798"/>
      </w:tblGrid>
      <w:tr w:rsidR="001543EB" w:rsidRPr="00A43BA8" w14:paraId="6A7CC3AC" w14:textId="77777777" w:rsidTr="006915E2">
        <w:trPr>
          <w:trHeight w:val="1783"/>
        </w:trPr>
        <w:tc>
          <w:tcPr>
            <w:tcW w:w="5000" w:type="pct"/>
            <w:gridSpan w:val="3"/>
          </w:tcPr>
          <w:p w14:paraId="2E1A01D0" w14:textId="77777777" w:rsidR="001543EB" w:rsidRPr="00A43BA8" w:rsidRDefault="001543EB" w:rsidP="001E112B">
            <w:pPr>
              <w:pStyle w:val="05berschrift1"/>
            </w:pPr>
            <w:r w:rsidRPr="00A43BA8">
              <w:t>Blockziel:</w:t>
            </w:r>
          </w:p>
          <w:p w14:paraId="36C45F68" w14:textId="77777777" w:rsidR="002B07BA" w:rsidRDefault="002B07BA" w:rsidP="005C4919">
            <w:pPr>
              <w:pStyle w:val="01Eingabe1"/>
            </w:pPr>
            <w:r w:rsidRPr="005C4919">
              <w:t>Lagerplatzeinrichtung</w:t>
            </w:r>
            <w:r>
              <w:t>/</w:t>
            </w:r>
            <w:proofErr w:type="spellStart"/>
            <w:r>
              <w:t>Lagerbau</w:t>
            </w:r>
            <w:proofErr w:type="spellEnd"/>
          </w:p>
          <w:p w14:paraId="5BB4EC84" w14:textId="28E23B2A" w:rsidR="00EA29B4" w:rsidRDefault="00EA29B4" w:rsidP="00EA29B4">
            <w:pPr>
              <w:pStyle w:val="03Aufzhlung"/>
            </w:pPr>
            <w:r>
              <w:t xml:space="preserve">Die TNs wissen, dass unser Schlafzelt Spatz </w:t>
            </w:r>
            <w:proofErr w:type="spellStart"/>
            <w:r>
              <w:t>heisst</w:t>
            </w:r>
            <w:proofErr w:type="spellEnd"/>
            <w:r>
              <w:t>.</w:t>
            </w:r>
          </w:p>
          <w:p w14:paraId="46E279F7" w14:textId="77777777" w:rsidR="00EA29B4" w:rsidRDefault="00EA29B4" w:rsidP="00EA29B4">
            <w:pPr>
              <w:pStyle w:val="03Aufzhlung"/>
            </w:pPr>
            <w:r>
              <w:t>Die TNs können den Leiterinnen helfen einen Spatz/Military aufzustellen.</w:t>
            </w:r>
          </w:p>
          <w:p w14:paraId="796DD5CA" w14:textId="77777777" w:rsidR="00EA29B4" w:rsidRDefault="00EA29B4" w:rsidP="00EA29B4">
            <w:pPr>
              <w:pStyle w:val="03Aufzhlung"/>
            </w:pPr>
            <w:r>
              <w:t xml:space="preserve">Die TNs wissen, was ein Hering/Stange/Vorzelt/ Innen- und </w:t>
            </w:r>
            <w:proofErr w:type="spellStart"/>
            <w:r>
              <w:t>Aussenzelt</w:t>
            </w:r>
            <w:proofErr w:type="spellEnd"/>
            <w:r>
              <w:t xml:space="preserve"> ist.</w:t>
            </w:r>
          </w:p>
          <w:p w14:paraId="3C4674E1" w14:textId="77777777" w:rsidR="00EA29B4" w:rsidRDefault="00EA29B4" w:rsidP="00EA29B4">
            <w:pPr>
              <w:pStyle w:val="01Eingabe1"/>
            </w:pPr>
          </w:p>
          <w:p w14:paraId="75FEC10A" w14:textId="77777777" w:rsidR="00EA29B4" w:rsidRPr="00EA29B4" w:rsidRDefault="00EA29B4" w:rsidP="00EA29B4">
            <w:pPr>
              <w:pStyle w:val="03Aufzhlung"/>
            </w:pPr>
            <w:r w:rsidRPr="00EA29B4">
              <w:t>Die TNs wissen, was eine Blache/Rost ist.</w:t>
            </w:r>
          </w:p>
          <w:p w14:paraId="49408CA6" w14:textId="77777777" w:rsidR="00EA29B4" w:rsidRPr="00EA29B4" w:rsidRDefault="00EA29B4" w:rsidP="00EA29B4">
            <w:pPr>
              <w:pStyle w:val="03Aufzhlung"/>
            </w:pPr>
            <w:r w:rsidRPr="00EA29B4">
              <w:t>Die TNs können mit Pickel und Schaufel ein Loch für die Feuerstelle graben.</w:t>
            </w:r>
          </w:p>
          <w:p w14:paraId="4C60AB6C" w14:textId="77777777" w:rsidR="00EA29B4" w:rsidRPr="00EA29B4" w:rsidRDefault="00EA29B4" w:rsidP="00EA29B4">
            <w:pPr>
              <w:pStyle w:val="03Aufzhlung"/>
            </w:pPr>
            <w:r w:rsidRPr="00EA29B4">
              <w:t>Die TNs können Blachen knüpfen.</w:t>
            </w:r>
          </w:p>
          <w:p w14:paraId="339D3663" w14:textId="6F3D8D6A" w:rsidR="00EA29B4" w:rsidRPr="00EA29B4" w:rsidRDefault="00EA29B4" w:rsidP="00EA29B4">
            <w:pPr>
              <w:pStyle w:val="03Aufzhlung"/>
            </w:pPr>
            <w:r w:rsidRPr="00EA29B4">
              <w:t>Die TNs können Holz suchen und nach verschiedenen Dicken sortieren.</w:t>
            </w:r>
          </w:p>
          <w:p w14:paraId="313C39E0" w14:textId="77777777" w:rsidR="00EA29B4" w:rsidRPr="00EA29B4" w:rsidRDefault="00EA29B4" w:rsidP="00EA29B4">
            <w:pPr>
              <w:pStyle w:val="03Aufzhlung"/>
            </w:pPr>
            <w:r w:rsidRPr="00EA29B4">
              <w:t>Die TNs können mit Hilfe einer Säge Äste zerkleinern.</w:t>
            </w:r>
          </w:p>
          <w:p w14:paraId="6E850BE8" w14:textId="77777777" w:rsidR="00EA29B4" w:rsidRPr="00EA29B4" w:rsidRDefault="00EA29B4" w:rsidP="00EA29B4">
            <w:pPr>
              <w:pStyle w:val="03Aufzhlung"/>
            </w:pPr>
            <w:r w:rsidRPr="00EA29B4">
              <w:t>Die TNs wissen, wie sie mit Pickel/Schaufel/Säge vorsichtig umgehen.</w:t>
            </w:r>
          </w:p>
          <w:p w14:paraId="0126B2B4" w14:textId="77777777" w:rsidR="00EA29B4" w:rsidRPr="00EA29B4" w:rsidRDefault="00EA29B4" w:rsidP="00EA29B4">
            <w:pPr>
              <w:pStyle w:val="03Aufzhlung"/>
            </w:pPr>
            <w:r w:rsidRPr="00EA29B4">
              <w:t>Die TNs können einen Kreisbund machen (für Abfalleimer).</w:t>
            </w:r>
          </w:p>
          <w:p w14:paraId="0D394E47" w14:textId="77777777" w:rsidR="002B07BA" w:rsidRPr="001E112B" w:rsidRDefault="002B07BA" w:rsidP="00EA29B4">
            <w:pPr>
              <w:pStyle w:val="01Eingabe1"/>
            </w:pPr>
          </w:p>
        </w:tc>
      </w:tr>
      <w:tr w:rsidR="004365CF" w:rsidRPr="00A43BA8" w14:paraId="35904F06" w14:textId="77777777" w:rsidTr="00DE43B2">
        <w:trPr>
          <w:trHeight w:val="42"/>
        </w:trPr>
        <w:tc>
          <w:tcPr>
            <w:tcW w:w="417" w:type="pct"/>
          </w:tcPr>
          <w:p w14:paraId="4F6B9210" w14:textId="77777777" w:rsidR="001F7DB7" w:rsidRPr="0012614A" w:rsidRDefault="001543EB" w:rsidP="001E112B">
            <w:pPr>
              <w:pStyle w:val="05berschrift1"/>
            </w:pPr>
            <w:r>
              <w:t>Zeit</w:t>
            </w:r>
            <w:r w:rsidR="00B95620">
              <w:t>:</w:t>
            </w:r>
          </w:p>
        </w:tc>
        <w:tc>
          <w:tcPr>
            <w:tcW w:w="3790" w:type="pct"/>
          </w:tcPr>
          <w:p w14:paraId="6CCF52A4" w14:textId="77777777" w:rsidR="001543EB" w:rsidRPr="001543EB" w:rsidRDefault="001543EB" w:rsidP="001E112B">
            <w:pPr>
              <w:pStyle w:val="05berschrift1"/>
            </w:pPr>
            <w:r>
              <w:t>Programm</w:t>
            </w:r>
            <w:r w:rsidR="00B95620">
              <w:t>:</w:t>
            </w:r>
          </w:p>
        </w:tc>
        <w:tc>
          <w:tcPr>
            <w:tcW w:w="793" w:type="pct"/>
          </w:tcPr>
          <w:p w14:paraId="68A24DD2" w14:textId="77777777" w:rsidR="001F7DB7" w:rsidRPr="00A43BA8" w:rsidRDefault="00B73B19" w:rsidP="001E112B">
            <w:pPr>
              <w:pStyle w:val="05berschrift1"/>
            </w:pPr>
            <w:r>
              <w:t>v</w:t>
            </w:r>
            <w:r w:rsidR="001543EB" w:rsidRPr="007874DA">
              <w:t>erantwortlich</w:t>
            </w:r>
            <w:r w:rsidR="00B95620">
              <w:t>:</w:t>
            </w:r>
          </w:p>
        </w:tc>
      </w:tr>
      <w:tr w:rsidR="001543EB" w:rsidRPr="00A43BA8" w14:paraId="0FF828E7" w14:textId="77777777" w:rsidTr="00F44E3B">
        <w:trPr>
          <w:trHeight w:val="794"/>
        </w:trPr>
        <w:tc>
          <w:tcPr>
            <w:tcW w:w="417" w:type="pct"/>
          </w:tcPr>
          <w:p w14:paraId="7C347BEF" w14:textId="77777777" w:rsidR="001543EB" w:rsidRPr="00A43BA8" w:rsidRDefault="002B07BA" w:rsidP="000E7309">
            <w:pPr>
              <w:pStyle w:val="01Eingabe1"/>
            </w:pPr>
            <w:r>
              <w:t>15 min</w:t>
            </w:r>
          </w:p>
        </w:tc>
        <w:tc>
          <w:tcPr>
            <w:tcW w:w="3790" w:type="pct"/>
          </w:tcPr>
          <w:p w14:paraId="0483691A" w14:textId="77777777" w:rsidR="001543EB" w:rsidRDefault="001543EB" w:rsidP="001E112B">
            <w:pPr>
              <w:pStyle w:val="05berschrift1"/>
            </w:pPr>
            <w:r>
              <w:t>Einstieg:</w:t>
            </w:r>
          </w:p>
          <w:p w14:paraId="7153B884" w14:textId="399E792D" w:rsidR="00D13088" w:rsidRDefault="00D13088" w:rsidP="00A41E0A">
            <w:pPr>
              <w:pStyle w:val="01Eingabe1"/>
            </w:pPr>
            <w:r w:rsidRPr="00D13088">
              <w:t xml:space="preserve">Willkommen </w:t>
            </w:r>
            <w:r w:rsidR="003F5DAD">
              <w:t xml:space="preserve">in der dunklen Höhle des Räubers Hotzenplotz. Die Höhle ist im Wald und zurzeit recht ungemütlich. Deshalb will der Räuber Hotzenplotz die Höhle angenehmer gestalten, dabei ist er auf die Hilfe der TNs </w:t>
            </w:r>
            <w:r w:rsidR="00685CC9">
              <w:t>angewiesen</w:t>
            </w:r>
            <w:r w:rsidR="003F5DAD">
              <w:t>.</w:t>
            </w:r>
            <w:r w:rsidRPr="00D13088">
              <w:t xml:space="preserve"> </w:t>
            </w:r>
          </w:p>
          <w:p w14:paraId="5879B439" w14:textId="5003CF4A" w:rsidR="002B2FB0" w:rsidRDefault="002B2FB0" w:rsidP="00A41E0A">
            <w:pPr>
              <w:pStyle w:val="01Eingabe1"/>
            </w:pPr>
          </w:p>
          <w:p w14:paraId="0E97BC40" w14:textId="2CB70DDA" w:rsidR="002B2FB0" w:rsidRDefault="002B2FB0" w:rsidP="00A41E0A">
            <w:pPr>
              <w:pStyle w:val="01Eingabe1"/>
            </w:pPr>
            <w:r>
              <w:t xml:space="preserve">Wo soll </w:t>
            </w:r>
            <w:r w:rsidR="00685CC9">
              <w:t>d</w:t>
            </w:r>
            <w:r w:rsidR="00FD1139">
              <w:t>ie Innenarch</w:t>
            </w:r>
            <w:r w:rsidR="00B257FC">
              <w:t>i</w:t>
            </w:r>
            <w:r w:rsidR="00FD1139">
              <w:t xml:space="preserve">tektur und der </w:t>
            </w:r>
            <w:proofErr w:type="spellStart"/>
            <w:r w:rsidR="00FD1139">
              <w:t>Aussenbereich</w:t>
            </w:r>
            <w:proofErr w:type="spellEnd"/>
            <w:r w:rsidR="00FD1139">
              <w:t xml:space="preserve"> der Höhle </w:t>
            </w:r>
            <w:r>
              <w:t>vorzugsweise aufgebaut werden? Was ist strategisch gut (</w:t>
            </w:r>
            <w:r w:rsidRPr="002B2FB0">
              <w:t xml:space="preserve">Wie sollen die Zelte stehen? </w:t>
            </w:r>
            <w:r>
              <w:t>Woher kommt das Wetter</w:t>
            </w:r>
            <w:r w:rsidR="00FD1139">
              <w:t>? Bequeme Sitzmöglichkeiten? Genügend Arbeitsfläche?</w:t>
            </w:r>
            <w:r w:rsidRPr="002B2FB0">
              <w:t xml:space="preserve"> Neigung des Geländes? </w:t>
            </w:r>
            <w:r>
              <w:t>Untergrund</w:t>
            </w:r>
            <w:r w:rsidRPr="002B2FB0">
              <w:t>, etc.?</w:t>
            </w:r>
            <w:r>
              <w:t>)</w:t>
            </w:r>
          </w:p>
          <w:p w14:paraId="3D4F4C7B" w14:textId="77777777" w:rsidR="00D13088" w:rsidRDefault="00D13088" w:rsidP="00A41E0A">
            <w:pPr>
              <w:pStyle w:val="01Eingabe1"/>
            </w:pPr>
          </w:p>
          <w:p w14:paraId="6E2A387C" w14:textId="4DCC4BAE" w:rsidR="001543EB" w:rsidRDefault="00D13088" w:rsidP="002B07BA">
            <w:pPr>
              <w:pStyle w:val="01Eingabe1"/>
            </w:pPr>
            <w:r>
              <w:t>Die Leiter machen mit</w:t>
            </w:r>
            <w:r w:rsidRPr="002B2FB0">
              <w:t xml:space="preserve"> den Leitern einen Rundgang auf dem Lagergelände.</w:t>
            </w:r>
            <w:r>
              <w:t xml:space="preserve"> Anschliessend fassen d</w:t>
            </w:r>
            <w:r w:rsidR="002B07BA">
              <w:t xml:space="preserve">ie </w:t>
            </w:r>
            <w:r w:rsidR="00731C40">
              <w:t>TNs</w:t>
            </w:r>
            <w:r w:rsidR="002B07BA">
              <w:t xml:space="preserve"> </w:t>
            </w:r>
            <w:r w:rsidR="00887725">
              <w:t xml:space="preserve">unter Mithilfe der Leiter </w:t>
            </w:r>
            <w:r w:rsidR="002B07BA">
              <w:t xml:space="preserve">das Material und </w:t>
            </w:r>
            <w:r w:rsidR="00FD1139">
              <w:t>fangen mit dem Ausbau der Höhle an.</w:t>
            </w:r>
          </w:p>
          <w:p w14:paraId="64C5D27F" w14:textId="77777777" w:rsidR="002B07BA" w:rsidRPr="001E112B" w:rsidRDefault="002B07BA" w:rsidP="002B07BA">
            <w:pPr>
              <w:pStyle w:val="01Eingabe1"/>
            </w:pPr>
          </w:p>
        </w:tc>
        <w:tc>
          <w:tcPr>
            <w:tcW w:w="793" w:type="pct"/>
          </w:tcPr>
          <w:p w14:paraId="1429503E" w14:textId="71DB6E00" w:rsidR="001543EB" w:rsidRPr="007874DA" w:rsidRDefault="00AD3862" w:rsidP="000E7309">
            <w:pPr>
              <w:pStyle w:val="01Eingabe1"/>
            </w:pPr>
            <w:r>
              <w:t>Luchs</w:t>
            </w:r>
          </w:p>
        </w:tc>
      </w:tr>
      <w:tr w:rsidR="004365CF" w:rsidRPr="00A43BA8" w14:paraId="1418458F" w14:textId="77777777" w:rsidTr="001C79A1">
        <w:trPr>
          <w:trHeight w:val="956"/>
        </w:trPr>
        <w:tc>
          <w:tcPr>
            <w:tcW w:w="417" w:type="pct"/>
          </w:tcPr>
          <w:p w14:paraId="3E45D93F" w14:textId="3A9CF2EB" w:rsidR="001F7DB7" w:rsidRPr="00A43BA8" w:rsidRDefault="005E7286" w:rsidP="000E7309">
            <w:pPr>
              <w:pStyle w:val="01Eingabe1"/>
            </w:pPr>
            <w:r>
              <w:t>2.</w:t>
            </w:r>
            <w:r w:rsidR="002B07BA">
              <w:t>5h</w:t>
            </w:r>
          </w:p>
        </w:tc>
        <w:tc>
          <w:tcPr>
            <w:tcW w:w="3790" w:type="pct"/>
          </w:tcPr>
          <w:p w14:paraId="18AC09A0" w14:textId="77777777" w:rsidR="001F7DB7" w:rsidRDefault="004365CF" w:rsidP="001E112B">
            <w:pPr>
              <w:pStyle w:val="05berschrift1"/>
            </w:pPr>
            <w:r w:rsidRPr="00A43BA8">
              <w:t>Hauptteil:</w:t>
            </w:r>
          </w:p>
          <w:p w14:paraId="5E7F1B91" w14:textId="537B038B" w:rsidR="00EA29B4" w:rsidRDefault="00EA29B4" w:rsidP="00EA29B4">
            <w:r w:rsidRPr="00EA29B4">
              <w:t>Die TNs werden eingesetzt, wo möglich (</w:t>
            </w:r>
            <w:r w:rsidR="00B41BB7">
              <w:t xml:space="preserve">Stangen der Zelte halten, </w:t>
            </w:r>
            <w:r w:rsidRPr="00EA29B4">
              <w:t xml:space="preserve">Loch schaufeln, Blachen knüpfen, </w:t>
            </w:r>
            <w:r w:rsidR="00B41BB7">
              <w:t xml:space="preserve">Kreisbünde machen, </w:t>
            </w:r>
            <w:r w:rsidRPr="00EA29B4">
              <w:t>Holz suchen und zerkleinern etc.). Den TNs wird der Umgang mit den Werkzeugen gezeigt und beigebracht, dass Werkzeuge nicht am Boden liegen gelassen werden.</w:t>
            </w:r>
            <w:r w:rsidR="00C019EF">
              <w:t xml:space="preserve"> Die T</w:t>
            </w:r>
            <w:r w:rsidR="006B7C15">
              <w:t>N</w:t>
            </w:r>
            <w:r w:rsidR="00C019EF">
              <w:t>s welche gerade nicht zu tun haben, können auf einer Zugewiesenen Stelle freies Spielen</w:t>
            </w:r>
            <w:r w:rsidR="00B257FC">
              <w:t xml:space="preserve"> </w:t>
            </w:r>
            <w:proofErr w:type="spellStart"/>
            <w:r w:rsidR="00B257FC">
              <w:t>spielen</w:t>
            </w:r>
            <w:proofErr w:type="spellEnd"/>
            <w:r w:rsidR="00C019EF">
              <w:t>. Die TNs werden dabei von</w:t>
            </w:r>
            <w:r w:rsidR="00B257FC">
              <w:t xml:space="preserve"> den Leitern</w:t>
            </w:r>
            <w:r w:rsidR="00C019EF">
              <w:t xml:space="preserve"> </w:t>
            </w:r>
            <w:r w:rsidR="00B257FC">
              <w:t xml:space="preserve">auf Sichtdistanz </w:t>
            </w:r>
            <w:r w:rsidR="00C019EF">
              <w:t xml:space="preserve">überwacht </w:t>
            </w:r>
          </w:p>
          <w:p w14:paraId="7DDA5A8F" w14:textId="3143CD0E" w:rsidR="00C019EF" w:rsidRDefault="00C019EF" w:rsidP="00EA29B4"/>
          <w:p w14:paraId="111E5899" w14:textId="77777777" w:rsidR="00B257FC" w:rsidRPr="00EA29B4" w:rsidRDefault="00B257FC" w:rsidP="00EA29B4"/>
          <w:p w14:paraId="7B1CCDD4" w14:textId="71EB05EF" w:rsidR="00EA29B4" w:rsidRDefault="00EA29B4" w:rsidP="002B07BA">
            <w:pPr>
              <w:pStyle w:val="01Eingabe1"/>
            </w:pPr>
          </w:p>
          <w:p w14:paraId="7B199E5D" w14:textId="77777777" w:rsidR="001B2080" w:rsidRPr="002B07BA" w:rsidRDefault="001B2080" w:rsidP="001B2080">
            <w:pPr>
              <w:pStyle w:val="01Eingabe1"/>
            </w:pPr>
            <w:r w:rsidRPr="002B07BA">
              <w:lastRenderedPageBreak/>
              <w:t>Abwaschstelle</w:t>
            </w:r>
          </w:p>
          <w:p w14:paraId="20DD3D90" w14:textId="77777777" w:rsidR="001B2080" w:rsidRPr="002B07BA" w:rsidRDefault="001B2080" w:rsidP="001B2080">
            <w:pPr>
              <w:pStyle w:val="03Aufzhlung"/>
            </w:pPr>
            <w:r w:rsidRPr="00EA29B4">
              <w:t xml:space="preserve">Zwischen zwei Bäumen </w:t>
            </w:r>
            <w:r>
              <w:t>Abwaschstelle errichten (</w:t>
            </w:r>
            <w:r w:rsidRPr="002B07BA">
              <w:t>Halterung für Abwaschbecken erstellen, Becken montieren</w:t>
            </w:r>
            <w:r>
              <w:t>)</w:t>
            </w:r>
          </w:p>
          <w:p w14:paraId="628F86D1" w14:textId="77777777" w:rsidR="001B2080" w:rsidRPr="002B07BA" w:rsidRDefault="001B2080" w:rsidP="001B2080">
            <w:pPr>
              <w:pStyle w:val="03Aufzhlung"/>
            </w:pPr>
            <w:r w:rsidRPr="002B07BA">
              <w:t>Abtropfbrett erstellen</w:t>
            </w:r>
          </w:p>
          <w:p w14:paraId="3733E109" w14:textId="77777777" w:rsidR="001B2080" w:rsidRPr="002B07BA" w:rsidRDefault="001B2080" w:rsidP="001B2080">
            <w:pPr>
              <w:pStyle w:val="03Aufzhlung"/>
            </w:pPr>
            <w:r w:rsidRPr="002B07BA">
              <w:t xml:space="preserve">Wäscheleine für </w:t>
            </w:r>
            <w:proofErr w:type="spellStart"/>
            <w:r w:rsidRPr="002B07BA">
              <w:t>Abtrocknungstüechli</w:t>
            </w:r>
            <w:proofErr w:type="spellEnd"/>
            <w:r w:rsidRPr="002B07BA">
              <w:t xml:space="preserve"> spannen</w:t>
            </w:r>
          </w:p>
          <w:p w14:paraId="5C4CD954" w14:textId="77777777" w:rsidR="001B2080" w:rsidRPr="002B07BA" w:rsidRDefault="001B2080" w:rsidP="001B2080">
            <w:pPr>
              <w:pStyle w:val="03Aufzhlung"/>
            </w:pPr>
            <w:r w:rsidRPr="002B07BA">
              <w:t>Geschirr und Besteck-Aufbewahrungsmöglichkeit</w:t>
            </w:r>
            <w:r>
              <w:t xml:space="preserve"> erstellen</w:t>
            </w:r>
          </w:p>
          <w:p w14:paraId="604FA2BD" w14:textId="6A230719" w:rsidR="00B41BB7" w:rsidRDefault="00B41BB7" w:rsidP="002B07BA">
            <w:pPr>
              <w:pStyle w:val="01Eingabe1"/>
            </w:pPr>
          </w:p>
          <w:p w14:paraId="5C4B8973" w14:textId="5D4E9888" w:rsidR="001B2080" w:rsidRPr="002B07BA" w:rsidRDefault="001B2080" w:rsidP="001B2080">
            <w:pPr>
              <w:pStyle w:val="01Eingabe1"/>
            </w:pPr>
            <w:r>
              <w:t xml:space="preserve">Tisch, </w:t>
            </w:r>
            <w:r w:rsidRPr="002B07BA">
              <w:t>Sitzmöglichkeiten</w:t>
            </w:r>
          </w:p>
          <w:p w14:paraId="58E4E88E" w14:textId="2B3E8FF2" w:rsidR="001B2080" w:rsidRDefault="001B2080" w:rsidP="001B2080">
            <w:pPr>
              <w:pStyle w:val="03Aufzhlung"/>
            </w:pPr>
            <w:r w:rsidRPr="002B07BA">
              <w:t>Esstisch und Bänke</w:t>
            </w:r>
          </w:p>
          <w:p w14:paraId="1A24F808" w14:textId="092FFF5F" w:rsidR="001B2080" w:rsidRPr="002B07BA" w:rsidRDefault="001B2080" w:rsidP="001B2080">
            <w:pPr>
              <w:pStyle w:val="03Aufzhlung"/>
            </w:pPr>
            <w:r>
              <w:t>Sitzmöglichkeiten</w:t>
            </w:r>
          </w:p>
          <w:p w14:paraId="5CD42D23" w14:textId="36665F38" w:rsidR="00B41BB7" w:rsidRDefault="00B41BB7" w:rsidP="002B07BA">
            <w:pPr>
              <w:pStyle w:val="01Eingabe1"/>
            </w:pPr>
          </w:p>
          <w:p w14:paraId="4944654F" w14:textId="77777777" w:rsidR="00EA29B4" w:rsidRPr="006B2D91" w:rsidRDefault="00EA29B4" w:rsidP="00EA29B4">
            <w:pPr>
              <w:pStyle w:val="Eingabe2"/>
            </w:pPr>
            <w:r w:rsidRPr="006B2D91">
              <w:t>Zelte inkl. Vorzelt aufbauen</w:t>
            </w:r>
          </w:p>
          <w:p w14:paraId="50AA6435" w14:textId="11A1C96C" w:rsidR="007E4863" w:rsidRDefault="007E4863" w:rsidP="007E4863">
            <w:pPr>
              <w:pStyle w:val="03Aufzhlung"/>
            </w:pPr>
            <w:r>
              <w:t>Geeigneten Platz aussuchen</w:t>
            </w:r>
          </w:p>
          <w:p w14:paraId="33D32D2E" w14:textId="77777777" w:rsidR="007E4863" w:rsidRDefault="007E4863" w:rsidP="007E4863">
            <w:pPr>
              <w:pStyle w:val="03Aufzhlung"/>
            </w:pPr>
            <w:r>
              <w:t>Wie sollen die Zelte stehen? Genügend Platz? Neigung des Geländes? Wurzeln, etc.?</w:t>
            </w:r>
          </w:p>
          <w:p w14:paraId="47791514" w14:textId="77777777" w:rsidR="007E4863" w:rsidRDefault="007E4863" w:rsidP="007E4863">
            <w:pPr>
              <w:pStyle w:val="03Aufzhlung"/>
            </w:pPr>
            <w:r>
              <w:t>Aufbau der Teilnehmer- und Leiterzelte (inkl. Vorzelte bei schlechtem Wetter)</w:t>
            </w:r>
          </w:p>
          <w:p w14:paraId="14C01310" w14:textId="77777777" w:rsidR="00EA29B4" w:rsidRPr="006B2D91" w:rsidRDefault="00EA29B4" w:rsidP="007E4863">
            <w:pPr>
              <w:pStyle w:val="03Aufzhlung"/>
            </w:pPr>
            <w:r w:rsidRPr="006B2D91">
              <w:t>evtl. Wasserrinnen um die Zelt</w:t>
            </w:r>
            <w:r>
              <w:t>e</w:t>
            </w:r>
            <w:r w:rsidRPr="006B2D91">
              <w:t xml:space="preserve"> herum ausheben (Grasziegel aufbewahren!)</w:t>
            </w:r>
          </w:p>
          <w:p w14:paraId="27A7FD85" w14:textId="77777777" w:rsidR="00EA29B4" w:rsidRDefault="00EA29B4" w:rsidP="007E4863">
            <w:pPr>
              <w:pStyle w:val="03Aufzhlung"/>
            </w:pPr>
            <w:r w:rsidRPr="006B2D91">
              <w:t>Diverses (Schuhgestell, Kleiderhacken, Garderobe, etc.)</w:t>
            </w:r>
          </w:p>
          <w:p w14:paraId="5D3F696D" w14:textId="77777777" w:rsidR="00575A89" w:rsidRPr="002B07BA" w:rsidRDefault="00575A89" w:rsidP="00A662E9">
            <w:pPr>
              <w:pStyle w:val="01Eingabe1"/>
            </w:pPr>
          </w:p>
          <w:p w14:paraId="64BC5CE7" w14:textId="77777777" w:rsidR="002B07BA" w:rsidRPr="002B07BA" w:rsidRDefault="002B07BA" w:rsidP="002B07BA">
            <w:pPr>
              <w:pStyle w:val="01Eingabe1"/>
            </w:pPr>
            <w:r w:rsidRPr="002B07BA">
              <w:t>Feuerstelle</w:t>
            </w:r>
          </w:p>
          <w:p w14:paraId="2944EFBF" w14:textId="77777777" w:rsidR="002B07BA" w:rsidRPr="002B07BA" w:rsidRDefault="002B07BA" w:rsidP="007E4863">
            <w:pPr>
              <w:pStyle w:val="03Aufzhlung"/>
            </w:pPr>
            <w:r w:rsidRPr="002B07BA">
              <w:t>Feuerstelle ausheben</w:t>
            </w:r>
          </w:p>
          <w:p w14:paraId="54AE4675" w14:textId="77777777" w:rsidR="002B07BA" w:rsidRPr="002B07BA" w:rsidRDefault="002B07BA" w:rsidP="007E4863">
            <w:pPr>
              <w:pStyle w:val="03Aufzhlung"/>
            </w:pPr>
            <w:r w:rsidRPr="002B07BA">
              <w:t>Pfosten einschlagen und Rost ausnivellieren</w:t>
            </w:r>
          </w:p>
          <w:p w14:paraId="0B38E383" w14:textId="77777777" w:rsidR="001B2080" w:rsidRPr="002B07BA" w:rsidRDefault="001B2080" w:rsidP="001B2080">
            <w:pPr>
              <w:pStyle w:val="01Eingabe1"/>
            </w:pPr>
          </w:p>
          <w:p w14:paraId="207CC806" w14:textId="77777777" w:rsidR="001B2080" w:rsidRPr="002B07BA" w:rsidRDefault="001B2080" w:rsidP="001B2080">
            <w:pPr>
              <w:pStyle w:val="01Eingabe1"/>
            </w:pPr>
            <w:r w:rsidRPr="002B07BA">
              <w:t>Witterungsschutz</w:t>
            </w:r>
          </w:p>
          <w:p w14:paraId="6E1240D4" w14:textId="77777777" w:rsidR="001B2080" w:rsidRPr="002B07BA" w:rsidRDefault="001B2080" w:rsidP="001B2080">
            <w:pPr>
              <w:pStyle w:val="03Aufzhlung"/>
            </w:pPr>
            <w:r w:rsidRPr="002B07BA">
              <w:t>Dach (</w:t>
            </w:r>
            <w:proofErr w:type="spellStart"/>
            <w:r w:rsidRPr="002B07BA">
              <w:t>grosse</w:t>
            </w:r>
            <w:proofErr w:type="spellEnd"/>
            <w:r w:rsidRPr="002B07BA">
              <w:t xml:space="preserve"> Plastikplane spannen)</w:t>
            </w:r>
          </w:p>
          <w:p w14:paraId="4D4DFD20" w14:textId="6CA71F33" w:rsidR="001B2080" w:rsidRDefault="001B2080" w:rsidP="001B2080">
            <w:pPr>
              <w:pStyle w:val="03Aufzhlung"/>
            </w:pPr>
            <w:r>
              <w:t xml:space="preserve">evtl. </w:t>
            </w:r>
            <w:r w:rsidRPr="002B07BA">
              <w:t>Wind-</w:t>
            </w:r>
            <w:r>
              <w:t xml:space="preserve"> </w:t>
            </w:r>
            <w:r w:rsidRPr="002B07BA">
              <w:t>/</w:t>
            </w:r>
            <w:r>
              <w:t xml:space="preserve"> </w:t>
            </w:r>
            <w:r w:rsidRPr="002B07BA">
              <w:t>Sichtschutz (Blachen zusammenknöpfen, zwischen den Bäumen spannen)</w:t>
            </w:r>
          </w:p>
          <w:p w14:paraId="19073186" w14:textId="77777777" w:rsidR="001B2080" w:rsidRDefault="001B2080" w:rsidP="001B2080">
            <w:pPr>
              <w:pStyle w:val="01Eingabe1"/>
            </w:pPr>
          </w:p>
          <w:p w14:paraId="7AF64997" w14:textId="77777777" w:rsidR="0010335B" w:rsidRDefault="0010335B" w:rsidP="0010335B">
            <w:pPr>
              <w:pStyle w:val="01Eingabe1"/>
              <w:rPr>
                <w:b/>
              </w:rPr>
            </w:pPr>
            <w:r>
              <w:t>Abfalleimer</w:t>
            </w:r>
          </w:p>
          <w:p w14:paraId="5572187F" w14:textId="77777777" w:rsidR="0010335B" w:rsidRPr="0010335B" w:rsidRDefault="0010335B" w:rsidP="007E4863">
            <w:pPr>
              <w:pStyle w:val="03Aufzhlung"/>
            </w:pPr>
            <w:r w:rsidRPr="0010335B">
              <w:t>TNs Kreisbund beibringen</w:t>
            </w:r>
          </w:p>
          <w:p w14:paraId="152296AF" w14:textId="77777777" w:rsidR="0010335B" w:rsidRPr="0010335B" w:rsidRDefault="0010335B" w:rsidP="007E4863">
            <w:pPr>
              <w:pStyle w:val="03Aufzhlung"/>
            </w:pPr>
            <w:r w:rsidRPr="0010335B">
              <w:t>Ring für Abfalleimer mit Kreisbünden anfertigen</w:t>
            </w:r>
          </w:p>
          <w:p w14:paraId="6AFB632E" w14:textId="77777777" w:rsidR="0010335B" w:rsidRPr="0010335B" w:rsidRDefault="0010335B" w:rsidP="007E4863">
            <w:pPr>
              <w:pStyle w:val="03Aufzhlung"/>
            </w:pPr>
            <w:r w:rsidRPr="0010335B">
              <w:t>Abfallsack einspannen und bei Abwaschstelle anmachen</w:t>
            </w:r>
          </w:p>
          <w:p w14:paraId="686175A1" w14:textId="77777777" w:rsidR="0010335B" w:rsidRDefault="0010335B" w:rsidP="0010335B">
            <w:pPr>
              <w:pStyle w:val="01Eingabe1"/>
            </w:pPr>
          </w:p>
          <w:p w14:paraId="229D2B50" w14:textId="77777777" w:rsidR="0010335B" w:rsidRDefault="0010335B" w:rsidP="0010335B">
            <w:pPr>
              <w:pStyle w:val="01Eingabe1"/>
            </w:pPr>
            <w:r>
              <w:t>Brennholz</w:t>
            </w:r>
          </w:p>
          <w:p w14:paraId="02935ADB" w14:textId="77777777" w:rsidR="0010335B" w:rsidRDefault="0010335B" w:rsidP="007E4863">
            <w:pPr>
              <w:pStyle w:val="03Aufzhlung"/>
            </w:pPr>
            <w:r w:rsidRPr="002B07BA">
              <w:t>Brennholz suchen</w:t>
            </w:r>
            <w:r>
              <w:t xml:space="preserve"> und zerkleinern (</w:t>
            </w:r>
            <w:r w:rsidRPr="00EA29B4">
              <w:t>nach verschiedene</w:t>
            </w:r>
            <w:r>
              <w:t>n</w:t>
            </w:r>
            <w:r w:rsidRPr="00EA29B4">
              <w:t xml:space="preserve"> Dicken sortieren)</w:t>
            </w:r>
          </w:p>
          <w:p w14:paraId="5719535C" w14:textId="77777777" w:rsidR="0010335B" w:rsidRDefault="0010335B" w:rsidP="007E4863">
            <w:pPr>
              <w:pStyle w:val="03Aufzhlung"/>
            </w:pPr>
            <w:r>
              <w:t>2er-First für Holzdepot aufstellen</w:t>
            </w:r>
          </w:p>
          <w:p w14:paraId="36FBE91F" w14:textId="21283B14" w:rsidR="002B07BA" w:rsidRDefault="0010335B" w:rsidP="007E4863">
            <w:pPr>
              <w:pStyle w:val="03Aufzhlung"/>
            </w:pPr>
            <w:r w:rsidRPr="002B07BA">
              <w:t>Einfeuern</w:t>
            </w:r>
          </w:p>
          <w:p w14:paraId="6C5E2425" w14:textId="77777777" w:rsidR="0010335B" w:rsidRPr="002B07BA" w:rsidRDefault="0010335B" w:rsidP="0010335B">
            <w:pPr>
              <w:pStyle w:val="01Eingabe1"/>
            </w:pPr>
          </w:p>
          <w:p w14:paraId="792B18A2" w14:textId="46658AF1" w:rsidR="002B07BA" w:rsidRPr="002B07BA" w:rsidRDefault="002B07BA" w:rsidP="002B07BA">
            <w:pPr>
              <w:pStyle w:val="01Eingabe1"/>
            </w:pPr>
            <w:r w:rsidRPr="002B07BA">
              <w:t>diverse weitere Arbeiten</w:t>
            </w:r>
          </w:p>
          <w:p w14:paraId="5BABCE17" w14:textId="77777777" w:rsidR="002B07BA" w:rsidRPr="002B07BA" w:rsidRDefault="002B07BA" w:rsidP="007E4863">
            <w:pPr>
              <w:pStyle w:val="03Aufzhlung"/>
            </w:pPr>
            <w:r w:rsidRPr="002B07BA">
              <w:t>Materialgestell bauen</w:t>
            </w:r>
          </w:p>
          <w:p w14:paraId="690E30F4" w14:textId="77777777" w:rsidR="002B07BA" w:rsidRPr="002B07BA" w:rsidRDefault="002B07BA" w:rsidP="007E4863">
            <w:pPr>
              <w:pStyle w:val="03Aufzhlung"/>
            </w:pPr>
            <w:r w:rsidRPr="002B07BA">
              <w:t>diverse weitere Arbeiten</w:t>
            </w:r>
          </w:p>
          <w:p w14:paraId="69855CCA" w14:textId="77777777" w:rsidR="003266EE" w:rsidRDefault="003266EE" w:rsidP="0010335B">
            <w:pPr>
              <w:pStyle w:val="01Eingabe1"/>
            </w:pPr>
          </w:p>
          <w:p w14:paraId="5872BC65" w14:textId="339EA8E2" w:rsidR="0010335B" w:rsidRDefault="0010335B" w:rsidP="0010335B">
            <w:pPr>
              <w:pStyle w:val="01Eingabe1"/>
            </w:pPr>
            <w:r w:rsidRPr="0010335B">
              <w:t xml:space="preserve">Werkzeuge werden gereinigt und </w:t>
            </w:r>
            <w:proofErr w:type="spellStart"/>
            <w:r>
              <w:t>verräumt</w:t>
            </w:r>
            <w:proofErr w:type="spellEnd"/>
            <w:r>
              <w:t xml:space="preserve"> (im Materialzelt)</w:t>
            </w:r>
            <w:r w:rsidRPr="0010335B">
              <w:t>.</w:t>
            </w:r>
          </w:p>
          <w:p w14:paraId="1DA74C0B" w14:textId="3C45AFB6" w:rsidR="0010335B" w:rsidRPr="001543EB" w:rsidRDefault="0010335B" w:rsidP="0010335B">
            <w:pPr>
              <w:pStyle w:val="01Eingabe1"/>
            </w:pPr>
          </w:p>
        </w:tc>
        <w:tc>
          <w:tcPr>
            <w:tcW w:w="793" w:type="pct"/>
          </w:tcPr>
          <w:p w14:paraId="1E804F9A" w14:textId="77777777" w:rsidR="003266EE" w:rsidRDefault="003266EE" w:rsidP="000E7309">
            <w:pPr>
              <w:pStyle w:val="01Eingabe1"/>
            </w:pPr>
          </w:p>
          <w:p w14:paraId="69299FB1" w14:textId="77777777" w:rsidR="00B41BB7" w:rsidRDefault="00B41BB7" w:rsidP="000E7309">
            <w:pPr>
              <w:pStyle w:val="01Eingabe1"/>
            </w:pPr>
          </w:p>
          <w:p w14:paraId="40461001" w14:textId="77777777" w:rsidR="00B41BB7" w:rsidRDefault="00B41BB7" w:rsidP="000E7309">
            <w:pPr>
              <w:pStyle w:val="01Eingabe1"/>
            </w:pPr>
          </w:p>
          <w:p w14:paraId="7F3E19F0" w14:textId="2390D827" w:rsidR="00B41BB7" w:rsidRDefault="00B41BB7" w:rsidP="000E7309">
            <w:pPr>
              <w:pStyle w:val="01Eingabe1"/>
            </w:pPr>
          </w:p>
          <w:p w14:paraId="06C110C3" w14:textId="37ACABFB" w:rsidR="00B41BB7" w:rsidRDefault="00B41BB7" w:rsidP="000E7309">
            <w:pPr>
              <w:pStyle w:val="01Eingabe1"/>
            </w:pPr>
          </w:p>
          <w:p w14:paraId="764E9D4A" w14:textId="40F5094F" w:rsidR="00B41BB7" w:rsidRDefault="00B41BB7" w:rsidP="000E7309">
            <w:pPr>
              <w:pStyle w:val="01Eingabe1"/>
            </w:pPr>
          </w:p>
          <w:p w14:paraId="18550C07" w14:textId="11BB2B15" w:rsidR="001B2080" w:rsidRDefault="001B2080" w:rsidP="000E7309">
            <w:pPr>
              <w:pStyle w:val="01Eingabe1"/>
            </w:pPr>
          </w:p>
          <w:p w14:paraId="47C2A874" w14:textId="11C54B07" w:rsidR="001B2080" w:rsidRDefault="001B2080" w:rsidP="000E7309">
            <w:pPr>
              <w:pStyle w:val="01Eingabe1"/>
            </w:pPr>
          </w:p>
          <w:p w14:paraId="58DBF9B3" w14:textId="0A071DAD" w:rsidR="001B2080" w:rsidRDefault="001B2080" w:rsidP="000E7309">
            <w:pPr>
              <w:pStyle w:val="01Eingabe1"/>
            </w:pPr>
          </w:p>
          <w:p w14:paraId="4E0A1A90" w14:textId="74A9E04C" w:rsidR="001B2080" w:rsidRDefault="001B2080" w:rsidP="000E7309">
            <w:pPr>
              <w:pStyle w:val="01Eingabe1"/>
            </w:pPr>
          </w:p>
          <w:p w14:paraId="340EC995" w14:textId="36582A47" w:rsidR="001B2080" w:rsidRDefault="001B2080" w:rsidP="000E7309">
            <w:pPr>
              <w:pStyle w:val="01Eingabe1"/>
            </w:pPr>
          </w:p>
          <w:p w14:paraId="587A94E7" w14:textId="2D736B8E" w:rsidR="00B41BB7" w:rsidRDefault="00CE15DF" w:rsidP="000E7309">
            <w:pPr>
              <w:pStyle w:val="01Eingabe1"/>
            </w:pPr>
            <w:r>
              <w:t xml:space="preserve">Luchs, Adler </w:t>
            </w:r>
            <w:proofErr w:type="spellStart"/>
            <w:r>
              <w:t>Tns</w:t>
            </w:r>
            <w:proofErr w:type="spellEnd"/>
          </w:p>
          <w:p w14:paraId="6B80088B" w14:textId="77777777" w:rsidR="001B2080" w:rsidRDefault="001B2080" w:rsidP="000E7309">
            <w:pPr>
              <w:pStyle w:val="01Eingabe1"/>
            </w:pPr>
          </w:p>
          <w:p w14:paraId="5CA0A717" w14:textId="77777777" w:rsidR="001B2080" w:rsidRDefault="001B2080" w:rsidP="000E7309">
            <w:pPr>
              <w:pStyle w:val="01Eingabe1"/>
            </w:pPr>
          </w:p>
          <w:p w14:paraId="45672D62" w14:textId="77777777" w:rsidR="001B2080" w:rsidRDefault="001B2080" w:rsidP="000E7309">
            <w:pPr>
              <w:pStyle w:val="01Eingabe1"/>
            </w:pPr>
          </w:p>
          <w:p w14:paraId="487BF18A" w14:textId="77777777" w:rsidR="001B2080" w:rsidRDefault="001B2080" w:rsidP="000E7309">
            <w:pPr>
              <w:pStyle w:val="01Eingabe1"/>
            </w:pPr>
          </w:p>
          <w:p w14:paraId="2BBB2E35" w14:textId="1C8F47DC" w:rsidR="001B2080" w:rsidRDefault="001B2080" w:rsidP="000E7309">
            <w:pPr>
              <w:pStyle w:val="01Eingabe1"/>
            </w:pPr>
          </w:p>
          <w:p w14:paraId="3FC476FF" w14:textId="77777777" w:rsidR="00715B84" w:rsidRDefault="00715B84" w:rsidP="000E7309">
            <w:pPr>
              <w:pStyle w:val="01Eingabe1"/>
            </w:pPr>
          </w:p>
          <w:p w14:paraId="5F264E27" w14:textId="559DB8FC" w:rsidR="00CE15DF" w:rsidRDefault="00B257FC" w:rsidP="000E7309">
            <w:pPr>
              <w:pStyle w:val="01Eingabe1"/>
            </w:pPr>
            <w:r>
              <w:t>Alle</w:t>
            </w:r>
          </w:p>
          <w:p w14:paraId="6831AC46" w14:textId="77777777" w:rsidR="00CE15DF" w:rsidRDefault="00CE15DF" w:rsidP="000E7309">
            <w:pPr>
              <w:pStyle w:val="01Eingabe1"/>
            </w:pPr>
          </w:p>
          <w:p w14:paraId="3A213C99" w14:textId="77777777" w:rsidR="00CE15DF" w:rsidRDefault="00CE15DF" w:rsidP="000E7309">
            <w:pPr>
              <w:pStyle w:val="01Eingabe1"/>
            </w:pPr>
          </w:p>
          <w:p w14:paraId="388EA1F5" w14:textId="77777777" w:rsidR="00CE15DF" w:rsidRDefault="00CE15DF" w:rsidP="000E7309">
            <w:pPr>
              <w:pStyle w:val="01Eingabe1"/>
            </w:pPr>
          </w:p>
          <w:p w14:paraId="1660C448" w14:textId="281E96DF" w:rsidR="001B2080" w:rsidRDefault="006B7C15" w:rsidP="000E7309">
            <w:pPr>
              <w:pStyle w:val="01Eingabe1"/>
            </w:pPr>
            <w:r>
              <w:t>Tweet</w:t>
            </w:r>
            <w:r w:rsidR="001B2080">
              <w:t xml:space="preserve">, </w:t>
            </w:r>
            <w:r w:rsidR="00CE15DF">
              <w:t>Shark, TNs</w:t>
            </w:r>
          </w:p>
          <w:p w14:paraId="2FF1AE1E" w14:textId="77777777" w:rsidR="001B2080" w:rsidRDefault="001B2080" w:rsidP="000E7309">
            <w:pPr>
              <w:pStyle w:val="01Eingabe1"/>
            </w:pPr>
          </w:p>
          <w:p w14:paraId="651FF877" w14:textId="77777777" w:rsidR="001B2080" w:rsidRDefault="001B2080" w:rsidP="000E7309">
            <w:pPr>
              <w:pStyle w:val="01Eingabe1"/>
            </w:pPr>
          </w:p>
          <w:p w14:paraId="0B7AAE0D" w14:textId="77777777" w:rsidR="001B2080" w:rsidRDefault="001B2080" w:rsidP="000E7309">
            <w:pPr>
              <w:pStyle w:val="01Eingabe1"/>
            </w:pPr>
          </w:p>
          <w:p w14:paraId="5204909A" w14:textId="1ECE7D8E" w:rsidR="001B2080" w:rsidRDefault="001B2080" w:rsidP="000E7309">
            <w:pPr>
              <w:pStyle w:val="01Eingabe1"/>
            </w:pPr>
          </w:p>
          <w:p w14:paraId="72B37A8A" w14:textId="77777777" w:rsidR="00B257FC" w:rsidRDefault="00B257FC" w:rsidP="000E7309">
            <w:pPr>
              <w:pStyle w:val="01Eingabe1"/>
            </w:pPr>
          </w:p>
          <w:p w14:paraId="011170C6" w14:textId="151FFF26" w:rsidR="001B2080" w:rsidRDefault="001B2080" w:rsidP="000E7309">
            <w:pPr>
              <w:pStyle w:val="01Eingabe1"/>
            </w:pPr>
          </w:p>
          <w:p w14:paraId="149808C8" w14:textId="2795A9C0" w:rsidR="001B2080" w:rsidRDefault="001B2080" w:rsidP="000E7309">
            <w:pPr>
              <w:pStyle w:val="01Eingabe1"/>
            </w:pPr>
          </w:p>
          <w:p w14:paraId="339DF8B7" w14:textId="77777777" w:rsidR="001B2080" w:rsidRDefault="001B2080" w:rsidP="000E7309">
            <w:pPr>
              <w:pStyle w:val="01Eingabe1"/>
            </w:pPr>
          </w:p>
          <w:p w14:paraId="1F5A12C4" w14:textId="41B18122" w:rsidR="001B2080" w:rsidRDefault="001B2080" w:rsidP="001B2080">
            <w:pPr>
              <w:pStyle w:val="01Eingabe1"/>
            </w:pPr>
            <w:r>
              <w:t>1 Leiter + TNs</w:t>
            </w:r>
          </w:p>
          <w:p w14:paraId="4ECBB2B2" w14:textId="77777777" w:rsidR="001B2080" w:rsidRDefault="001B2080" w:rsidP="000E7309">
            <w:pPr>
              <w:pStyle w:val="01Eingabe1"/>
            </w:pPr>
          </w:p>
          <w:p w14:paraId="67AF7464" w14:textId="77777777" w:rsidR="001B2080" w:rsidRDefault="001B2080" w:rsidP="000E7309">
            <w:pPr>
              <w:pStyle w:val="01Eingabe1"/>
            </w:pPr>
          </w:p>
          <w:p w14:paraId="16FD6B65" w14:textId="77777777" w:rsidR="001B2080" w:rsidRDefault="001B2080" w:rsidP="000E7309">
            <w:pPr>
              <w:pStyle w:val="01Eingabe1"/>
            </w:pPr>
          </w:p>
          <w:p w14:paraId="10FA3824" w14:textId="77777777" w:rsidR="001B2080" w:rsidRDefault="001B2080" w:rsidP="000E7309">
            <w:pPr>
              <w:pStyle w:val="01Eingabe1"/>
            </w:pPr>
          </w:p>
          <w:p w14:paraId="4E9C7DC0" w14:textId="3134D65D" w:rsidR="001B2080" w:rsidRDefault="00CE15DF" w:rsidP="001B2080">
            <w:pPr>
              <w:pStyle w:val="01Eingabe1"/>
            </w:pPr>
            <w:r>
              <w:t xml:space="preserve">Luchs </w:t>
            </w:r>
            <w:r w:rsidR="001B2080">
              <w:t xml:space="preserve"> + TNs</w:t>
            </w:r>
          </w:p>
          <w:p w14:paraId="35DED318" w14:textId="77777777" w:rsidR="001B2080" w:rsidRDefault="001B2080" w:rsidP="000E7309">
            <w:pPr>
              <w:pStyle w:val="01Eingabe1"/>
            </w:pPr>
          </w:p>
          <w:p w14:paraId="1B803799" w14:textId="77777777" w:rsidR="001B2080" w:rsidRDefault="001B2080" w:rsidP="000E7309">
            <w:pPr>
              <w:pStyle w:val="01Eingabe1"/>
            </w:pPr>
          </w:p>
          <w:p w14:paraId="0CD03EBC" w14:textId="77777777" w:rsidR="001B2080" w:rsidRDefault="001B2080" w:rsidP="000E7309">
            <w:pPr>
              <w:pStyle w:val="01Eingabe1"/>
            </w:pPr>
          </w:p>
          <w:p w14:paraId="17EB9F8C" w14:textId="77777777" w:rsidR="001B2080" w:rsidRDefault="001B2080" w:rsidP="000E7309">
            <w:pPr>
              <w:pStyle w:val="01Eingabe1"/>
            </w:pPr>
          </w:p>
          <w:p w14:paraId="53E5DDE7" w14:textId="77777777" w:rsidR="001B2080" w:rsidRDefault="001B2080" w:rsidP="000E7309">
            <w:pPr>
              <w:pStyle w:val="01Eingabe1"/>
            </w:pPr>
          </w:p>
          <w:p w14:paraId="017E5892" w14:textId="61B0F7B6" w:rsidR="001B2080" w:rsidRDefault="001B2080" w:rsidP="000E7309">
            <w:pPr>
              <w:pStyle w:val="01Eingabe1"/>
            </w:pPr>
            <w:r>
              <w:t>alle</w:t>
            </w:r>
          </w:p>
          <w:p w14:paraId="329A23B9" w14:textId="77777777" w:rsidR="001B2080" w:rsidRDefault="001B2080" w:rsidP="000E7309">
            <w:pPr>
              <w:pStyle w:val="01Eingabe1"/>
            </w:pPr>
          </w:p>
          <w:p w14:paraId="2274C04B" w14:textId="77777777" w:rsidR="001B2080" w:rsidRDefault="001B2080" w:rsidP="000E7309">
            <w:pPr>
              <w:pStyle w:val="01Eingabe1"/>
            </w:pPr>
          </w:p>
          <w:p w14:paraId="01106D6F" w14:textId="77777777" w:rsidR="001B2080" w:rsidRDefault="001B2080" w:rsidP="000E7309">
            <w:pPr>
              <w:pStyle w:val="01Eingabe1"/>
            </w:pPr>
          </w:p>
          <w:p w14:paraId="17C78C0C" w14:textId="2F1E4AB6" w:rsidR="001B2080" w:rsidRDefault="001B2080" w:rsidP="000E7309">
            <w:pPr>
              <w:pStyle w:val="01Eingabe1"/>
            </w:pPr>
            <w:r>
              <w:t>alle</w:t>
            </w:r>
          </w:p>
          <w:p w14:paraId="3A52AC44" w14:textId="77777777" w:rsidR="001B2080" w:rsidRDefault="001B2080" w:rsidP="000E7309">
            <w:pPr>
              <w:pStyle w:val="01Eingabe1"/>
            </w:pPr>
          </w:p>
          <w:p w14:paraId="04D8E012" w14:textId="77777777" w:rsidR="00CE15DF" w:rsidRDefault="00CE15DF" w:rsidP="000E7309">
            <w:pPr>
              <w:pStyle w:val="01Eingabe1"/>
            </w:pPr>
          </w:p>
          <w:p w14:paraId="43B3A1A9" w14:textId="77777777" w:rsidR="00CE15DF" w:rsidRDefault="00CE15DF" w:rsidP="000E7309">
            <w:pPr>
              <w:pStyle w:val="01Eingabe1"/>
            </w:pPr>
          </w:p>
          <w:p w14:paraId="361D10BF" w14:textId="1ADC1472" w:rsidR="00CE15DF" w:rsidRPr="007874DA" w:rsidRDefault="00CE15DF" w:rsidP="000E7309">
            <w:pPr>
              <w:pStyle w:val="01Eingabe1"/>
            </w:pPr>
            <w:r>
              <w:t>TNs</w:t>
            </w:r>
          </w:p>
        </w:tc>
      </w:tr>
      <w:tr w:rsidR="001F7DB7" w:rsidRPr="00A43BA8" w14:paraId="504B83C6" w14:textId="77777777" w:rsidTr="00F34653">
        <w:trPr>
          <w:trHeight w:val="444"/>
        </w:trPr>
        <w:tc>
          <w:tcPr>
            <w:tcW w:w="417" w:type="pct"/>
          </w:tcPr>
          <w:p w14:paraId="02312E15" w14:textId="77777777" w:rsidR="001F7DB7" w:rsidRPr="00A43BA8" w:rsidRDefault="002B07BA" w:rsidP="000E7309">
            <w:pPr>
              <w:pStyle w:val="01Eingabe1"/>
            </w:pPr>
            <w:r>
              <w:lastRenderedPageBreak/>
              <w:t>15 min</w:t>
            </w:r>
          </w:p>
        </w:tc>
        <w:tc>
          <w:tcPr>
            <w:tcW w:w="3790" w:type="pct"/>
          </w:tcPr>
          <w:p w14:paraId="33C198C5" w14:textId="77777777" w:rsidR="001F7DB7" w:rsidRDefault="004365CF" w:rsidP="001E112B">
            <w:pPr>
              <w:pStyle w:val="05berschrift1"/>
            </w:pPr>
            <w:r w:rsidRPr="00A43BA8">
              <w:t>Ausklang:</w:t>
            </w:r>
          </w:p>
          <w:p w14:paraId="250E9FCD" w14:textId="63E7BD22" w:rsidR="007874DA" w:rsidRDefault="00A662E9" w:rsidP="000E7309">
            <w:pPr>
              <w:pStyle w:val="01Eingabe1"/>
            </w:pPr>
            <w:r>
              <w:t xml:space="preserve">Die TNs schauen </w:t>
            </w:r>
            <w:r w:rsidR="0010335B">
              <w:t>gemeinsam die errichteten</w:t>
            </w:r>
            <w:r>
              <w:t xml:space="preserve"> Lagerbauten an und </w:t>
            </w:r>
            <w:r w:rsidR="0010335B">
              <w:t>stellen gegenseitig vor, was alles gebaut wurde.</w:t>
            </w:r>
          </w:p>
          <w:p w14:paraId="1F57F2F5" w14:textId="0C105515" w:rsidR="0010335B" w:rsidRDefault="0010335B" w:rsidP="000E7309">
            <w:pPr>
              <w:pStyle w:val="01Eingabe1"/>
            </w:pPr>
          </w:p>
          <w:p w14:paraId="699CC352" w14:textId="3499D73A" w:rsidR="0010335B" w:rsidRDefault="007A2C2B" w:rsidP="000E7309">
            <w:pPr>
              <w:pStyle w:val="01Eingabe1"/>
            </w:pPr>
            <w:r>
              <w:t>Zuletzt</w:t>
            </w:r>
            <w:r w:rsidR="0010335B">
              <w:t xml:space="preserve"> werden die Zelte </w:t>
            </w:r>
            <w:proofErr w:type="spellStart"/>
            <w:r w:rsidR="0010335B">
              <w:t>eingepufft</w:t>
            </w:r>
            <w:proofErr w:type="spellEnd"/>
            <w:r w:rsidR="0010335B">
              <w:t>.</w:t>
            </w:r>
          </w:p>
          <w:p w14:paraId="3D154AF9" w14:textId="77777777" w:rsidR="00F34653" w:rsidRPr="007874DA" w:rsidRDefault="00F34653" w:rsidP="000E7309">
            <w:pPr>
              <w:pStyle w:val="01Eingabe1"/>
            </w:pPr>
          </w:p>
        </w:tc>
        <w:tc>
          <w:tcPr>
            <w:tcW w:w="793" w:type="pct"/>
          </w:tcPr>
          <w:p w14:paraId="74EA0194" w14:textId="5924629B" w:rsidR="001F7DB7" w:rsidRPr="00A43BA8" w:rsidRDefault="007A2C2B" w:rsidP="000E7309">
            <w:pPr>
              <w:pStyle w:val="01Eingabe1"/>
            </w:pPr>
            <w:r>
              <w:lastRenderedPageBreak/>
              <w:t>Adler</w:t>
            </w:r>
          </w:p>
        </w:tc>
      </w:tr>
    </w:tbl>
    <w:p w14:paraId="7C0B2A41" w14:textId="5045E672" w:rsidR="00BF2A95" w:rsidRDefault="00BF2A95" w:rsidP="00D750AB">
      <w:pPr>
        <w:pStyle w:val="01Eingabe1"/>
      </w:pPr>
    </w:p>
    <w:p w14:paraId="24A680B4" w14:textId="77777777" w:rsidR="0073450F" w:rsidRPr="00A43BA8" w:rsidRDefault="0073450F"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48490905" w14:textId="77777777" w:rsidTr="00DE43B2">
        <w:trPr>
          <w:trHeight w:val="42"/>
        </w:trPr>
        <w:tc>
          <w:tcPr>
            <w:tcW w:w="5000" w:type="pct"/>
            <w:vAlign w:val="center"/>
          </w:tcPr>
          <w:p w14:paraId="5360EBF5" w14:textId="77777777" w:rsidR="00AF272E" w:rsidRPr="00A43BA8" w:rsidRDefault="00AF272E" w:rsidP="001E112B">
            <w:pPr>
              <w:pStyle w:val="05berschrift1"/>
            </w:pPr>
            <w:r w:rsidRPr="00A43BA8">
              <w:t>Sicherheitsüberlegungen und -Massnahmen:</w:t>
            </w:r>
          </w:p>
        </w:tc>
      </w:tr>
      <w:tr w:rsidR="00AF272E" w:rsidRPr="00A43BA8" w14:paraId="52827849" w14:textId="77777777" w:rsidTr="001C79A1">
        <w:trPr>
          <w:trHeight w:val="1130"/>
        </w:trPr>
        <w:tc>
          <w:tcPr>
            <w:tcW w:w="5000" w:type="pct"/>
          </w:tcPr>
          <w:p w14:paraId="34EBD7B0" w14:textId="77777777" w:rsidR="00E832E9" w:rsidRDefault="002B07BA" w:rsidP="00A662E9">
            <w:pPr>
              <w:pStyle w:val="03Aufzhlung"/>
            </w:pPr>
            <w:r>
              <w:t xml:space="preserve">Grundsätzlich reicht das allgemeine </w:t>
            </w:r>
            <w:proofErr w:type="spellStart"/>
            <w:r>
              <w:t>SiKo</w:t>
            </w:r>
            <w:proofErr w:type="spellEnd"/>
            <w:r>
              <w:t>. Die Notfallapotheke ist immer dabei.</w:t>
            </w:r>
          </w:p>
          <w:p w14:paraId="3011A450" w14:textId="77777777" w:rsidR="0010335B" w:rsidRDefault="0010335B" w:rsidP="0010335B">
            <w:pPr>
              <w:pStyle w:val="03Aufzhlung"/>
            </w:pPr>
            <w:r>
              <w:t>Die TNs sind nie unbeaufsichtigt.</w:t>
            </w:r>
          </w:p>
          <w:p w14:paraId="56BE50BB" w14:textId="77777777" w:rsidR="002B07BA" w:rsidRDefault="002B07BA" w:rsidP="00A662E9">
            <w:pPr>
              <w:pStyle w:val="03Aufzhlung"/>
            </w:pPr>
            <w:r>
              <w:t>Mit der Kettensäge dürfen nur Personen arbeiten, welche daran ausgebildet sind und auch die entsprechende Schutzausrüstung tragen.</w:t>
            </w:r>
          </w:p>
          <w:p w14:paraId="42580355" w14:textId="77777777" w:rsidR="0010335B" w:rsidRPr="0010335B" w:rsidRDefault="002B07BA" w:rsidP="0010335B">
            <w:pPr>
              <w:pStyle w:val="03Aufzhlung"/>
            </w:pPr>
            <w:r>
              <w:t>Es besteht die Gefahr von Verletzungen durch Werkzeug (Säge, Beil, Sackmesser, etc.). Jedes Werkzeug hat seinen Platz und es wird nichts auf dem Boden liegen gelassen.</w:t>
            </w:r>
            <w:r w:rsidR="0010335B">
              <w:t xml:space="preserve"> </w:t>
            </w:r>
            <w:r w:rsidR="0010335B" w:rsidRPr="0010335B">
              <w:t>Den TNs wird gezeigt, wie sie mit Werkzeug umgehen müssen und sie werden bei deren Benutzung begleitet.</w:t>
            </w:r>
          </w:p>
          <w:p w14:paraId="567AB206" w14:textId="775F77B8" w:rsidR="00A662E9" w:rsidRDefault="002B07BA" w:rsidP="00A662E9">
            <w:pPr>
              <w:pStyle w:val="03Aufzhlung"/>
            </w:pPr>
            <w:r>
              <w:t>Zusätzlich Vorsicht geboten ist bei der Benützung der Leiter (</w:t>
            </w:r>
            <w:r w:rsidR="00A662E9">
              <w:t>darf nur von den Leitern benützt werden</w:t>
            </w:r>
            <w:r w:rsidR="0010335B">
              <w:t xml:space="preserve">, </w:t>
            </w:r>
            <w:proofErr w:type="spellStart"/>
            <w:r w:rsidR="0010335B">
              <w:t>ausserdem</w:t>
            </w:r>
            <w:proofErr w:type="spellEnd"/>
            <w:r w:rsidR="0010335B">
              <w:t xml:space="preserve"> wird sie immer von einer Zweitperson gesichert</w:t>
            </w:r>
            <w:r>
              <w:t>)</w:t>
            </w:r>
            <w:r w:rsidR="00A662E9">
              <w:t>.</w:t>
            </w:r>
          </w:p>
          <w:p w14:paraId="4446283D" w14:textId="77777777" w:rsidR="002B07BA" w:rsidRPr="007874DA" w:rsidRDefault="002B07BA" w:rsidP="0010335B">
            <w:pPr>
              <w:pStyle w:val="01Eingabe1"/>
            </w:pPr>
          </w:p>
        </w:tc>
      </w:tr>
    </w:tbl>
    <w:p w14:paraId="724D7756" w14:textId="77777777" w:rsidR="00AF272E" w:rsidRPr="00A43BA8" w:rsidRDefault="00AF272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01DC84A6" w14:textId="77777777" w:rsidTr="00DE43B2">
        <w:trPr>
          <w:trHeight w:val="70"/>
        </w:trPr>
        <w:tc>
          <w:tcPr>
            <w:tcW w:w="5000" w:type="pct"/>
          </w:tcPr>
          <w:p w14:paraId="20E810E2" w14:textId="77777777" w:rsidR="00AF272E" w:rsidRPr="00A43BA8" w:rsidRDefault="00AF272E" w:rsidP="001E112B">
            <w:pPr>
              <w:pStyle w:val="05berschrift1"/>
            </w:pPr>
            <w:r w:rsidRPr="00A43BA8">
              <w:t>Alternativprogramm:</w:t>
            </w:r>
          </w:p>
        </w:tc>
      </w:tr>
      <w:tr w:rsidR="00AF272E" w:rsidRPr="00A43BA8" w14:paraId="70357960" w14:textId="77777777" w:rsidTr="00CC4748">
        <w:trPr>
          <w:trHeight w:val="64"/>
        </w:trPr>
        <w:tc>
          <w:tcPr>
            <w:tcW w:w="5000" w:type="pct"/>
          </w:tcPr>
          <w:p w14:paraId="03D97FEB" w14:textId="77777777" w:rsidR="00AF272E" w:rsidRDefault="002B07BA" w:rsidP="000E7309">
            <w:pPr>
              <w:pStyle w:val="01Eingabe1"/>
            </w:pPr>
            <w:r w:rsidRPr="002B07BA">
              <w:t>Es ist kein Alternativprogramm vorgesehen</w:t>
            </w:r>
            <w:r w:rsidR="001C79A1">
              <w:t>, das Programm wird in jedem Fall wie geplant durchgeführt</w:t>
            </w:r>
            <w:r w:rsidRPr="002B07BA">
              <w:t>.</w:t>
            </w:r>
          </w:p>
          <w:p w14:paraId="4A0D02E9" w14:textId="77777777" w:rsidR="001C79A1" w:rsidRPr="001C7348" w:rsidRDefault="001C79A1" w:rsidP="000E7309">
            <w:pPr>
              <w:pStyle w:val="01Eingabe1"/>
            </w:pPr>
          </w:p>
        </w:tc>
      </w:tr>
    </w:tbl>
    <w:p w14:paraId="4E7E5980" w14:textId="77777777" w:rsidR="00AF272E" w:rsidRPr="00D750AB" w:rsidRDefault="00AF272E" w:rsidP="00D750AB">
      <w:pPr>
        <w:pStyle w:val="01Eingabe1"/>
      </w:pPr>
    </w:p>
    <w:tbl>
      <w:tblPr>
        <w:tblStyle w:val="Tabellenraster"/>
        <w:tblW w:w="5000" w:type="pct"/>
        <w:tblLook w:val="04A0" w:firstRow="1" w:lastRow="0" w:firstColumn="1" w:lastColumn="0" w:noHBand="0" w:noVBand="1"/>
      </w:tblPr>
      <w:tblGrid>
        <w:gridCol w:w="2875"/>
        <w:gridCol w:w="7328"/>
      </w:tblGrid>
      <w:tr w:rsidR="009D5C7B" w:rsidRPr="00A43BA8" w14:paraId="083A143F" w14:textId="77777777" w:rsidTr="00F44E3B">
        <w:tc>
          <w:tcPr>
            <w:tcW w:w="5000" w:type="pct"/>
            <w:gridSpan w:val="2"/>
            <w:tcBorders>
              <w:left w:val="nil"/>
              <w:bottom w:val="nil"/>
              <w:right w:val="nil"/>
            </w:tcBorders>
            <w:vAlign w:val="center"/>
          </w:tcPr>
          <w:p w14:paraId="603C66A1" w14:textId="77777777" w:rsidR="009D5C7B" w:rsidRPr="00A43BA8" w:rsidRDefault="009D5C7B" w:rsidP="001E112B">
            <w:pPr>
              <w:pStyle w:val="05berschrift1"/>
            </w:pPr>
            <w:r w:rsidRPr="00A43BA8">
              <w:t>Material:</w:t>
            </w:r>
          </w:p>
        </w:tc>
      </w:tr>
      <w:tr w:rsidR="009D5C7B" w:rsidRPr="00A43BA8" w14:paraId="2F72D57B" w14:textId="77777777" w:rsidTr="00F44E3B">
        <w:trPr>
          <w:trHeight w:val="70"/>
        </w:trPr>
        <w:tc>
          <w:tcPr>
            <w:tcW w:w="1409" w:type="pct"/>
            <w:tcBorders>
              <w:top w:val="nil"/>
              <w:left w:val="nil"/>
              <w:right w:val="single" w:sz="4" w:space="0" w:color="auto"/>
            </w:tcBorders>
            <w:vAlign w:val="center"/>
          </w:tcPr>
          <w:p w14:paraId="37275BA0" w14:textId="77777777" w:rsidR="009D5C7B" w:rsidRPr="00F44425" w:rsidRDefault="009D5C7B" w:rsidP="00F44425">
            <w:pPr>
              <w:pStyle w:val="06berschrift2"/>
            </w:pPr>
            <w:r w:rsidRPr="00F44425">
              <w:t>Anzahl:</w:t>
            </w:r>
          </w:p>
        </w:tc>
        <w:tc>
          <w:tcPr>
            <w:tcW w:w="3591" w:type="pct"/>
            <w:tcBorders>
              <w:top w:val="nil"/>
              <w:left w:val="single" w:sz="4" w:space="0" w:color="auto"/>
              <w:right w:val="nil"/>
            </w:tcBorders>
            <w:vAlign w:val="center"/>
          </w:tcPr>
          <w:p w14:paraId="7BF2DF70" w14:textId="77777777" w:rsidR="009D5C7B" w:rsidRPr="00181122" w:rsidRDefault="009D5C7B" w:rsidP="00F44425">
            <w:pPr>
              <w:pStyle w:val="05berschrift1"/>
            </w:pPr>
            <w:r>
              <w:t>Artikel:</w:t>
            </w:r>
          </w:p>
        </w:tc>
      </w:tr>
      <w:tr w:rsidR="00AF272E" w:rsidRPr="007874DA" w14:paraId="1CD93F12" w14:textId="77777777" w:rsidTr="00F44E3B">
        <w:trPr>
          <w:trHeight w:val="907"/>
        </w:trPr>
        <w:tc>
          <w:tcPr>
            <w:tcW w:w="1409" w:type="pct"/>
            <w:tcBorders>
              <w:left w:val="nil"/>
            </w:tcBorders>
          </w:tcPr>
          <w:p w14:paraId="6374AB05" w14:textId="77777777" w:rsidR="00E832E9" w:rsidRDefault="00E832E9" w:rsidP="0097350A">
            <w:pPr>
              <w:pStyle w:val="02Eingabe2"/>
            </w:pPr>
            <w:bookmarkStart w:id="0" w:name="_Hlk512103001"/>
          </w:p>
          <w:p w14:paraId="0DD1C8C5" w14:textId="77777777" w:rsidR="00AF272E" w:rsidRPr="007874DA" w:rsidRDefault="005E7BF9" w:rsidP="0097350A">
            <w:pPr>
              <w:pStyle w:val="02Eingabe2"/>
            </w:pPr>
            <w:r w:rsidRPr="007874DA">
              <w:t>1</w:t>
            </w:r>
          </w:p>
          <w:p w14:paraId="440FDAE6" w14:textId="77777777" w:rsidR="002B07BA" w:rsidRDefault="002B07BA" w:rsidP="002B07BA">
            <w:pPr>
              <w:pStyle w:val="02Eingabe2"/>
            </w:pPr>
            <w:r>
              <w:t>1</w:t>
            </w:r>
          </w:p>
          <w:p w14:paraId="2F4D7F46" w14:textId="77777777" w:rsidR="002C3AAC" w:rsidRDefault="001466F1" w:rsidP="002B07BA">
            <w:pPr>
              <w:pStyle w:val="02Eingabe2"/>
            </w:pPr>
            <w:r>
              <w:t>2</w:t>
            </w:r>
          </w:p>
          <w:p w14:paraId="4B18727A" w14:textId="77777777" w:rsidR="002B07BA" w:rsidRDefault="002B07BA" w:rsidP="002B07BA">
            <w:pPr>
              <w:pStyle w:val="02Eingabe2"/>
            </w:pPr>
            <w:r>
              <w:t>2</w:t>
            </w:r>
          </w:p>
          <w:p w14:paraId="03EC8831" w14:textId="77777777" w:rsidR="002B07BA" w:rsidRDefault="002B07BA" w:rsidP="002B07BA">
            <w:pPr>
              <w:pStyle w:val="02Eingabe2"/>
            </w:pPr>
            <w:r>
              <w:t>1</w:t>
            </w:r>
          </w:p>
          <w:p w14:paraId="2431796C" w14:textId="77777777" w:rsidR="002C3AAC" w:rsidRDefault="002C3AAC" w:rsidP="002B07BA">
            <w:pPr>
              <w:pStyle w:val="02Eingabe2"/>
            </w:pPr>
            <w:r>
              <w:t>1</w:t>
            </w:r>
          </w:p>
          <w:p w14:paraId="20B7E56D" w14:textId="49E940BE" w:rsidR="00236A2D" w:rsidRDefault="00236A2D" w:rsidP="002B07BA">
            <w:pPr>
              <w:pStyle w:val="02Eingabe2"/>
            </w:pPr>
            <w:r>
              <w:t>1</w:t>
            </w:r>
          </w:p>
          <w:p w14:paraId="190BF1DD" w14:textId="2BACE60A" w:rsidR="002B07BA" w:rsidRDefault="00CE15DF" w:rsidP="002B07BA">
            <w:pPr>
              <w:pStyle w:val="02Eingabe2"/>
            </w:pPr>
            <w:r>
              <w:t>2</w:t>
            </w:r>
          </w:p>
          <w:p w14:paraId="7A4A65A7" w14:textId="77777777" w:rsidR="001466F1" w:rsidRDefault="001466F1" w:rsidP="002B07BA">
            <w:pPr>
              <w:pStyle w:val="02Eingabe2"/>
            </w:pPr>
            <w:r>
              <w:t>1</w:t>
            </w:r>
          </w:p>
          <w:p w14:paraId="132AA49E" w14:textId="77777777" w:rsidR="002B07BA" w:rsidRDefault="002B07BA" w:rsidP="002B07BA">
            <w:pPr>
              <w:pStyle w:val="02Eingabe2"/>
            </w:pPr>
            <w:r>
              <w:t>1</w:t>
            </w:r>
          </w:p>
          <w:p w14:paraId="65F9F911" w14:textId="77777777" w:rsidR="002B07BA" w:rsidRDefault="002B07BA" w:rsidP="002B07BA">
            <w:pPr>
              <w:pStyle w:val="02Eingabe2"/>
            </w:pPr>
            <w:r>
              <w:t>1</w:t>
            </w:r>
          </w:p>
          <w:p w14:paraId="41D4FFCE" w14:textId="77777777" w:rsidR="002B07BA" w:rsidRDefault="0058101F" w:rsidP="002B07BA">
            <w:pPr>
              <w:pStyle w:val="02Eingabe2"/>
            </w:pPr>
            <w:r>
              <w:t>1</w:t>
            </w:r>
          </w:p>
          <w:p w14:paraId="23665AA1" w14:textId="77777777" w:rsidR="0058101F" w:rsidRDefault="0058101F" w:rsidP="002B07BA">
            <w:pPr>
              <w:pStyle w:val="02Eingabe2"/>
            </w:pPr>
            <w:r>
              <w:t>3 Paar</w:t>
            </w:r>
          </w:p>
          <w:p w14:paraId="28AF8F55" w14:textId="565EFBF6" w:rsidR="0058101F" w:rsidRDefault="0019055B" w:rsidP="002B07BA">
            <w:pPr>
              <w:pStyle w:val="02Eingabe2"/>
            </w:pPr>
            <w:r>
              <w:t>1</w:t>
            </w:r>
          </w:p>
          <w:p w14:paraId="745F0398" w14:textId="7AA414D4" w:rsidR="0019055B" w:rsidRDefault="0000738D" w:rsidP="0019055B">
            <w:pPr>
              <w:pStyle w:val="02Eingabe2"/>
            </w:pPr>
            <w:r>
              <w:t>2</w:t>
            </w:r>
          </w:p>
          <w:p w14:paraId="7C36CB23" w14:textId="30E71357" w:rsidR="002C3AAC" w:rsidRDefault="0019055B" w:rsidP="002C3AAC">
            <w:pPr>
              <w:pStyle w:val="02Eingabe2"/>
            </w:pPr>
            <w:r>
              <w:t>4</w:t>
            </w:r>
          </w:p>
          <w:p w14:paraId="5D1BFAEB" w14:textId="77777777" w:rsidR="002C3AAC" w:rsidRDefault="002C3AAC" w:rsidP="002C3AAC">
            <w:pPr>
              <w:pStyle w:val="02Eingabe2"/>
            </w:pPr>
            <w:r>
              <w:t>10</w:t>
            </w:r>
          </w:p>
          <w:p w14:paraId="1575F74B" w14:textId="77777777" w:rsidR="002C3AAC" w:rsidRDefault="002C3AAC" w:rsidP="002C3AAC">
            <w:pPr>
              <w:pStyle w:val="02Eingabe2"/>
            </w:pPr>
            <w:r>
              <w:t>4</w:t>
            </w:r>
          </w:p>
          <w:p w14:paraId="699CBDA1" w14:textId="77777777" w:rsidR="002C3AAC" w:rsidRDefault="002C3AAC" w:rsidP="002C3AAC">
            <w:pPr>
              <w:pStyle w:val="02Eingabe2"/>
            </w:pPr>
            <w:r>
              <w:t>1</w:t>
            </w:r>
          </w:p>
          <w:p w14:paraId="3D23AAF8" w14:textId="6501EE92" w:rsidR="002C3AAC" w:rsidRDefault="00142AA0" w:rsidP="002C3AAC">
            <w:pPr>
              <w:pStyle w:val="02Eingabe2"/>
            </w:pPr>
            <w:r>
              <w:t>30</w:t>
            </w:r>
          </w:p>
          <w:p w14:paraId="1C62D200" w14:textId="77777777" w:rsidR="002C3AAC" w:rsidRDefault="002C3AAC" w:rsidP="002C3AAC">
            <w:pPr>
              <w:pStyle w:val="02Eingabe2"/>
            </w:pPr>
            <w:r>
              <w:t>10</w:t>
            </w:r>
          </w:p>
          <w:p w14:paraId="161EFEAD" w14:textId="211686AB" w:rsidR="009838DE" w:rsidRDefault="009838DE" w:rsidP="002C3AAC">
            <w:pPr>
              <w:pStyle w:val="02Eingabe2"/>
            </w:pPr>
            <w:r>
              <w:t>2</w:t>
            </w:r>
          </w:p>
          <w:p w14:paraId="3E1D00EC" w14:textId="193D593A" w:rsidR="002C3AAC" w:rsidRDefault="0019055B" w:rsidP="002B07BA">
            <w:pPr>
              <w:pStyle w:val="02Eingabe2"/>
            </w:pPr>
            <w:r>
              <w:t>2</w:t>
            </w:r>
          </w:p>
          <w:p w14:paraId="79B941E9" w14:textId="2CE41271" w:rsidR="002C3AAC" w:rsidRDefault="0000738D" w:rsidP="002B07BA">
            <w:pPr>
              <w:pStyle w:val="02Eingabe2"/>
            </w:pPr>
            <w:r>
              <w:t>4</w:t>
            </w:r>
          </w:p>
          <w:p w14:paraId="5322823A" w14:textId="77777777" w:rsidR="002C3AAC" w:rsidRDefault="002C3AAC" w:rsidP="002B07BA">
            <w:pPr>
              <w:pStyle w:val="02Eingabe2"/>
            </w:pPr>
            <w:r>
              <w:t>1</w:t>
            </w:r>
          </w:p>
          <w:p w14:paraId="6DEACB33" w14:textId="1823FB30" w:rsidR="002C3AAC" w:rsidRDefault="00CE15DF" w:rsidP="002B07BA">
            <w:pPr>
              <w:pStyle w:val="02Eingabe2"/>
            </w:pPr>
            <w:r>
              <w:t>1</w:t>
            </w:r>
          </w:p>
          <w:p w14:paraId="1C7AEBC9" w14:textId="3768169D" w:rsidR="0058101F" w:rsidRDefault="00CE15DF" w:rsidP="002B07BA">
            <w:pPr>
              <w:pStyle w:val="02Eingabe2"/>
            </w:pPr>
            <w:r>
              <w:t>1</w:t>
            </w:r>
          </w:p>
          <w:p w14:paraId="32B42CED" w14:textId="2A644C20" w:rsidR="00E832E9" w:rsidRDefault="00183FFD" w:rsidP="002B07BA">
            <w:pPr>
              <w:pStyle w:val="02Eingabe2"/>
            </w:pPr>
            <w:r>
              <w:t>4</w:t>
            </w:r>
          </w:p>
          <w:p w14:paraId="4FD3F142" w14:textId="48151B11" w:rsidR="002C3AAC" w:rsidRDefault="00183FFD" w:rsidP="00183FFD">
            <w:pPr>
              <w:pStyle w:val="02Eingabe2"/>
            </w:pPr>
            <w:r>
              <w:t>1</w:t>
            </w:r>
          </w:p>
          <w:p w14:paraId="4080B462" w14:textId="6CBC2D85" w:rsidR="00183FFD" w:rsidRDefault="00183FFD" w:rsidP="002B07BA">
            <w:pPr>
              <w:pStyle w:val="02Eingabe2"/>
            </w:pPr>
            <w:r>
              <w:lastRenderedPageBreak/>
              <w:t>2</w:t>
            </w:r>
          </w:p>
          <w:p w14:paraId="26C6773A" w14:textId="6ED5CEFF" w:rsidR="00183FFD" w:rsidRDefault="004C75DD" w:rsidP="002B07BA">
            <w:pPr>
              <w:pStyle w:val="02Eingabe2"/>
            </w:pPr>
            <w:r>
              <w:t>1</w:t>
            </w:r>
          </w:p>
          <w:p w14:paraId="546C9C2B" w14:textId="5C53C0C7" w:rsidR="004C75DD" w:rsidRDefault="004C75DD" w:rsidP="002B07BA">
            <w:pPr>
              <w:pStyle w:val="02Eingabe2"/>
            </w:pPr>
            <w:r>
              <w:t>1</w:t>
            </w:r>
          </w:p>
          <w:p w14:paraId="14177607" w14:textId="4EFEFA2A" w:rsidR="004C75DD" w:rsidRDefault="004C75DD" w:rsidP="002B07BA">
            <w:pPr>
              <w:pStyle w:val="02Eingabe2"/>
            </w:pPr>
            <w:r>
              <w:t>2</w:t>
            </w:r>
          </w:p>
          <w:p w14:paraId="26D00A5B" w14:textId="77777777" w:rsidR="004C75DD" w:rsidRDefault="004C75DD" w:rsidP="002B07BA">
            <w:pPr>
              <w:pStyle w:val="02Eingabe2"/>
            </w:pPr>
          </w:p>
          <w:p w14:paraId="10DB4EB7" w14:textId="51A57B00" w:rsidR="002C3AAC" w:rsidRDefault="00E832E9" w:rsidP="002B07BA">
            <w:pPr>
              <w:pStyle w:val="02Eingabe2"/>
            </w:pPr>
            <w:r>
              <w:t>1</w:t>
            </w:r>
          </w:p>
          <w:p w14:paraId="48677EDF" w14:textId="77777777" w:rsidR="00E832E9" w:rsidRDefault="00E832E9" w:rsidP="002B07BA">
            <w:pPr>
              <w:pStyle w:val="02Eingabe2"/>
            </w:pPr>
            <w:r>
              <w:t>4</w:t>
            </w:r>
          </w:p>
          <w:p w14:paraId="457B1A49" w14:textId="18999B61" w:rsidR="00E832E9" w:rsidRDefault="0066225A" w:rsidP="002B07BA">
            <w:pPr>
              <w:pStyle w:val="02Eingabe2"/>
            </w:pPr>
            <w:r>
              <w:t>4</w:t>
            </w:r>
          </w:p>
          <w:p w14:paraId="51C23984" w14:textId="6D17C9FD" w:rsidR="002B07BA" w:rsidRDefault="002C3AAC" w:rsidP="002B07BA">
            <w:pPr>
              <w:pStyle w:val="02Eingabe2"/>
            </w:pPr>
            <w:r>
              <w:t xml:space="preserve">1 </w:t>
            </w:r>
            <w:r w:rsidR="002B07BA">
              <w:t>Rolle</w:t>
            </w:r>
          </w:p>
          <w:p w14:paraId="23254BA1" w14:textId="537A2B2B" w:rsidR="002B07BA" w:rsidRDefault="002C3AAC" w:rsidP="002B07BA">
            <w:pPr>
              <w:pStyle w:val="02Eingabe2"/>
            </w:pPr>
            <w:r>
              <w:t>1 Rolle</w:t>
            </w:r>
          </w:p>
          <w:p w14:paraId="7CD82046" w14:textId="54B04529" w:rsidR="0000738D" w:rsidRDefault="0000738D" w:rsidP="002B07BA">
            <w:pPr>
              <w:pStyle w:val="02Eingabe2"/>
            </w:pPr>
            <w:r>
              <w:t>1 Rolle</w:t>
            </w:r>
          </w:p>
          <w:p w14:paraId="08B2EF8E" w14:textId="2C96D6D8" w:rsidR="009838DE" w:rsidRDefault="009838DE" w:rsidP="002B07BA">
            <w:pPr>
              <w:pStyle w:val="02Eingabe2"/>
            </w:pPr>
            <w:r>
              <w:t>1</w:t>
            </w:r>
          </w:p>
          <w:p w14:paraId="539CD75A" w14:textId="31BCF735" w:rsidR="009838DE" w:rsidRDefault="009838DE" w:rsidP="002B07BA">
            <w:pPr>
              <w:pStyle w:val="02Eingabe2"/>
            </w:pPr>
            <w:r>
              <w:t>2-3</w:t>
            </w:r>
          </w:p>
          <w:p w14:paraId="42FE7D73" w14:textId="77777777" w:rsidR="002B07BA" w:rsidRDefault="00E832E9" w:rsidP="002B07BA">
            <w:pPr>
              <w:pStyle w:val="02Eingabe2"/>
            </w:pPr>
            <w:r>
              <w:t>1</w:t>
            </w:r>
          </w:p>
          <w:p w14:paraId="381F71E1" w14:textId="77777777" w:rsidR="002B07BA" w:rsidRDefault="002B07BA" w:rsidP="002B07BA">
            <w:pPr>
              <w:pStyle w:val="02Eingabe2"/>
            </w:pPr>
            <w:r>
              <w:t>1</w:t>
            </w:r>
          </w:p>
          <w:p w14:paraId="29609B0F" w14:textId="77777777" w:rsidR="002B07BA" w:rsidRDefault="002B07BA" w:rsidP="002B07BA">
            <w:pPr>
              <w:pStyle w:val="02Eingabe2"/>
            </w:pPr>
            <w:r>
              <w:t>1</w:t>
            </w:r>
          </w:p>
          <w:p w14:paraId="7A294B83" w14:textId="77777777" w:rsidR="002B07BA" w:rsidRDefault="002B07BA" w:rsidP="002B07BA">
            <w:pPr>
              <w:pStyle w:val="02Eingabe2"/>
            </w:pPr>
            <w:r>
              <w:t>einige</w:t>
            </w:r>
          </w:p>
          <w:p w14:paraId="1D42E238" w14:textId="77777777" w:rsidR="002B07BA" w:rsidRDefault="009838DE" w:rsidP="002B07BA">
            <w:pPr>
              <w:pStyle w:val="02Eingabe2"/>
            </w:pPr>
            <w:r>
              <w:t>1 Flasche</w:t>
            </w:r>
          </w:p>
          <w:p w14:paraId="29ED3B1D" w14:textId="77777777" w:rsidR="009838DE" w:rsidRDefault="009838DE" w:rsidP="002B07BA">
            <w:pPr>
              <w:pStyle w:val="02Eingabe2"/>
            </w:pPr>
            <w:r>
              <w:t>1 Schachtel</w:t>
            </w:r>
          </w:p>
          <w:p w14:paraId="4E12F9F4" w14:textId="77777777" w:rsidR="0066225A" w:rsidRDefault="0066225A" w:rsidP="002B07BA">
            <w:pPr>
              <w:pStyle w:val="02Eingabe2"/>
            </w:pPr>
            <w:r>
              <w:t>1 Rolle</w:t>
            </w:r>
          </w:p>
          <w:p w14:paraId="0D0186EE" w14:textId="540B3C3E" w:rsidR="002B07BA" w:rsidRDefault="002B07BA" w:rsidP="002B07BA">
            <w:pPr>
              <w:pStyle w:val="02Eingabe2"/>
            </w:pPr>
            <w:r>
              <w:t>1</w:t>
            </w:r>
          </w:p>
          <w:p w14:paraId="0EA1FF34" w14:textId="77777777" w:rsidR="002C3AAC" w:rsidRDefault="002C3AAC" w:rsidP="002B07BA">
            <w:pPr>
              <w:pStyle w:val="02Eingabe2"/>
            </w:pPr>
            <w:r>
              <w:t>1</w:t>
            </w:r>
          </w:p>
          <w:p w14:paraId="77C81DD7" w14:textId="77777777" w:rsidR="002B07BA" w:rsidRDefault="00E832E9" w:rsidP="002B07BA">
            <w:pPr>
              <w:pStyle w:val="02Eingabe2"/>
            </w:pPr>
            <w:r>
              <w:t>e</w:t>
            </w:r>
            <w:r w:rsidR="002B07BA">
              <w:t>inige</w:t>
            </w:r>
          </w:p>
          <w:p w14:paraId="532DCAE6" w14:textId="77777777" w:rsidR="002C3AAC" w:rsidRDefault="002C3AAC" w:rsidP="002B07BA">
            <w:pPr>
              <w:pStyle w:val="02Eingabe2"/>
            </w:pPr>
            <w:r>
              <w:t>einige</w:t>
            </w:r>
          </w:p>
          <w:p w14:paraId="1ECDB4E5" w14:textId="43EBF9BD" w:rsidR="005E7BF9" w:rsidRPr="00C32882" w:rsidRDefault="005E7BF9" w:rsidP="002B07BA">
            <w:pPr>
              <w:pStyle w:val="02Eingabe2"/>
            </w:pPr>
          </w:p>
        </w:tc>
        <w:tc>
          <w:tcPr>
            <w:tcW w:w="3591" w:type="pct"/>
            <w:tcBorders>
              <w:right w:val="nil"/>
            </w:tcBorders>
          </w:tcPr>
          <w:p w14:paraId="54A178C7" w14:textId="77777777" w:rsidR="00E832E9" w:rsidRDefault="00E832E9" w:rsidP="00E832E9">
            <w:pPr>
              <w:pStyle w:val="05berschrift1"/>
            </w:pPr>
            <w:r w:rsidRPr="009A2355">
              <w:lastRenderedPageBreak/>
              <w:t>Mat</w:t>
            </w:r>
            <w:r>
              <w:t>erial (bestellen):</w:t>
            </w:r>
          </w:p>
          <w:p w14:paraId="51A33DFD" w14:textId="77777777" w:rsidR="00AF272E" w:rsidRPr="007874DA" w:rsidRDefault="005E7BF9" w:rsidP="0097350A">
            <w:pPr>
              <w:pStyle w:val="01Eingabe1"/>
            </w:pPr>
            <w:r w:rsidRPr="007874DA">
              <w:t>Sani-Tasche</w:t>
            </w:r>
          </w:p>
          <w:p w14:paraId="7E8DE8A0" w14:textId="328C9395" w:rsidR="002B07BA" w:rsidRDefault="002B07BA" w:rsidP="002B07BA">
            <w:pPr>
              <w:pStyle w:val="01Eingabe1"/>
            </w:pPr>
            <w:r>
              <w:t>Bügelsäge</w:t>
            </w:r>
            <w:r w:rsidR="00236A2D">
              <w:t xml:space="preserve">, </w:t>
            </w:r>
            <w:proofErr w:type="spellStart"/>
            <w:r w:rsidR="00236A2D">
              <w:t>gross</w:t>
            </w:r>
            <w:proofErr w:type="spellEnd"/>
          </w:p>
          <w:p w14:paraId="25223A89" w14:textId="18267D60" w:rsidR="002C3AAC" w:rsidRDefault="00A662E9" w:rsidP="002B07BA">
            <w:pPr>
              <w:pStyle w:val="01Eingabe1"/>
            </w:pPr>
            <w:r>
              <w:t>Bügelsäge</w:t>
            </w:r>
            <w:r w:rsidR="00236A2D">
              <w:t>, klein</w:t>
            </w:r>
          </w:p>
          <w:p w14:paraId="2D2C6FB7" w14:textId="1EF3AD48" w:rsidR="002B07BA" w:rsidRDefault="00236A2D" w:rsidP="002B07BA">
            <w:pPr>
              <w:pStyle w:val="01Eingabe1"/>
            </w:pPr>
            <w:r>
              <w:t>B</w:t>
            </w:r>
            <w:r w:rsidR="002B07BA">
              <w:t>eil</w:t>
            </w:r>
            <w:r>
              <w:t>, klein</w:t>
            </w:r>
          </w:p>
          <w:p w14:paraId="1CC68012" w14:textId="77777777" w:rsidR="002B07BA" w:rsidRDefault="002B07BA" w:rsidP="002B07BA">
            <w:pPr>
              <w:pStyle w:val="01Eingabe1"/>
            </w:pPr>
            <w:r>
              <w:t>Vorschlaghammer</w:t>
            </w:r>
          </w:p>
          <w:p w14:paraId="062BFC0C" w14:textId="0C30BEDE" w:rsidR="002C3AAC" w:rsidRDefault="001466F1" w:rsidP="002B07BA">
            <w:pPr>
              <w:pStyle w:val="01Eingabe1"/>
            </w:pPr>
            <w:r>
              <w:t>Fäustel</w:t>
            </w:r>
            <w:r w:rsidR="00236A2D">
              <w:t>, klein</w:t>
            </w:r>
          </w:p>
          <w:p w14:paraId="621202AC" w14:textId="77777777" w:rsidR="00236A2D" w:rsidRDefault="00236A2D" w:rsidP="002B07BA">
            <w:pPr>
              <w:pStyle w:val="01Eingabe1"/>
            </w:pPr>
            <w:r>
              <w:t xml:space="preserve">Spaten, </w:t>
            </w:r>
            <w:proofErr w:type="spellStart"/>
            <w:r>
              <w:t>gross</w:t>
            </w:r>
            <w:proofErr w:type="spellEnd"/>
          </w:p>
          <w:p w14:paraId="6071131A" w14:textId="0D19CA98" w:rsidR="002B07BA" w:rsidRDefault="002B07BA" w:rsidP="002B07BA">
            <w:pPr>
              <w:pStyle w:val="01Eingabe1"/>
            </w:pPr>
            <w:r>
              <w:t>Spaten</w:t>
            </w:r>
            <w:r w:rsidR="00236A2D">
              <w:t>, klein</w:t>
            </w:r>
          </w:p>
          <w:p w14:paraId="6CF6B5DE" w14:textId="1DC61ADA" w:rsidR="001466F1" w:rsidRDefault="001466F1" w:rsidP="002B07BA">
            <w:pPr>
              <w:pStyle w:val="01Eingabe1"/>
            </w:pPr>
            <w:r>
              <w:t>Schaufel</w:t>
            </w:r>
            <w:r w:rsidR="00236A2D">
              <w:t xml:space="preserve">, </w:t>
            </w:r>
            <w:proofErr w:type="spellStart"/>
            <w:r w:rsidR="00236A2D">
              <w:t>gross</w:t>
            </w:r>
            <w:proofErr w:type="spellEnd"/>
          </w:p>
          <w:p w14:paraId="4FABF54A" w14:textId="6E718BD4" w:rsidR="002B07BA" w:rsidRDefault="002B07BA" w:rsidP="002B07BA">
            <w:pPr>
              <w:pStyle w:val="01Eingabe1"/>
            </w:pPr>
            <w:r>
              <w:t>Pickel</w:t>
            </w:r>
            <w:r w:rsidR="00236A2D">
              <w:t xml:space="preserve">, </w:t>
            </w:r>
            <w:proofErr w:type="spellStart"/>
            <w:r w:rsidR="00236A2D">
              <w:t>gross</w:t>
            </w:r>
            <w:proofErr w:type="spellEnd"/>
          </w:p>
          <w:p w14:paraId="12EE0A9A" w14:textId="1D2E3A77" w:rsidR="002B07BA" w:rsidRDefault="002B07BA" w:rsidP="002B07BA">
            <w:pPr>
              <w:pStyle w:val="01Eingabe1"/>
            </w:pPr>
            <w:r>
              <w:t>Pickel</w:t>
            </w:r>
            <w:r w:rsidR="00236A2D">
              <w:t>, klein</w:t>
            </w:r>
          </w:p>
          <w:p w14:paraId="51196CF1" w14:textId="77777777" w:rsidR="002B07BA" w:rsidRDefault="0058101F" w:rsidP="002B07BA">
            <w:pPr>
              <w:pStyle w:val="01Eingabe1"/>
            </w:pPr>
            <w:r>
              <w:t>Locheisen</w:t>
            </w:r>
          </w:p>
          <w:p w14:paraId="57753FD4" w14:textId="77777777" w:rsidR="0058101F" w:rsidRDefault="0058101F" w:rsidP="002B07BA">
            <w:pPr>
              <w:pStyle w:val="01Eingabe1"/>
            </w:pPr>
            <w:r>
              <w:t>Arbeitshandschuhe</w:t>
            </w:r>
          </w:p>
          <w:p w14:paraId="481E7F88" w14:textId="23748E1A" w:rsidR="0058101F" w:rsidRPr="0019055B" w:rsidRDefault="0019055B" w:rsidP="002B07BA">
            <w:pPr>
              <w:pStyle w:val="01Eingabe1"/>
              <w:rPr>
                <w:lang w:val="fr-CH"/>
              </w:rPr>
            </w:pPr>
            <w:proofErr w:type="spellStart"/>
            <w:r w:rsidRPr="0019055B">
              <w:rPr>
                <w:lang w:val="fr-CH"/>
              </w:rPr>
              <w:t>Statikseil</w:t>
            </w:r>
            <w:proofErr w:type="spellEnd"/>
            <w:r w:rsidRPr="0019055B">
              <w:rPr>
                <w:lang w:val="fr-CH"/>
              </w:rPr>
              <w:t xml:space="preserve"> à </w:t>
            </w:r>
            <w:r>
              <w:rPr>
                <w:lang w:val="fr-CH"/>
              </w:rPr>
              <w:t xml:space="preserve">30 </w:t>
            </w:r>
            <w:proofErr w:type="spellStart"/>
            <w:r>
              <w:rPr>
                <w:lang w:val="fr-CH"/>
              </w:rPr>
              <w:t>Meter</w:t>
            </w:r>
            <w:proofErr w:type="spellEnd"/>
          </w:p>
          <w:p w14:paraId="550F643D" w14:textId="6088828E" w:rsidR="001466F1" w:rsidRPr="0019055B" w:rsidRDefault="001466F1" w:rsidP="002C3AAC">
            <w:pPr>
              <w:pStyle w:val="01Eingabe1"/>
              <w:rPr>
                <w:lang w:val="fr-CH"/>
              </w:rPr>
            </w:pPr>
            <w:proofErr w:type="spellStart"/>
            <w:r w:rsidRPr="0019055B">
              <w:rPr>
                <w:lang w:val="fr-CH"/>
              </w:rPr>
              <w:t>Plastikplan</w:t>
            </w:r>
            <w:r w:rsidR="006B687D" w:rsidRPr="0019055B">
              <w:rPr>
                <w:lang w:val="fr-CH"/>
              </w:rPr>
              <w:t>e</w:t>
            </w:r>
            <w:proofErr w:type="spellEnd"/>
            <w:r w:rsidR="006B687D" w:rsidRPr="0019055B">
              <w:rPr>
                <w:lang w:val="fr-CH"/>
              </w:rPr>
              <w:t xml:space="preserve">, </w:t>
            </w:r>
            <w:proofErr w:type="spellStart"/>
            <w:r w:rsidR="006B687D" w:rsidRPr="0019055B">
              <w:rPr>
                <w:lang w:val="fr-CH"/>
              </w:rPr>
              <w:t>gross</w:t>
            </w:r>
            <w:proofErr w:type="spellEnd"/>
            <w:r w:rsidR="00CE15DF" w:rsidRPr="0019055B">
              <w:rPr>
                <w:lang w:val="fr-CH"/>
              </w:rPr>
              <w:t xml:space="preserve"> (Adler)</w:t>
            </w:r>
          </w:p>
          <w:p w14:paraId="4A855E36" w14:textId="1185AEDD" w:rsidR="002C3AAC" w:rsidRDefault="001466F1" w:rsidP="002C3AAC">
            <w:pPr>
              <w:pStyle w:val="01Eingabe1"/>
            </w:pPr>
            <w:proofErr w:type="spellStart"/>
            <w:r>
              <w:t>Statikseil</w:t>
            </w:r>
            <w:proofErr w:type="spellEnd"/>
            <w:r>
              <w:t xml:space="preserve"> à 20 Meter</w:t>
            </w:r>
          </w:p>
          <w:p w14:paraId="797C2697" w14:textId="77777777" w:rsidR="002C3AAC" w:rsidRDefault="002C3AAC" w:rsidP="002C3AAC">
            <w:pPr>
              <w:pStyle w:val="01Eingabe1"/>
            </w:pPr>
            <w:proofErr w:type="spellStart"/>
            <w:r>
              <w:t>Bindestrickli</w:t>
            </w:r>
            <w:proofErr w:type="spellEnd"/>
            <w:r w:rsidR="001466F1">
              <w:t xml:space="preserve"> (violett)</w:t>
            </w:r>
          </w:p>
          <w:p w14:paraId="2AE15B0E" w14:textId="77777777" w:rsidR="002C3AAC" w:rsidRDefault="002C3AAC" w:rsidP="002C3AAC">
            <w:pPr>
              <w:pStyle w:val="01Eingabe1"/>
            </w:pPr>
            <w:r>
              <w:t>Spannsets</w:t>
            </w:r>
          </w:p>
          <w:p w14:paraId="226EE6A7" w14:textId="6CA56B69" w:rsidR="002C3AAC" w:rsidRDefault="002C3AAC" w:rsidP="002C3AAC">
            <w:pPr>
              <w:pStyle w:val="01Eingabe1"/>
            </w:pPr>
            <w:r>
              <w:t>Leiter</w:t>
            </w:r>
            <w:r w:rsidR="0000738D">
              <w:t xml:space="preserve"> </w:t>
            </w:r>
            <w:r w:rsidR="0058101F">
              <w:t>(ausziehbar)</w:t>
            </w:r>
          </w:p>
          <w:p w14:paraId="139361D9" w14:textId="77777777" w:rsidR="002C3AAC" w:rsidRDefault="002C3AAC" w:rsidP="002C3AAC">
            <w:pPr>
              <w:pStyle w:val="01Eingabe1"/>
            </w:pPr>
            <w:r>
              <w:t>Blachen (normal)</w:t>
            </w:r>
          </w:p>
          <w:p w14:paraId="181D78C2" w14:textId="77777777" w:rsidR="002C3AAC" w:rsidRDefault="002C3AAC" w:rsidP="002C3AAC">
            <w:pPr>
              <w:pStyle w:val="01Eingabe1"/>
            </w:pPr>
            <w:r>
              <w:t>Blachen (Ausschuss)</w:t>
            </w:r>
          </w:p>
          <w:p w14:paraId="3DAE636C" w14:textId="497C30B8" w:rsidR="009838DE" w:rsidRDefault="009838DE" w:rsidP="002C3AAC">
            <w:pPr>
              <w:pStyle w:val="01Eingabe1"/>
            </w:pPr>
            <w:r>
              <w:t>Pflocks</w:t>
            </w:r>
            <w:r w:rsidR="006B687D">
              <w:t>ack</w:t>
            </w:r>
          </w:p>
          <w:p w14:paraId="662901DF" w14:textId="4B339F02" w:rsidR="002C3AAC" w:rsidRDefault="0019055B" w:rsidP="002B07BA">
            <w:pPr>
              <w:pStyle w:val="01Eingabe1"/>
            </w:pPr>
            <w:r>
              <w:t>Gaslampen plus 4 Kartuschen</w:t>
            </w:r>
          </w:p>
          <w:p w14:paraId="4E39A778" w14:textId="5E910E0D" w:rsidR="002C3AAC" w:rsidRDefault="002C3AAC" w:rsidP="002B07BA">
            <w:pPr>
              <w:pStyle w:val="01Eingabe1"/>
            </w:pPr>
            <w:r>
              <w:t>Schalltafel</w:t>
            </w:r>
          </w:p>
          <w:p w14:paraId="14DA902C" w14:textId="5378B2C7" w:rsidR="001466F1" w:rsidRDefault="001466F1" w:rsidP="001466F1">
            <w:pPr>
              <w:pStyle w:val="01Eingabe1"/>
            </w:pPr>
            <w:r>
              <w:t>Kochkiste „</w:t>
            </w:r>
            <w:proofErr w:type="spellStart"/>
            <w:r w:rsidR="00236A2D">
              <w:t>Sparrows</w:t>
            </w:r>
            <w:proofErr w:type="spellEnd"/>
            <w:r>
              <w:t>“</w:t>
            </w:r>
          </w:p>
          <w:p w14:paraId="1FD998D7" w14:textId="161837CA" w:rsidR="002C3AAC" w:rsidRDefault="0058101F" w:rsidP="002B07BA">
            <w:pPr>
              <w:pStyle w:val="01Eingabe1"/>
            </w:pPr>
            <w:r>
              <w:t>Kochkessel</w:t>
            </w:r>
            <w:r w:rsidR="006B687D">
              <w:t xml:space="preserve">, </w:t>
            </w:r>
            <w:proofErr w:type="spellStart"/>
            <w:r w:rsidR="006B687D">
              <w:t>gross</w:t>
            </w:r>
            <w:proofErr w:type="spellEnd"/>
          </w:p>
          <w:p w14:paraId="36DF405A" w14:textId="12548AC9" w:rsidR="0058101F" w:rsidRDefault="00CE15DF" w:rsidP="002B07BA">
            <w:pPr>
              <w:pStyle w:val="01Eingabe1"/>
            </w:pPr>
            <w:r>
              <w:t>Kochkessel, klein</w:t>
            </w:r>
          </w:p>
          <w:p w14:paraId="2DB47DF6" w14:textId="500F0144" w:rsidR="002C3AAC" w:rsidRDefault="00183FFD" w:rsidP="002B07BA">
            <w:pPr>
              <w:pStyle w:val="01Eingabe1"/>
            </w:pPr>
            <w:r>
              <w:t>Karabiner</w:t>
            </w:r>
          </w:p>
          <w:p w14:paraId="723D96B3" w14:textId="51B1C4BB" w:rsidR="00183FFD" w:rsidRDefault="00183FFD" w:rsidP="002B07BA">
            <w:pPr>
              <w:pStyle w:val="01Eingabe1"/>
            </w:pPr>
            <w:r>
              <w:t>Abseilachter</w:t>
            </w:r>
          </w:p>
          <w:p w14:paraId="70F6C642" w14:textId="52BFB11C" w:rsidR="00183FFD" w:rsidRDefault="00183FFD" w:rsidP="002B07BA">
            <w:pPr>
              <w:pStyle w:val="01Eingabe1"/>
            </w:pPr>
            <w:r>
              <w:lastRenderedPageBreak/>
              <w:t xml:space="preserve">Bandschlingen </w:t>
            </w:r>
            <w:proofErr w:type="spellStart"/>
            <w:r>
              <w:t>gross</w:t>
            </w:r>
            <w:proofErr w:type="spellEnd"/>
          </w:p>
          <w:p w14:paraId="5C5C07D6" w14:textId="77777777" w:rsidR="004C75DD" w:rsidRPr="004C75DD" w:rsidRDefault="004C75DD" w:rsidP="00E832E9">
            <w:pPr>
              <w:pStyle w:val="05berschrift1"/>
              <w:rPr>
                <w:b w:val="0"/>
                <w:bCs/>
              </w:rPr>
            </w:pPr>
            <w:proofErr w:type="spellStart"/>
            <w:r w:rsidRPr="004C75DD">
              <w:rPr>
                <w:b w:val="0"/>
                <w:bCs/>
              </w:rPr>
              <w:t>Gärtel</w:t>
            </w:r>
            <w:proofErr w:type="spellEnd"/>
          </w:p>
          <w:p w14:paraId="11A404AB" w14:textId="77777777" w:rsidR="004C75DD" w:rsidRPr="004C75DD" w:rsidRDefault="004C75DD" w:rsidP="00E832E9">
            <w:pPr>
              <w:pStyle w:val="05berschrift1"/>
              <w:rPr>
                <w:b w:val="0"/>
                <w:bCs/>
              </w:rPr>
            </w:pPr>
            <w:r w:rsidRPr="004C75DD">
              <w:rPr>
                <w:b w:val="0"/>
                <w:bCs/>
              </w:rPr>
              <w:t>Petzel Doppel Rolle</w:t>
            </w:r>
          </w:p>
          <w:p w14:paraId="548A0C19" w14:textId="77777777" w:rsidR="004C75DD" w:rsidRPr="004C75DD" w:rsidRDefault="004C75DD" w:rsidP="00E832E9">
            <w:pPr>
              <w:pStyle w:val="05berschrift1"/>
              <w:rPr>
                <w:b w:val="0"/>
                <w:bCs/>
              </w:rPr>
            </w:pPr>
            <w:r w:rsidRPr="004C75DD">
              <w:rPr>
                <w:b w:val="0"/>
                <w:bCs/>
              </w:rPr>
              <w:t>Petzel einfach Rolle</w:t>
            </w:r>
          </w:p>
          <w:p w14:paraId="3EC1374E" w14:textId="41898A43" w:rsidR="00E832E9" w:rsidRPr="009A2355" w:rsidRDefault="00E832E9" w:rsidP="00E832E9">
            <w:pPr>
              <w:pStyle w:val="05berschrift1"/>
            </w:pPr>
            <w:r w:rsidRPr="009A2355">
              <w:t>Mat</w:t>
            </w:r>
            <w:r>
              <w:t>erial (</w:t>
            </w:r>
            <w:r w:rsidRPr="009A2355">
              <w:t>selber organisieren</w:t>
            </w:r>
            <w:r w:rsidR="0058101F">
              <w:t xml:space="preserve">, in </w:t>
            </w:r>
            <w:proofErr w:type="spellStart"/>
            <w:r w:rsidR="0058101F">
              <w:t>Rako</w:t>
            </w:r>
            <w:proofErr w:type="spellEnd"/>
            <w:r w:rsidR="0058101F">
              <w:t>-Kisten verpacken</w:t>
            </w:r>
            <w:r>
              <w:t>):</w:t>
            </w:r>
          </w:p>
          <w:p w14:paraId="157371C6" w14:textId="77878DA9" w:rsidR="00E832E9" w:rsidRDefault="00E832E9" w:rsidP="00E832E9">
            <w:pPr>
              <w:pStyle w:val="01Eingabe1"/>
            </w:pPr>
            <w:r>
              <w:t>Rost (angeschrieben „</w:t>
            </w:r>
            <w:proofErr w:type="spellStart"/>
            <w:r w:rsidR="0066225A">
              <w:t>Sparrows</w:t>
            </w:r>
            <w:proofErr w:type="spellEnd"/>
            <w:r>
              <w:t>“)</w:t>
            </w:r>
            <w:r w:rsidR="0066225A">
              <w:tab/>
            </w:r>
            <w:r w:rsidR="0066225A">
              <w:tab/>
            </w:r>
            <w:r w:rsidR="0066225A">
              <w:tab/>
            </w:r>
            <w:r w:rsidR="0066225A">
              <w:tab/>
              <w:t>Schüür</w:t>
            </w:r>
          </w:p>
          <w:p w14:paraId="08E070E8" w14:textId="7D6DC766" w:rsidR="00E832E9" w:rsidRDefault="00E832E9" w:rsidP="00E832E9">
            <w:pPr>
              <w:pStyle w:val="01Eingabe1"/>
            </w:pPr>
            <w:r>
              <w:t>Pfosten für Rost (angeschrieben „</w:t>
            </w:r>
            <w:proofErr w:type="spellStart"/>
            <w:r w:rsidR="0066225A">
              <w:t>Sparrows</w:t>
            </w:r>
            <w:proofErr w:type="spellEnd"/>
            <w:r>
              <w:t>“)</w:t>
            </w:r>
            <w:r w:rsidR="0066225A">
              <w:tab/>
            </w:r>
            <w:r w:rsidR="0066225A">
              <w:tab/>
            </w:r>
            <w:r w:rsidR="0066225A">
              <w:tab/>
              <w:t>Schüür</w:t>
            </w:r>
          </w:p>
          <w:p w14:paraId="25581BB2" w14:textId="28135BC2" w:rsidR="00E832E9" w:rsidRDefault="00E832E9" w:rsidP="00E832E9">
            <w:pPr>
              <w:pStyle w:val="01Eingabe1"/>
            </w:pPr>
            <w:r>
              <w:t>Abwaschbecken (angeschrieben „</w:t>
            </w:r>
            <w:proofErr w:type="spellStart"/>
            <w:r w:rsidR="0066225A">
              <w:t>Sparrows</w:t>
            </w:r>
            <w:proofErr w:type="spellEnd"/>
            <w:r>
              <w:t>“)</w:t>
            </w:r>
            <w:r w:rsidR="0066225A">
              <w:tab/>
            </w:r>
            <w:r w:rsidR="0066225A">
              <w:tab/>
            </w:r>
            <w:r w:rsidR="0066225A">
              <w:tab/>
            </w:r>
            <w:r w:rsidR="002C63E4">
              <w:t>Schüür</w:t>
            </w:r>
          </w:p>
          <w:p w14:paraId="56DB65CC" w14:textId="0D5E08D5" w:rsidR="002B07BA" w:rsidRDefault="002B07BA" w:rsidP="002B07BA">
            <w:pPr>
              <w:pStyle w:val="01Eingabe1"/>
            </w:pPr>
            <w:r>
              <w:t>Schnur</w:t>
            </w:r>
            <w:r w:rsidR="0066225A">
              <w:tab/>
            </w:r>
            <w:r w:rsidR="0066225A">
              <w:tab/>
            </w:r>
            <w:r w:rsidR="0066225A">
              <w:tab/>
            </w:r>
            <w:r w:rsidR="0066225A">
              <w:tab/>
            </w:r>
            <w:r w:rsidR="0066225A">
              <w:tab/>
            </w:r>
            <w:r w:rsidR="0066225A">
              <w:tab/>
            </w:r>
            <w:r w:rsidR="0066225A">
              <w:tab/>
            </w:r>
            <w:r w:rsidR="0066225A">
              <w:tab/>
              <w:t>Luchs</w:t>
            </w:r>
          </w:p>
          <w:p w14:paraId="39DD21BF" w14:textId="739A9BF5" w:rsidR="002C3AAC" w:rsidRDefault="002C3AAC" w:rsidP="002B07BA">
            <w:pPr>
              <w:pStyle w:val="01Eingabe1"/>
            </w:pPr>
            <w:r>
              <w:t>Klebeband</w:t>
            </w:r>
            <w:r w:rsidR="0066225A">
              <w:tab/>
            </w:r>
            <w:r w:rsidR="0066225A">
              <w:tab/>
            </w:r>
            <w:r w:rsidR="0066225A">
              <w:tab/>
            </w:r>
            <w:r w:rsidR="0066225A">
              <w:tab/>
            </w:r>
            <w:r w:rsidR="0066225A">
              <w:tab/>
            </w:r>
            <w:r w:rsidR="0066225A">
              <w:tab/>
            </w:r>
            <w:r w:rsidR="000A2F8C">
              <w:tab/>
            </w:r>
            <w:r w:rsidR="0066225A">
              <w:t>jeder</w:t>
            </w:r>
          </w:p>
          <w:p w14:paraId="73645FAB" w14:textId="5EF619DC" w:rsidR="007E4C2A" w:rsidRDefault="007E4C2A" w:rsidP="002B07BA">
            <w:pPr>
              <w:pStyle w:val="01Eingabe1"/>
            </w:pPr>
            <w:r>
              <w:t>Panzertape</w:t>
            </w:r>
            <w:r w:rsidR="001F445F">
              <w:t xml:space="preserve"> </w:t>
            </w:r>
            <w:r w:rsidR="0066225A">
              <w:tab/>
            </w:r>
            <w:r w:rsidR="0066225A">
              <w:tab/>
            </w:r>
            <w:r w:rsidR="0066225A">
              <w:tab/>
            </w:r>
            <w:r w:rsidR="0066225A">
              <w:tab/>
            </w:r>
            <w:r w:rsidR="0066225A">
              <w:tab/>
            </w:r>
            <w:r w:rsidR="0066225A">
              <w:tab/>
            </w:r>
            <w:r w:rsidR="000A2F8C">
              <w:tab/>
            </w:r>
            <w:r w:rsidR="0066225A">
              <w:t>Stufenkiste</w:t>
            </w:r>
          </w:p>
          <w:p w14:paraId="6CB727AB" w14:textId="2652851B" w:rsidR="009838DE" w:rsidRDefault="009838DE" w:rsidP="002B07BA">
            <w:pPr>
              <w:pStyle w:val="01Eingabe1"/>
            </w:pPr>
            <w:r>
              <w:t>Feuerzeug</w:t>
            </w:r>
            <w:r w:rsidR="0066225A">
              <w:tab/>
            </w:r>
            <w:r w:rsidR="0066225A">
              <w:tab/>
            </w:r>
            <w:r w:rsidR="0066225A">
              <w:tab/>
            </w:r>
            <w:r w:rsidR="0066225A">
              <w:tab/>
            </w:r>
            <w:r w:rsidR="0066225A">
              <w:tab/>
            </w:r>
            <w:r w:rsidR="0066225A">
              <w:tab/>
            </w:r>
            <w:r w:rsidR="000A2F8C">
              <w:tab/>
            </w:r>
            <w:r w:rsidR="0066225A">
              <w:t>jeder</w:t>
            </w:r>
          </w:p>
          <w:p w14:paraId="4979B166" w14:textId="46C92843" w:rsidR="009838DE" w:rsidRDefault="009838DE" w:rsidP="002B07BA">
            <w:pPr>
              <w:pStyle w:val="01Eingabe1"/>
            </w:pPr>
            <w:r>
              <w:t>Zeitungen</w:t>
            </w:r>
            <w:r w:rsidR="0066225A">
              <w:tab/>
            </w:r>
            <w:r w:rsidR="0066225A">
              <w:tab/>
            </w:r>
            <w:r w:rsidR="0066225A">
              <w:tab/>
            </w:r>
            <w:r w:rsidR="0066225A">
              <w:tab/>
            </w:r>
            <w:r w:rsidR="0066225A">
              <w:tab/>
            </w:r>
            <w:r w:rsidR="000A2F8C">
              <w:tab/>
            </w:r>
            <w:r w:rsidR="0066225A">
              <w:tab/>
              <w:t>jeder</w:t>
            </w:r>
          </w:p>
          <w:p w14:paraId="5C976DA5" w14:textId="2E1A68CF" w:rsidR="002B07BA" w:rsidRDefault="002B07BA" w:rsidP="002B07BA">
            <w:pPr>
              <w:pStyle w:val="01Eingabe1"/>
            </w:pPr>
            <w:r>
              <w:t>Abwaschmittel</w:t>
            </w:r>
            <w:r w:rsidR="0066225A">
              <w:tab/>
            </w:r>
            <w:r w:rsidR="0066225A">
              <w:tab/>
            </w:r>
            <w:r w:rsidR="0066225A">
              <w:tab/>
            </w:r>
            <w:r w:rsidR="0066225A">
              <w:tab/>
            </w:r>
            <w:r w:rsidR="0066225A">
              <w:tab/>
            </w:r>
            <w:r w:rsidR="000A2F8C">
              <w:tab/>
            </w:r>
            <w:r w:rsidR="0066225A">
              <w:tab/>
              <w:t>Luchs</w:t>
            </w:r>
          </w:p>
          <w:p w14:paraId="385639BE" w14:textId="46339834" w:rsidR="002B07BA" w:rsidRDefault="002B07BA" w:rsidP="002B07BA">
            <w:pPr>
              <w:pStyle w:val="01Eingabe1"/>
            </w:pPr>
            <w:r>
              <w:t>Abwaschschwamm</w:t>
            </w:r>
            <w:r w:rsidR="0066225A">
              <w:tab/>
            </w:r>
            <w:r w:rsidR="0066225A">
              <w:tab/>
            </w:r>
            <w:r w:rsidR="0066225A">
              <w:tab/>
            </w:r>
            <w:r w:rsidR="0066225A">
              <w:tab/>
            </w:r>
            <w:r w:rsidR="000A2F8C">
              <w:tab/>
            </w:r>
            <w:r w:rsidR="0066225A">
              <w:tab/>
              <w:t>Luchs</w:t>
            </w:r>
          </w:p>
          <w:p w14:paraId="5EF20FF4" w14:textId="4462D5E9" w:rsidR="002B07BA" w:rsidRDefault="002B07BA" w:rsidP="002B07BA">
            <w:pPr>
              <w:pStyle w:val="01Eingabe1"/>
            </w:pPr>
            <w:r>
              <w:t>Abwaschbesen</w:t>
            </w:r>
            <w:r w:rsidR="0066225A">
              <w:tab/>
            </w:r>
            <w:r w:rsidR="0066225A">
              <w:tab/>
            </w:r>
            <w:r w:rsidR="0066225A">
              <w:tab/>
            </w:r>
            <w:r w:rsidR="0066225A">
              <w:tab/>
            </w:r>
            <w:r w:rsidR="0066225A">
              <w:tab/>
            </w:r>
            <w:r w:rsidR="000A2F8C">
              <w:tab/>
            </w:r>
            <w:r w:rsidR="0066225A">
              <w:tab/>
              <w:t>Luchs</w:t>
            </w:r>
          </w:p>
          <w:p w14:paraId="075AECFE" w14:textId="1EB52F60" w:rsidR="002B07BA" w:rsidRDefault="002B07BA" w:rsidP="002B07BA">
            <w:pPr>
              <w:pStyle w:val="01Eingabe1"/>
            </w:pPr>
            <w:proofErr w:type="spellStart"/>
            <w:r>
              <w:t>Chlüpperli</w:t>
            </w:r>
            <w:proofErr w:type="spellEnd"/>
            <w:r w:rsidR="0066225A">
              <w:tab/>
            </w:r>
            <w:r w:rsidR="0066225A">
              <w:tab/>
            </w:r>
            <w:r w:rsidR="0066225A">
              <w:tab/>
            </w:r>
            <w:r w:rsidR="0066225A">
              <w:tab/>
            </w:r>
            <w:r w:rsidR="0066225A">
              <w:tab/>
            </w:r>
            <w:r w:rsidR="000A2F8C">
              <w:tab/>
            </w:r>
            <w:r w:rsidR="0066225A">
              <w:tab/>
              <w:t>Luchs</w:t>
            </w:r>
          </w:p>
          <w:p w14:paraId="46428E96" w14:textId="27E746A6" w:rsidR="002B07BA" w:rsidRDefault="009838DE" w:rsidP="002B07BA">
            <w:pPr>
              <w:pStyle w:val="01Eingabe1"/>
            </w:pPr>
            <w:r>
              <w:t>Sprit</w:t>
            </w:r>
            <w:r w:rsidR="0066225A">
              <w:tab/>
            </w:r>
            <w:r w:rsidR="0066225A">
              <w:tab/>
            </w:r>
            <w:r w:rsidR="0066225A">
              <w:tab/>
            </w:r>
            <w:r w:rsidR="0066225A">
              <w:tab/>
            </w:r>
            <w:r w:rsidR="0066225A">
              <w:tab/>
            </w:r>
            <w:r w:rsidR="0066225A">
              <w:tab/>
            </w:r>
            <w:r w:rsidR="000A2F8C">
              <w:tab/>
            </w:r>
            <w:r w:rsidR="0066225A">
              <w:tab/>
              <w:t>Luchs</w:t>
            </w:r>
          </w:p>
          <w:p w14:paraId="0264E0D2" w14:textId="5D8D31C9" w:rsidR="009838DE" w:rsidRDefault="009838DE" w:rsidP="002B07BA">
            <w:pPr>
              <w:pStyle w:val="01Eingabe1"/>
            </w:pPr>
            <w:r>
              <w:t>Anzündwürfel</w:t>
            </w:r>
            <w:r w:rsidR="0066225A">
              <w:tab/>
            </w:r>
            <w:r w:rsidR="0066225A">
              <w:tab/>
            </w:r>
            <w:r w:rsidR="0066225A">
              <w:tab/>
            </w:r>
            <w:r w:rsidR="0066225A">
              <w:tab/>
            </w:r>
            <w:r w:rsidR="0066225A">
              <w:tab/>
            </w:r>
            <w:r w:rsidR="000A2F8C">
              <w:tab/>
            </w:r>
            <w:r w:rsidR="0066225A">
              <w:tab/>
              <w:t>Luchs</w:t>
            </w:r>
          </w:p>
          <w:p w14:paraId="6D729B83" w14:textId="6E8E20CC" w:rsidR="0066225A" w:rsidRDefault="0066225A" w:rsidP="0066225A">
            <w:pPr>
              <w:pStyle w:val="01Eingabe1"/>
            </w:pPr>
            <w:r>
              <w:t>Abfallsäcke (110l)</w:t>
            </w:r>
            <w:r>
              <w:tab/>
            </w:r>
            <w:r>
              <w:tab/>
            </w:r>
            <w:r>
              <w:tab/>
            </w:r>
            <w:r>
              <w:tab/>
            </w:r>
            <w:r w:rsidR="000A2F8C">
              <w:tab/>
            </w:r>
            <w:r>
              <w:tab/>
              <w:t>Adler</w:t>
            </w:r>
          </w:p>
          <w:p w14:paraId="731180F9" w14:textId="0CBBD9A5" w:rsidR="002B07BA" w:rsidRDefault="002B07BA" w:rsidP="002B07BA">
            <w:pPr>
              <w:pStyle w:val="01Eingabe1"/>
            </w:pPr>
            <w:r>
              <w:t>Akkuschrauber</w:t>
            </w:r>
            <w:r w:rsidR="0066225A">
              <w:tab/>
            </w:r>
            <w:r w:rsidR="0066225A">
              <w:tab/>
            </w:r>
            <w:r w:rsidR="0066225A">
              <w:tab/>
            </w:r>
            <w:r w:rsidR="0066225A">
              <w:tab/>
            </w:r>
            <w:r w:rsidR="000A2F8C">
              <w:tab/>
            </w:r>
            <w:r w:rsidR="0066225A">
              <w:tab/>
              <w:t>Adler</w:t>
            </w:r>
          </w:p>
          <w:p w14:paraId="018DC281" w14:textId="1D993874" w:rsidR="002C3AAC" w:rsidRDefault="002C3AAC" w:rsidP="002B07BA">
            <w:pPr>
              <w:pStyle w:val="01Eingabe1"/>
            </w:pPr>
            <w:r>
              <w:t>Motorsäge</w:t>
            </w:r>
            <w:r w:rsidR="0066225A">
              <w:tab/>
            </w:r>
            <w:r w:rsidR="0066225A">
              <w:tab/>
            </w:r>
            <w:r w:rsidR="0066225A">
              <w:tab/>
            </w:r>
            <w:r w:rsidR="0066225A">
              <w:tab/>
            </w:r>
            <w:r w:rsidR="0066225A">
              <w:tab/>
            </w:r>
            <w:r w:rsidR="000A2F8C">
              <w:tab/>
            </w:r>
            <w:r w:rsidR="0066225A">
              <w:tab/>
              <w:t>Adler</w:t>
            </w:r>
          </w:p>
          <w:p w14:paraId="366B8496" w14:textId="1A1785BF" w:rsidR="002B07BA" w:rsidRDefault="002B07BA" w:rsidP="002B07BA">
            <w:pPr>
              <w:pStyle w:val="01Eingabe1"/>
            </w:pPr>
            <w:r>
              <w:t>Schrauben</w:t>
            </w:r>
            <w:r w:rsidR="007E4C2A">
              <w:t xml:space="preserve"> (in verschiedenen Längen)</w:t>
            </w:r>
            <w:r w:rsidR="0066225A">
              <w:tab/>
            </w:r>
            <w:r w:rsidR="000A2F8C">
              <w:tab/>
            </w:r>
            <w:r w:rsidR="0066225A">
              <w:tab/>
              <w:t>Schüür</w:t>
            </w:r>
          </w:p>
          <w:p w14:paraId="55CA5166" w14:textId="1372AE6E" w:rsidR="002C3AAC" w:rsidRDefault="002C3AAC" w:rsidP="002B07BA">
            <w:pPr>
              <w:pStyle w:val="01Eingabe1"/>
            </w:pPr>
            <w:r>
              <w:t>Kabelbinder</w:t>
            </w:r>
            <w:r w:rsidR="0066225A">
              <w:tab/>
            </w:r>
            <w:r w:rsidR="0066225A">
              <w:tab/>
            </w:r>
            <w:r w:rsidR="0066225A">
              <w:tab/>
            </w:r>
            <w:r w:rsidR="0066225A">
              <w:tab/>
            </w:r>
            <w:r w:rsidR="0066225A">
              <w:tab/>
            </w:r>
            <w:r w:rsidR="000A2F8C">
              <w:tab/>
            </w:r>
            <w:r w:rsidR="0066225A">
              <w:tab/>
              <w:t>Luchs</w:t>
            </w:r>
          </w:p>
          <w:p w14:paraId="4A78F198" w14:textId="77777777" w:rsidR="00CC4748" w:rsidRPr="0097350A" w:rsidRDefault="00CC4748" w:rsidP="0066225A">
            <w:pPr>
              <w:pStyle w:val="01Eingabe1"/>
            </w:pPr>
          </w:p>
        </w:tc>
      </w:tr>
      <w:bookmarkEnd w:id="0"/>
    </w:tbl>
    <w:p w14:paraId="740CF5E5" w14:textId="77777777" w:rsidR="005E4A48" w:rsidRPr="00A43BA8" w:rsidRDefault="005E4A48"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296EF7EC" w14:textId="77777777" w:rsidTr="00DE43B2">
        <w:tc>
          <w:tcPr>
            <w:tcW w:w="5000" w:type="pct"/>
          </w:tcPr>
          <w:p w14:paraId="43FBAED5" w14:textId="77777777" w:rsidR="00AF272E" w:rsidRPr="00A43BA8" w:rsidRDefault="004871C2" w:rsidP="001E112B">
            <w:pPr>
              <w:pStyle w:val="05berschrift1"/>
            </w:pPr>
            <w:r>
              <w:t xml:space="preserve">Beilagen / </w:t>
            </w:r>
            <w:r w:rsidR="00AF272E" w:rsidRPr="00A43BA8">
              <w:t>Bemerkungen:</w:t>
            </w:r>
          </w:p>
        </w:tc>
      </w:tr>
      <w:tr w:rsidR="00AF272E" w:rsidRPr="00A43BA8" w14:paraId="77A61AC5" w14:textId="77777777" w:rsidTr="000A2F8C">
        <w:trPr>
          <w:trHeight w:val="20"/>
        </w:trPr>
        <w:tc>
          <w:tcPr>
            <w:tcW w:w="5000" w:type="pct"/>
          </w:tcPr>
          <w:p w14:paraId="2129EAB5" w14:textId="77777777" w:rsidR="00AF272E" w:rsidRDefault="002B07BA" w:rsidP="0097350A">
            <w:pPr>
              <w:pStyle w:val="01Eingabe1"/>
            </w:pPr>
            <w:r>
              <w:t>-</w:t>
            </w:r>
          </w:p>
          <w:p w14:paraId="601DF0A7" w14:textId="77777777" w:rsidR="00CC4748" w:rsidRPr="007874DA" w:rsidRDefault="00CC4748" w:rsidP="0097350A">
            <w:pPr>
              <w:pStyle w:val="01Eingabe1"/>
            </w:pPr>
          </w:p>
        </w:tc>
      </w:tr>
    </w:tbl>
    <w:p w14:paraId="3A5DEB2E" w14:textId="77777777" w:rsidR="00AF272E" w:rsidRPr="00A43BA8" w:rsidRDefault="00AF272E" w:rsidP="00DE43B2">
      <w:pPr>
        <w:pStyle w:val="01Eingabe1"/>
      </w:pPr>
    </w:p>
    <w:sectPr w:rsidR="00AF272E" w:rsidRPr="00A43BA8" w:rsidSect="006C6880">
      <w:headerReference w:type="default" r:id="rId7"/>
      <w:footerReference w:type="default" r:id="rId8"/>
      <w:footnotePr>
        <w:pos w:val="beneathText"/>
      </w:footnotePr>
      <w:pgSz w:w="11905" w:h="16837"/>
      <w:pgMar w:top="1956" w:right="851" w:bottom="851" w:left="851" w:header="720" w:footer="3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C4A6C" w14:textId="77777777" w:rsidR="0031576A" w:rsidRDefault="0031576A">
      <w:r>
        <w:separator/>
      </w:r>
    </w:p>
  </w:endnote>
  <w:endnote w:type="continuationSeparator" w:id="0">
    <w:p w14:paraId="5001D5C9" w14:textId="77777777" w:rsidR="0031576A" w:rsidRDefault="00315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A1025" w14:textId="65C0117C" w:rsidR="004F4DD9" w:rsidRDefault="00913BAF" w:rsidP="00F44425">
    <w:pPr>
      <w:pStyle w:val="Fuzeile"/>
    </w:pPr>
    <w:r>
      <w:rPr>
        <w:noProof/>
      </w:rPr>
      <w:fldChar w:fldCharType="begin"/>
    </w:r>
    <w:r>
      <w:rPr>
        <w:noProof/>
      </w:rPr>
      <w:instrText xml:space="preserve"> FILENAME \* MERGEFORMAT </w:instrText>
    </w:r>
    <w:r>
      <w:rPr>
        <w:noProof/>
      </w:rPr>
      <w:fldChar w:fldCharType="separate"/>
    </w:r>
    <w:r w:rsidR="00986DA4">
      <w:rPr>
        <w:noProof/>
      </w:rPr>
      <w:t>LA_1.1_Sparrows_Aufbau.docx</w:t>
    </w:r>
    <w:r>
      <w:rPr>
        <w:noProof/>
      </w:rPr>
      <w:fldChar w:fldCharType="end"/>
    </w:r>
    <w:r w:rsidR="0097350A">
      <w:ptab w:relativeTo="margin" w:alignment="center" w:leader="none"/>
    </w:r>
    <w:r w:rsidR="0097350A">
      <w:fldChar w:fldCharType="begin"/>
    </w:r>
    <w:r w:rsidR="0097350A">
      <w:instrText xml:space="preserve"> TIME \@ "dd.MM.yyyy" </w:instrText>
    </w:r>
    <w:r w:rsidR="0097350A">
      <w:fldChar w:fldCharType="separate"/>
    </w:r>
    <w:r w:rsidR="00986DA4">
      <w:rPr>
        <w:noProof/>
      </w:rPr>
      <w:t>03.06.2022</w:t>
    </w:r>
    <w:r w:rsidR="0097350A">
      <w:fldChar w:fldCharType="end"/>
    </w:r>
    <w:r w:rsidR="0097350A">
      <w:ptab w:relativeTo="margin" w:alignment="right" w:leader="none"/>
    </w:r>
    <w:r w:rsidR="0097350A">
      <w:t xml:space="preserve">Seite, </w:t>
    </w:r>
    <w:r w:rsidR="0097350A">
      <w:fldChar w:fldCharType="begin"/>
    </w:r>
    <w:r w:rsidR="0097350A">
      <w:instrText>PAGE   \* MERGEFORMAT</w:instrText>
    </w:r>
    <w:r w:rsidR="0097350A">
      <w:fldChar w:fldCharType="separate"/>
    </w:r>
    <w:r w:rsidR="00E109D3">
      <w:rPr>
        <w:noProof/>
      </w:rPr>
      <w:t>3</w:t>
    </w:r>
    <w:r w:rsidR="0097350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4C720" w14:textId="77777777" w:rsidR="0031576A" w:rsidRDefault="0031576A">
      <w:r>
        <w:separator/>
      </w:r>
    </w:p>
  </w:footnote>
  <w:footnote w:type="continuationSeparator" w:id="0">
    <w:p w14:paraId="6AF9E87D" w14:textId="77777777" w:rsidR="0031576A" w:rsidRDefault="00315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CABB" w14:textId="77777777" w:rsidR="00805BF8" w:rsidRPr="00845364" w:rsidRDefault="004871C2" w:rsidP="00845364">
    <w:pPr>
      <w:pStyle w:val="Kopfzeile"/>
      <w:jc w:val="center"/>
      <w:rPr>
        <w:rStyle w:val="KopfzeileZchn"/>
        <w:b/>
      </w:rPr>
    </w:pPr>
    <w:r>
      <w:rPr>
        <w:rStyle w:val="KopfzeileZchn"/>
        <w:noProof/>
        <w:lang w:val="de-CH" w:eastAsia="de-CH"/>
      </w:rPr>
      <w:drawing>
        <wp:anchor distT="0" distB="0" distL="114300" distR="114300" simplePos="0" relativeHeight="251661312" behindDoc="0" locked="0" layoutInCell="1" allowOverlap="1" wp14:anchorId="69EC6094" wp14:editId="2C420E0B">
          <wp:simplePos x="0" y="0"/>
          <wp:positionH relativeFrom="margin">
            <wp:align>left</wp:align>
          </wp:positionH>
          <wp:positionV relativeFrom="paragraph">
            <wp:posOffset>9525</wp:posOffset>
          </wp:positionV>
          <wp:extent cx="726409" cy="720000"/>
          <wp:effectExtent l="0" t="0" r="0" b="4445"/>
          <wp:wrapNone/>
          <wp:docPr id="2" name="Grafik 2" descr="X:\Downloads\ce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wnloads\cevi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409"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364" w:rsidRPr="00845364">
      <w:rPr>
        <w:noProof/>
        <w:lang w:val="de-CH" w:eastAsia="de-CH"/>
      </w:rPr>
      <w:drawing>
        <wp:anchor distT="0" distB="0" distL="114935" distR="114935" simplePos="0" relativeHeight="251659264" behindDoc="1" locked="0" layoutInCell="1" allowOverlap="1" wp14:anchorId="7D2194A2" wp14:editId="0C50067D">
          <wp:simplePos x="0" y="0"/>
          <wp:positionH relativeFrom="margin">
            <wp:align>right</wp:align>
          </wp:positionH>
          <wp:positionV relativeFrom="paragraph">
            <wp:posOffset>9525</wp:posOffset>
          </wp:positionV>
          <wp:extent cx="703083" cy="720000"/>
          <wp:effectExtent l="0" t="0" r="1905" b="4445"/>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3083" cy="720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45364">
      <w:rPr>
        <w:rStyle w:val="KopfzeileZchn"/>
      </w:rPr>
      <w:t>J+S Lageraktivität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2CA4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FE34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36CD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00C9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1E2D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2A99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89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02D4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2C3E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B270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AE655B5"/>
    <w:multiLevelType w:val="hybridMultilevel"/>
    <w:tmpl w:val="B02880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E620093"/>
    <w:multiLevelType w:val="hybridMultilevel"/>
    <w:tmpl w:val="5A6E8D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EC01031"/>
    <w:multiLevelType w:val="hybridMultilevel"/>
    <w:tmpl w:val="D59C3EC6"/>
    <w:lvl w:ilvl="0" w:tplc="9C526C70">
      <w:start w:val="1"/>
      <w:numFmt w:val="bullet"/>
      <w:pStyle w:val="03Aufzhlun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1A22FC"/>
    <w:multiLevelType w:val="hybridMultilevel"/>
    <w:tmpl w:val="C7A21D28"/>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D770D4"/>
    <w:multiLevelType w:val="hybridMultilevel"/>
    <w:tmpl w:val="A3CC63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34261C"/>
    <w:multiLevelType w:val="hybridMultilevel"/>
    <w:tmpl w:val="5734E9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02549794">
    <w:abstractNumId w:val="10"/>
  </w:num>
  <w:num w:numId="2" w16cid:durableId="993097122">
    <w:abstractNumId w:val="13"/>
  </w:num>
  <w:num w:numId="3" w16cid:durableId="252207636">
    <w:abstractNumId w:val="9"/>
  </w:num>
  <w:num w:numId="4" w16cid:durableId="708802189">
    <w:abstractNumId w:val="7"/>
  </w:num>
  <w:num w:numId="5" w16cid:durableId="1011638700">
    <w:abstractNumId w:val="6"/>
  </w:num>
  <w:num w:numId="6" w16cid:durableId="1900676329">
    <w:abstractNumId w:val="5"/>
  </w:num>
  <w:num w:numId="7" w16cid:durableId="577448170">
    <w:abstractNumId w:val="4"/>
  </w:num>
  <w:num w:numId="8" w16cid:durableId="2048531645">
    <w:abstractNumId w:val="8"/>
  </w:num>
  <w:num w:numId="9" w16cid:durableId="520247227">
    <w:abstractNumId w:val="3"/>
  </w:num>
  <w:num w:numId="10" w16cid:durableId="2121561946">
    <w:abstractNumId w:val="2"/>
  </w:num>
  <w:num w:numId="11" w16cid:durableId="1694846946">
    <w:abstractNumId w:val="1"/>
  </w:num>
  <w:num w:numId="12" w16cid:durableId="1561552483">
    <w:abstractNumId w:val="0"/>
  </w:num>
  <w:num w:numId="13" w16cid:durableId="2075813437">
    <w:abstractNumId w:val="11"/>
  </w:num>
  <w:num w:numId="14" w16cid:durableId="548498742">
    <w:abstractNumId w:val="16"/>
  </w:num>
  <w:num w:numId="15" w16cid:durableId="1000932489">
    <w:abstractNumId w:val="15"/>
  </w:num>
  <w:num w:numId="16" w16cid:durableId="812910395">
    <w:abstractNumId w:val="14"/>
  </w:num>
  <w:num w:numId="17" w16cid:durableId="17091822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7BA"/>
    <w:rsid w:val="000038FD"/>
    <w:rsid w:val="0000738D"/>
    <w:rsid w:val="0008167F"/>
    <w:rsid w:val="000A2F8C"/>
    <w:rsid w:val="000B3761"/>
    <w:rsid w:val="000E2091"/>
    <w:rsid w:val="000E7309"/>
    <w:rsid w:val="0010335B"/>
    <w:rsid w:val="001210B7"/>
    <w:rsid w:val="0012614A"/>
    <w:rsid w:val="00142AA0"/>
    <w:rsid w:val="001466F1"/>
    <w:rsid w:val="001543EB"/>
    <w:rsid w:val="0016625F"/>
    <w:rsid w:val="00176651"/>
    <w:rsid w:val="00181122"/>
    <w:rsid w:val="00183FFD"/>
    <w:rsid w:val="0019055B"/>
    <w:rsid w:val="001A172E"/>
    <w:rsid w:val="001B2080"/>
    <w:rsid w:val="001B23FC"/>
    <w:rsid w:val="001C713C"/>
    <w:rsid w:val="001C7348"/>
    <w:rsid w:val="001C79A1"/>
    <w:rsid w:val="001E112B"/>
    <w:rsid w:val="001F445F"/>
    <w:rsid w:val="001F7DB7"/>
    <w:rsid w:val="002007CA"/>
    <w:rsid w:val="0021286A"/>
    <w:rsid w:val="00216B90"/>
    <w:rsid w:val="002272A1"/>
    <w:rsid w:val="00232786"/>
    <w:rsid w:val="00236A2D"/>
    <w:rsid w:val="00254882"/>
    <w:rsid w:val="002703FB"/>
    <w:rsid w:val="00296625"/>
    <w:rsid w:val="002B07BA"/>
    <w:rsid w:val="002B0F5E"/>
    <w:rsid w:val="002B2FB0"/>
    <w:rsid w:val="002C3AAC"/>
    <w:rsid w:val="002C63E4"/>
    <w:rsid w:val="0031576A"/>
    <w:rsid w:val="003266EE"/>
    <w:rsid w:val="00376BF8"/>
    <w:rsid w:val="00390156"/>
    <w:rsid w:val="003A1A2A"/>
    <w:rsid w:val="003E1CAB"/>
    <w:rsid w:val="003F335E"/>
    <w:rsid w:val="003F5DAD"/>
    <w:rsid w:val="0041316B"/>
    <w:rsid w:val="004365CF"/>
    <w:rsid w:val="00470D2A"/>
    <w:rsid w:val="0047547D"/>
    <w:rsid w:val="004871C2"/>
    <w:rsid w:val="004A34AD"/>
    <w:rsid w:val="004C4A14"/>
    <w:rsid w:val="004C75DD"/>
    <w:rsid w:val="004E19B5"/>
    <w:rsid w:val="004E2AEE"/>
    <w:rsid w:val="004F161E"/>
    <w:rsid w:val="004F4DD9"/>
    <w:rsid w:val="00556893"/>
    <w:rsid w:val="00561D9A"/>
    <w:rsid w:val="005640F6"/>
    <w:rsid w:val="00575A89"/>
    <w:rsid w:val="0058101F"/>
    <w:rsid w:val="00586B31"/>
    <w:rsid w:val="005906EB"/>
    <w:rsid w:val="005C4919"/>
    <w:rsid w:val="005C4FD1"/>
    <w:rsid w:val="005C52A8"/>
    <w:rsid w:val="005D4C29"/>
    <w:rsid w:val="005E4A48"/>
    <w:rsid w:val="005E7286"/>
    <w:rsid w:val="005E7BF9"/>
    <w:rsid w:val="005F1BCF"/>
    <w:rsid w:val="00613159"/>
    <w:rsid w:val="0061352A"/>
    <w:rsid w:val="006422E7"/>
    <w:rsid w:val="006534D3"/>
    <w:rsid w:val="00660F2C"/>
    <w:rsid w:val="0066225A"/>
    <w:rsid w:val="00685CC9"/>
    <w:rsid w:val="006915E2"/>
    <w:rsid w:val="006B5E91"/>
    <w:rsid w:val="006B687D"/>
    <w:rsid w:val="006B7C15"/>
    <w:rsid w:val="006C4AD7"/>
    <w:rsid w:val="006C6880"/>
    <w:rsid w:val="00715B84"/>
    <w:rsid w:val="00731C40"/>
    <w:rsid w:val="0073450F"/>
    <w:rsid w:val="00752F70"/>
    <w:rsid w:val="00767C10"/>
    <w:rsid w:val="007874DA"/>
    <w:rsid w:val="007A2C2B"/>
    <w:rsid w:val="007A32C4"/>
    <w:rsid w:val="007C42A4"/>
    <w:rsid w:val="007C6938"/>
    <w:rsid w:val="007C7091"/>
    <w:rsid w:val="007D5746"/>
    <w:rsid w:val="007E4863"/>
    <w:rsid w:val="007E4C2A"/>
    <w:rsid w:val="007F1529"/>
    <w:rsid w:val="007F532B"/>
    <w:rsid w:val="00804F56"/>
    <w:rsid w:val="00805BF8"/>
    <w:rsid w:val="00841DB2"/>
    <w:rsid w:val="00845364"/>
    <w:rsid w:val="00850B6B"/>
    <w:rsid w:val="00851A80"/>
    <w:rsid w:val="0085792F"/>
    <w:rsid w:val="00887725"/>
    <w:rsid w:val="00913BAF"/>
    <w:rsid w:val="00914292"/>
    <w:rsid w:val="00926F69"/>
    <w:rsid w:val="00933F42"/>
    <w:rsid w:val="0097350A"/>
    <w:rsid w:val="009838DE"/>
    <w:rsid w:val="00986DA4"/>
    <w:rsid w:val="009A4CC0"/>
    <w:rsid w:val="009A6FE7"/>
    <w:rsid w:val="009B28FC"/>
    <w:rsid w:val="009B2D65"/>
    <w:rsid w:val="009B32D1"/>
    <w:rsid w:val="009D5C7B"/>
    <w:rsid w:val="00A14AAF"/>
    <w:rsid w:val="00A16E02"/>
    <w:rsid w:val="00A41E0A"/>
    <w:rsid w:val="00A43BA8"/>
    <w:rsid w:val="00A52469"/>
    <w:rsid w:val="00A662E9"/>
    <w:rsid w:val="00AB37A4"/>
    <w:rsid w:val="00AC7BBA"/>
    <w:rsid w:val="00AD3862"/>
    <w:rsid w:val="00AF272E"/>
    <w:rsid w:val="00B024EB"/>
    <w:rsid w:val="00B15A88"/>
    <w:rsid w:val="00B257FC"/>
    <w:rsid w:val="00B41BB7"/>
    <w:rsid w:val="00B5291A"/>
    <w:rsid w:val="00B56494"/>
    <w:rsid w:val="00B73B19"/>
    <w:rsid w:val="00B95620"/>
    <w:rsid w:val="00BD7949"/>
    <w:rsid w:val="00BF2A95"/>
    <w:rsid w:val="00C019EF"/>
    <w:rsid w:val="00C120A7"/>
    <w:rsid w:val="00C12579"/>
    <w:rsid w:val="00C17708"/>
    <w:rsid w:val="00C3185F"/>
    <w:rsid w:val="00C32882"/>
    <w:rsid w:val="00C930A5"/>
    <w:rsid w:val="00CB7CE9"/>
    <w:rsid w:val="00CC283D"/>
    <w:rsid w:val="00CC4748"/>
    <w:rsid w:val="00CE15DF"/>
    <w:rsid w:val="00CE1FC6"/>
    <w:rsid w:val="00D13088"/>
    <w:rsid w:val="00D21436"/>
    <w:rsid w:val="00D41412"/>
    <w:rsid w:val="00D51CE7"/>
    <w:rsid w:val="00D75063"/>
    <w:rsid w:val="00D750AB"/>
    <w:rsid w:val="00D86B19"/>
    <w:rsid w:val="00D97510"/>
    <w:rsid w:val="00DA3C15"/>
    <w:rsid w:val="00DA5C0B"/>
    <w:rsid w:val="00DC00B8"/>
    <w:rsid w:val="00DC17F0"/>
    <w:rsid w:val="00DC4A47"/>
    <w:rsid w:val="00DD104B"/>
    <w:rsid w:val="00DE43B2"/>
    <w:rsid w:val="00E109D3"/>
    <w:rsid w:val="00E54C29"/>
    <w:rsid w:val="00E832E9"/>
    <w:rsid w:val="00EA29B4"/>
    <w:rsid w:val="00EA31C2"/>
    <w:rsid w:val="00EA4D09"/>
    <w:rsid w:val="00EB0BAA"/>
    <w:rsid w:val="00EB2EE6"/>
    <w:rsid w:val="00EC2C8E"/>
    <w:rsid w:val="00ED523B"/>
    <w:rsid w:val="00EF7FC0"/>
    <w:rsid w:val="00F0490D"/>
    <w:rsid w:val="00F104C2"/>
    <w:rsid w:val="00F34653"/>
    <w:rsid w:val="00F35E9C"/>
    <w:rsid w:val="00F44425"/>
    <w:rsid w:val="00F44E3B"/>
    <w:rsid w:val="00FC2D25"/>
    <w:rsid w:val="00FD1139"/>
    <w:rsid w:val="00FE059F"/>
    <w:rsid w:val="00FF7C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71547"/>
  <w15:chartTrackingRefBased/>
  <w15:docId w15:val="{030ED714-0F1E-4C1C-9788-439DFE87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2579"/>
    <w:pPr>
      <w:suppressAutoHyphens/>
    </w:pPr>
    <w:rPr>
      <w:rFonts w:ascii="Cambria" w:hAnsi="Cambria"/>
      <w:sz w:val="22"/>
      <w:lang w:val="de-DE" w:eastAsia="ar-SA"/>
    </w:rPr>
  </w:style>
  <w:style w:type="paragraph" w:styleId="berschrift1">
    <w:name w:val="heading 1"/>
    <w:basedOn w:val="Standard"/>
    <w:link w:val="berschrift1Zchn"/>
    <w:rsid w:val="006C6880"/>
    <w:pPr>
      <w:outlineLvl w:val="0"/>
    </w:pPr>
    <w:rPr>
      <w:b/>
    </w:rPr>
  </w:style>
  <w:style w:type="paragraph" w:styleId="berschrift2">
    <w:name w:val="heading 2"/>
    <w:basedOn w:val="berschrift3"/>
    <w:next w:val="Standard"/>
    <w:link w:val="berschrift2Zchn"/>
    <w:rsid w:val="00F44425"/>
    <w:pPr>
      <w:outlineLvl w:val="1"/>
    </w:pPr>
  </w:style>
  <w:style w:type="paragraph" w:styleId="berschrift3">
    <w:name w:val="heading 3"/>
    <w:basedOn w:val="Standard"/>
    <w:next w:val="Standard"/>
    <w:link w:val="berschrift3Zchn"/>
    <w:uiPriority w:val="9"/>
    <w:unhideWhenUsed/>
    <w:rsid w:val="00850B6B"/>
    <w:pPr>
      <w:jc w:val="righ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pPr>
      <w:spacing w:after="120"/>
    </w:pPr>
  </w:style>
  <w:style w:type="paragraph" w:styleId="Liste">
    <w:name w:val="List"/>
    <w:basedOn w:val="Textkrper"/>
    <w:semiHidden/>
    <w:rPr>
      <w:rFonts w:cs="Tahoma"/>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table" w:styleId="Tabellenraster">
    <w:name w:val="Table Grid"/>
    <w:basedOn w:val="NormaleTabelle"/>
    <w:uiPriority w:val="59"/>
    <w:rsid w:val="004F1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7350A"/>
    <w:rPr>
      <w:rFonts w:ascii="Cambria" w:hAnsi="Cambria"/>
      <w:b/>
      <w:sz w:val="22"/>
      <w:lang w:val="de-DE" w:eastAsia="ar-SA"/>
    </w:rPr>
  </w:style>
  <w:style w:type="paragraph" w:customStyle="1" w:styleId="05berschrift1">
    <w:name w:val="_05_Überschrift 1"/>
    <w:basedOn w:val="berschrift1"/>
    <w:link w:val="05berschrift1Zchn"/>
    <w:qFormat/>
    <w:rsid w:val="001E112B"/>
  </w:style>
  <w:style w:type="paragraph" w:customStyle="1" w:styleId="06berschrift2">
    <w:name w:val="_06_Überschrift 2"/>
    <w:basedOn w:val="berschrift2"/>
    <w:link w:val="06berschrift2Zchn"/>
    <w:qFormat/>
    <w:rsid w:val="00F44425"/>
  </w:style>
  <w:style w:type="character" w:styleId="Platzhaltertext">
    <w:name w:val="Placeholder Text"/>
    <w:basedOn w:val="Absatz-Standardschriftart"/>
    <w:uiPriority w:val="99"/>
    <w:semiHidden/>
    <w:rsid w:val="00BF2A95"/>
    <w:rPr>
      <w:color w:val="808080"/>
    </w:rPr>
  </w:style>
  <w:style w:type="character" w:styleId="Kommentarzeichen">
    <w:name w:val="annotation reference"/>
    <w:basedOn w:val="Absatz-Standardschriftart"/>
    <w:uiPriority w:val="99"/>
    <w:semiHidden/>
    <w:unhideWhenUsed/>
    <w:rsid w:val="00914292"/>
    <w:rPr>
      <w:sz w:val="16"/>
      <w:szCs w:val="16"/>
    </w:rPr>
  </w:style>
  <w:style w:type="paragraph" w:styleId="Kommentartext">
    <w:name w:val="annotation text"/>
    <w:basedOn w:val="Standard"/>
    <w:link w:val="KommentartextZchn"/>
    <w:uiPriority w:val="99"/>
    <w:semiHidden/>
    <w:unhideWhenUsed/>
    <w:rsid w:val="00914292"/>
    <w:rPr>
      <w:sz w:val="20"/>
    </w:rPr>
  </w:style>
  <w:style w:type="character" w:customStyle="1" w:styleId="KommentartextZchn">
    <w:name w:val="Kommentartext Zchn"/>
    <w:basedOn w:val="Absatz-Standardschriftart"/>
    <w:link w:val="Kommentartext"/>
    <w:uiPriority w:val="99"/>
    <w:semiHidden/>
    <w:rsid w:val="00914292"/>
    <w:rPr>
      <w:rFonts w:ascii="Arial" w:hAnsi="Arial"/>
      <w:lang w:val="de-DE" w:eastAsia="ar-SA"/>
    </w:rPr>
  </w:style>
  <w:style w:type="paragraph" w:styleId="Kommentarthema">
    <w:name w:val="annotation subject"/>
    <w:basedOn w:val="Kommentartext"/>
    <w:next w:val="Kommentartext"/>
    <w:link w:val="KommentarthemaZchn"/>
    <w:uiPriority w:val="99"/>
    <w:semiHidden/>
    <w:unhideWhenUsed/>
    <w:rsid w:val="00914292"/>
    <w:rPr>
      <w:b/>
      <w:bCs/>
    </w:rPr>
  </w:style>
  <w:style w:type="character" w:customStyle="1" w:styleId="KommentarthemaZchn">
    <w:name w:val="Kommentarthema Zchn"/>
    <w:basedOn w:val="KommentartextZchn"/>
    <w:link w:val="Kommentarthema"/>
    <w:uiPriority w:val="99"/>
    <w:semiHidden/>
    <w:rsid w:val="00914292"/>
    <w:rPr>
      <w:rFonts w:ascii="Arial" w:hAnsi="Arial"/>
      <w:b/>
      <w:bCs/>
      <w:lang w:val="de-DE" w:eastAsia="ar-SA"/>
    </w:rPr>
  </w:style>
  <w:style w:type="paragraph" w:customStyle="1" w:styleId="01Eingabe1">
    <w:name w:val="_01_Eingabe 1"/>
    <w:basedOn w:val="Standard"/>
    <w:link w:val="01Eingabe1Zchn"/>
    <w:qFormat/>
    <w:rsid w:val="00181122"/>
  </w:style>
  <w:style w:type="character" w:customStyle="1" w:styleId="FuzeileZchn">
    <w:name w:val="Fußzeile Zchn"/>
    <w:basedOn w:val="Absatz-Standardschriftart"/>
    <w:link w:val="Fuzeile"/>
    <w:uiPriority w:val="99"/>
    <w:rsid w:val="00254882"/>
    <w:rPr>
      <w:rFonts w:ascii="Arial" w:hAnsi="Arial"/>
      <w:sz w:val="22"/>
      <w:lang w:val="de-DE" w:eastAsia="ar-SA"/>
    </w:rPr>
  </w:style>
  <w:style w:type="paragraph" w:customStyle="1" w:styleId="03Aufzhlung">
    <w:name w:val="_03_Aufzählung"/>
    <w:basedOn w:val="Standard"/>
    <w:link w:val="03AufzhlungZchn"/>
    <w:qFormat/>
    <w:rsid w:val="005906EB"/>
    <w:pPr>
      <w:numPr>
        <w:numId w:val="2"/>
      </w:numPr>
    </w:pPr>
  </w:style>
  <w:style w:type="paragraph" w:customStyle="1" w:styleId="02Eingabe2">
    <w:name w:val="_02_Eingabe 2"/>
    <w:basedOn w:val="Standard"/>
    <w:link w:val="02Eingabe2Zchn"/>
    <w:qFormat/>
    <w:rsid w:val="00181122"/>
    <w:pPr>
      <w:jc w:val="right"/>
    </w:pPr>
  </w:style>
  <w:style w:type="character" w:customStyle="1" w:styleId="02Eingabe2Zchn">
    <w:name w:val="_02_Eingabe 2 Zchn"/>
    <w:basedOn w:val="Absatz-Standardschriftart"/>
    <w:link w:val="02Eingabe2"/>
    <w:rsid w:val="00181122"/>
    <w:rPr>
      <w:rFonts w:ascii="Cambria" w:hAnsi="Cambria"/>
      <w:sz w:val="22"/>
      <w:lang w:val="de-DE" w:eastAsia="ar-SA"/>
    </w:rPr>
  </w:style>
  <w:style w:type="character" w:customStyle="1" w:styleId="01Eingabe1Zchn">
    <w:name w:val="_01_Eingabe 1 Zchn"/>
    <w:basedOn w:val="Absatz-Standardschriftart"/>
    <w:link w:val="01Eingabe1"/>
    <w:rsid w:val="00181122"/>
    <w:rPr>
      <w:rFonts w:ascii="Cambria" w:hAnsi="Cambria"/>
      <w:sz w:val="22"/>
      <w:lang w:val="de-DE" w:eastAsia="ar-SA"/>
    </w:rPr>
  </w:style>
  <w:style w:type="paragraph" w:customStyle="1" w:styleId="04Titel">
    <w:name w:val="_04_Titel"/>
    <w:basedOn w:val="Standard"/>
    <w:link w:val="04TitelZchn"/>
    <w:qFormat/>
    <w:rsid w:val="00DE43B2"/>
    <w:pPr>
      <w:spacing w:after="240"/>
      <w:outlineLvl w:val="1"/>
    </w:pPr>
    <w:rPr>
      <w:b/>
      <w:sz w:val="28"/>
      <w:szCs w:val="28"/>
    </w:rPr>
  </w:style>
  <w:style w:type="character" w:customStyle="1" w:styleId="03AufzhlungZchn">
    <w:name w:val="_03_Aufzählung Zchn"/>
    <w:basedOn w:val="01Eingabe1Zchn"/>
    <w:link w:val="03Aufzhlung"/>
    <w:rsid w:val="001E112B"/>
    <w:rPr>
      <w:rFonts w:ascii="Cambria" w:hAnsi="Cambria"/>
      <w:sz w:val="22"/>
      <w:lang w:val="de-DE" w:eastAsia="ar-SA"/>
    </w:rPr>
  </w:style>
  <w:style w:type="character" w:customStyle="1" w:styleId="KopfzeileZchn">
    <w:name w:val="Kopfzeile Zchn"/>
    <w:basedOn w:val="Absatz-Standardschriftart"/>
    <w:link w:val="Kopfzeile"/>
    <w:uiPriority w:val="99"/>
    <w:rsid w:val="000E7309"/>
    <w:rPr>
      <w:rFonts w:ascii="Cambria" w:hAnsi="Cambria"/>
      <w:sz w:val="22"/>
      <w:lang w:val="de-DE" w:eastAsia="ar-SA"/>
    </w:rPr>
  </w:style>
  <w:style w:type="character" w:customStyle="1" w:styleId="berschrift1Zchn">
    <w:name w:val="Überschrift 1 Zchn"/>
    <w:basedOn w:val="Absatz-Standardschriftart"/>
    <w:link w:val="berschrift1"/>
    <w:rsid w:val="001E112B"/>
    <w:rPr>
      <w:rFonts w:ascii="Cambria" w:hAnsi="Cambria"/>
      <w:b/>
      <w:sz w:val="22"/>
      <w:lang w:val="de-DE" w:eastAsia="ar-SA"/>
    </w:rPr>
  </w:style>
  <w:style w:type="character" w:customStyle="1" w:styleId="04TitelZchn">
    <w:name w:val="_04_Titel Zchn"/>
    <w:basedOn w:val="Absatz-Standardschriftart"/>
    <w:link w:val="04Titel"/>
    <w:rsid w:val="00DE43B2"/>
    <w:rPr>
      <w:rFonts w:ascii="Cambria" w:hAnsi="Cambria"/>
      <w:b/>
      <w:sz w:val="28"/>
      <w:szCs w:val="28"/>
      <w:lang w:val="de-DE" w:eastAsia="ar-SA"/>
    </w:rPr>
  </w:style>
  <w:style w:type="character" w:customStyle="1" w:styleId="05berschrift1Zchn">
    <w:name w:val="_05_Überschrift 1 Zchn"/>
    <w:basedOn w:val="berschrift1Zchn"/>
    <w:link w:val="05berschrift1"/>
    <w:rsid w:val="001E112B"/>
    <w:rPr>
      <w:rFonts w:ascii="Cambria" w:hAnsi="Cambria"/>
      <w:b/>
      <w:sz w:val="22"/>
      <w:lang w:val="de-DE" w:eastAsia="ar-SA"/>
    </w:rPr>
  </w:style>
  <w:style w:type="character" w:customStyle="1" w:styleId="berschrift2Zchn">
    <w:name w:val="Überschrift 2 Zchn"/>
    <w:basedOn w:val="berschrift3Zchn"/>
    <w:link w:val="berschrift2"/>
    <w:rsid w:val="00F44425"/>
    <w:rPr>
      <w:rFonts w:ascii="Cambria" w:hAnsi="Cambria"/>
      <w:b/>
      <w:sz w:val="22"/>
      <w:lang w:val="de-DE" w:eastAsia="ar-SA"/>
    </w:rPr>
  </w:style>
  <w:style w:type="character" w:customStyle="1" w:styleId="06berschrift2Zchn">
    <w:name w:val="_06_Überschrift 2 Zchn"/>
    <w:basedOn w:val="berschrift2Zchn"/>
    <w:link w:val="06berschrift2"/>
    <w:rsid w:val="00F44425"/>
    <w:rPr>
      <w:rFonts w:ascii="Cambria" w:hAnsi="Cambria"/>
      <w:b/>
      <w:sz w:val="22"/>
      <w:lang w:val="de-DE" w:eastAsia="ar-SA"/>
    </w:rPr>
  </w:style>
  <w:style w:type="character" w:customStyle="1" w:styleId="TextkrperZchn">
    <w:name w:val="Textkörper Zchn"/>
    <w:basedOn w:val="Absatz-Standardschriftart"/>
    <w:link w:val="Textkrper"/>
    <w:semiHidden/>
    <w:rsid w:val="00D750AB"/>
    <w:rPr>
      <w:rFonts w:ascii="Cambria" w:hAnsi="Cambria"/>
      <w:sz w:val="22"/>
      <w:lang w:val="de-DE" w:eastAsia="ar-SA"/>
    </w:rPr>
  </w:style>
  <w:style w:type="paragraph" w:customStyle="1" w:styleId="Eingabe2">
    <w:name w:val="Eingabe 2"/>
    <w:basedOn w:val="Standard"/>
    <w:link w:val="Eingabe2Zchn"/>
    <w:qFormat/>
    <w:rsid w:val="002B07BA"/>
  </w:style>
  <w:style w:type="character" w:customStyle="1" w:styleId="Eingabe2Zchn">
    <w:name w:val="Eingabe 2 Zchn"/>
    <w:basedOn w:val="Absatz-Standardschriftart"/>
    <w:link w:val="Eingabe2"/>
    <w:rsid w:val="002B07BA"/>
    <w:rPr>
      <w:rFonts w:ascii="Cambria" w:hAnsi="Cambria"/>
      <w:sz w:val="22"/>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a\Dropbox\Pfi-La\Vorlagen%20und%20Hilfsmittel%20(f&#252;r%20Leiter)\03_Vorlagen\VORLAGE_LA-Block.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VORLAGE_LA-Block.dotx</Template>
  <TotalTime>0</TotalTime>
  <Pages>4</Pages>
  <Words>838</Words>
  <Characters>5284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Lageraktivität-Block</vt:lpstr>
    </vt:vector>
  </TitlesOfParts>
  <Manager>Fabian Wydler</Manager>
  <Company>Cevi Wetzikon</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Lageraktivität-Block</dc:title>
  <dc:subject>J+S-Lager</dc:subject>
  <dc:creator>Fabian Wydler</dc:creator>
  <cp:keywords/>
  <dc:description>Dieses Dokument kann eingesetzt werden um Lageraktivität-Blöcke in J+S-Lager vorzubereiten und zu dokumentieren. Der J+S-Coach benötigt von jedem Block ein solches Dossier.</dc:description>
  <cp:lastModifiedBy>Fabian Wydler</cp:lastModifiedBy>
  <cp:revision>46</cp:revision>
  <cp:lastPrinted>2022-06-03T04:34:00Z</cp:lastPrinted>
  <dcterms:created xsi:type="dcterms:W3CDTF">2017-04-22T11:00:00Z</dcterms:created>
  <dcterms:modified xsi:type="dcterms:W3CDTF">2022-06-03T04:34:00Z</dcterms:modified>
  <cp:category>Jugend und Sport</cp:category>
  <cp:version>1.0</cp:version>
</cp:coreProperties>
</file>