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636BBD" w14:textId="088C824F" w:rsidR="001543EB" w:rsidRPr="00DE43B2" w:rsidRDefault="1313E80F" w:rsidP="00DE43B2">
      <w:pPr>
        <w:pStyle w:val="04Titel"/>
        <w:rPr>
          <w:sz w:val="20"/>
          <w:szCs w:val="20"/>
        </w:rPr>
      </w:pPr>
      <w:r>
        <w:t>Lagersport-Block 3.2 Cevi City</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17FD690D" w14:textId="77777777" w:rsidTr="41957B77">
        <w:trPr>
          <w:trHeight w:val="42"/>
        </w:trPr>
        <w:tc>
          <w:tcPr>
            <w:tcW w:w="2500" w:type="pct"/>
            <w:vAlign w:val="center"/>
          </w:tcPr>
          <w:p w14:paraId="1F28F267" w14:textId="77777777" w:rsidR="00EA4D09" w:rsidRDefault="00EA4D09" w:rsidP="001E112B">
            <w:pPr>
              <w:pStyle w:val="05berschrift1"/>
            </w:pPr>
            <w:r w:rsidRPr="00A43BA8">
              <w:t>Stufe:</w:t>
            </w:r>
          </w:p>
          <w:p w14:paraId="00E80A80" w14:textId="41BEAC48" w:rsidR="00EA4D09" w:rsidRPr="001543EB" w:rsidRDefault="00FD68AA" w:rsidP="00181122">
            <w:pPr>
              <w:pStyle w:val="02Eingabe2"/>
            </w:pPr>
            <w:r>
              <w:t>Abteilung</w:t>
            </w:r>
          </w:p>
        </w:tc>
        <w:tc>
          <w:tcPr>
            <w:tcW w:w="2500" w:type="pct"/>
            <w:gridSpan w:val="2"/>
            <w:vAlign w:val="center"/>
          </w:tcPr>
          <w:p w14:paraId="60E78300"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2C99812D" w14:textId="17D58B14" w:rsidR="00EA4D09" w:rsidRPr="00EA4D09" w:rsidRDefault="00302139" w:rsidP="00181122">
            <w:pPr>
              <w:pStyle w:val="02Eingabe2"/>
            </w:pPr>
            <w:r w:rsidRPr="00302139">
              <w:t xml:space="preserve"> Kindersport, Jugendsport</w:t>
            </w:r>
            <w:r w:rsidR="00DB625B">
              <w:t>; 29 TN</w:t>
            </w:r>
          </w:p>
        </w:tc>
      </w:tr>
      <w:tr w:rsidR="00EB2EE6" w:rsidRPr="00A43BA8" w14:paraId="579A042B" w14:textId="77777777" w:rsidTr="41957B77">
        <w:trPr>
          <w:trHeight w:val="42"/>
        </w:trPr>
        <w:tc>
          <w:tcPr>
            <w:tcW w:w="2500" w:type="pct"/>
            <w:noWrap/>
            <w:vAlign w:val="center"/>
          </w:tcPr>
          <w:p w14:paraId="6FB3D90F"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619AFD46" w14:textId="2AAACC74" w:rsidR="00A14AAF" w:rsidRPr="001543EB" w:rsidRDefault="00297730" w:rsidP="00181122">
            <w:pPr>
              <w:pStyle w:val="02Eingabe2"/>
            </w:pPr>
            <w:r>
              <w:t>Tetris</w:t>
            </w:r>
          </w:p>
        </w:tc>
        <w:tc>
          <w:tcPr>
            <w:tcW w:w="1250" w:type="pct"/>
            <w:noWrap/>
            <w:vAlign w:val="center"/>
          </w:tcPr>
          <w:p w14:paraId="11F344C4" w14:textId="77777777" w:rsidR="004F161E" w:rsidRPr="00A43BA8" w:rsidRDefault="004F161E" w:rsidP="001E112B">
            <w:pPr>
              <w:pStyle w:val="05berschrift1"/>
            </w:pPr>
            <w:r w:rsidRPr="00A43BA8">
              <w:t>Datum:</w:t>
            </w:r>
          </w:p>
          <w:p w14:paraId="3CA1E0FB" w14:textId="276F482D" w:rsidR="00A14AAF" w:rsidRPr="006C6880" w:rsidRDefault="002E5BBA" w:rsidP="00181122">
            <w:pPr>
              <w:pStyle w:val="02Eingabe2"/>
            </w:pPr>
            <w:r>
              <w:rPr>
                <w:color w:val="000000"/>
              </w:rPr>
              <w:t>10.10.2022</w:t>
            </w:r>
          </w:p>
        </w:tc>
        <w:tc>
          <w:tcPr>
            <w:tcW w:w="1250" w:type="pct"/>
            <w:noWrap/>
            <w:vAlign w:val="center"/>
          </w:tcPr>
          <w:p w14:paraId="2940C57E" w14:textId="77777777" w:rsidR="004F161E" w:rsidRPr="00A43BA8" w:rsidRDefault="004F161E" w:rsidP="001E112B">
            <w:pPr>
              <w:pStyle w:val="05berschrift1"/>
            </w:pPr>
            <w:r w:rsidRPr="00A43BA8">
              <w:t>Zeit:</w:t>
            </w:r>
          </w:p>
          <w:p w14:paraId="34E5311D" w14:textId="2A838070" w:rsidR="00586B31" w:rsidRPr="00181122" w:rsidRDefault="41957B77" w:rsidP="00181122">
            <w:pPr>
              <w:pStyle w:val="02Eingabe2"/>
            </w:pPr>
            <w:r w:rsidRPr="41957B77">
              <w:rPr>
                <w:color w:val="000000" w:themeColor="text1"/>
              </w:rPr>
              <w:t>12:15-16:30</w:t>
            </w:r>
          </w:p>
        </w:tc>
      </w:tr>
      <w:tr w:rsidR="00EB2EE6" w:rsidRPr="00A43BA8" w14:paraId="1B489AE5" w14:textId="77777777" w:rsidTr="41957B77">
        <w:trPr>
          <w:trHeight w:val="42"/>
        </w:trPr>
        <w:tc>
          <w:tcPr>
            <w:tcW w:w="2500" w:type="pct"/>
            <w:noWrap/>
            <w:vAlign w:val="center"/>
          </w:tcPr>
          <w:p w14:paraId="4A9ECF45" w14:textId="77777777" w:rsidR="004F161E" w:rsidRPr="00A43BA8" w:rsidRDefault="004F161E" w:rsidP="001E112B">
            <w:pPr>
              <w:pStyle w:val="05berschrift1"/>
            </w:pPr>
            <w:r w:rsidRPr="00A43BA8">
              <w:t>Ort:</w:t>
            </w:r>
          </w:p>
          <w:p w14:paraId="49826840" w14:textId="3CB1F3AB" w:rsidR="00586B31" w:rsidRPr="006C6880" w:rsidRDefault="41957B77" w:rsidP="41957B77">
            <w:pPr>
              <w:pStyle w:val="02Eingabe2"/>
              <w:rPr>
                <w:color w:val="000000" w:themeColor="text1"/>
              </w:rPr>
            </w:pPr>
            <w:r w:rsidRPr="41957B77">
              <w:rPr>
                <w:color w:val="000000" w:themeColor="text1"/>
              </w:rPr>
              <w:t>In und um das Lagergelände</w:t>
            </w:r>
          </w:p>
        </w:tc>
        <w:tc>
          <w:tcPr>
            <w:tcW w:w="2500" w:type="pct"/>
            <w:gridSpan w:val="2"/>
            <w:noWrap/>
            <w:vAlign w:val="center"/>
          </w:tcPr>
          <w:p w14:paraId="2AE64574" w14:textId="77777777" w:rsidR="004F161E" w:rsidRPr="00A43BA8" w:rsidRDefault="004F161E" w:rsidP="001E112B">
            <w:pPr>
              <w:pStyle w:val="05berschrift1"/>
            </w:pPr>
            <w:r w:rsidRPr="00A43BA8">
              <w:t>Blockverantwortlich</w:t>
            </w:r>
            <w:r w:rsidR="006C4AD7">
              <w:t>e(r)</w:t>
            </w:r>
            <w:r w:rsidRPr="00A43BA8">
              <w:t>:</w:t>
            </w:r>
          </w:p>
          <w:p w14:paraId="5F0343B0" w14:textId="1175725B" w:rsidR="004F161E" w:rsidRPr="0012614A" w:rsidRDefault="001930CA" w:rsidP="00181122">
            <w:pPr>
              <w:pStyle w:val="02Eingabe2"/>
            </w:pPr>
            <w:r>
              <w:t>Lino Bertschinger v/o Tweet</w:t>
            </w:r>
          </w:p>
        </w:tc>
      </w:tr>
      <w:tr w:rsidR="007C7091" w:rsidRPr="00A43BA8" w14:paraId="060B69C2" w14:textId="77777777" w:rsidTr="41957B77">
        <w:trPr>
          <w:trHeight w:val="42"/>
        </w:trPr>
        <w:tc>
          <w:tcPr>
            <w:tcW w:w="5000" w:type="pct"/>
            <w:gridSpan w:val="3"/>
            <w:noWrap/>
            <w:vAlign w:val="center"/>
          </w:tcPr>
          <w:p w14:paraId="4B6B0281" w14:textId="77777777" w:rsidR="007C7091" w:rsidRDefault="006422E7" w:rsidP="001E112B">
            <w:pPr>
              <w:pStyle w:val="05berschrift1"/>
            </w:pPr>
            <w:r>
              <w:t>Themenbereich:</w:t>
            </w:r>
          </w:p>
          <w:p w14:paraId="634BFB5C" w14:textId="77777777" w:rsidR="004C14A8" w:rsidRPr="004C14A8" w:rsidRDefault="004C14A8" w:rsidP="004C14A8">
            <w:pPr>
              <w:pStyle w:val="01Eingabe1"/>
              <w:rPr>
                <w:sz w:val="20"/>
              </w:rPr>
            </w:pPr>
            <w:r>
              <w:rPr>
                <w:sz w:val="20"/>
              </w:rPr>
              <w:t>[</w:t>
            </w:r>
            <w:r w:rsidRPr="004C14A8">
              <w:rPr>
                <w:sz w:val="20"/>
              </w:rPr>
              <w:t>] Unterwegs sein (Wanderungen; Schneeschuhtouren; Touren mit Velo, Bike, Inline-Skates usw.)</w:t>
            </w:r>
          </w:p>
          <w:p w14:paraId="74F6D2DB" w14:textId="77777777" w:rsidR="004C14A8" w:rsidRPr="004C14A8" w:rsidRDefault="004C14A8" w:rsidP="004C14A8">
            <w:pPr>
              <w:pStyle w:val="01Eingabe1"/>
              <w:rPr>
                <w:sz w:val="20"/>
              </w:rPr>
            </w:pPr>
            <w:r w:rsidRPr="004C14A8">
              <w:rPr>
                <w:sz w:val="20"/>
              </w:rPr>
              <w:t>[] Sport (Ballspiele, Trendsportarten, andere Sportarten usw.)</w:t>
            </w:r>
          </w:p>
          <w:p w14:paraId="3C0424FA" w14:textId="25F0F862" w:rsidR="006422E7" w:rsidRPr="007C7091" w:rsidRDefault="004C14A8" w:rsidP="004C14A8">
            <w:pPr>
              <w:pStyle w:val="01Eingabe1"/>
            </w:pPr>
            <w:r w:rsidRPr="004C14A8">
              <w:rPr>
                <w:sz w:val="20"/>
              </w:rPr>
              <w:t>[</w:t>
            </w:r>
            <w:r w:rsidR="001930CA">
              <w:rPr>
                <w:sz w:val="20"/>
              </w:rPr>
              <w:t>x</w:t>
            </w:r>
            <w:r w:rsidRPr="004C14A8">
              <w:rPr>
                <w:sz w:val="20"/>
              </w:rPr>
              <w:t>] Spiel (Spiel- oder Sportturniere, Geländespiele, Spielfest, freies Spiel, Gruppenspiele, Kämpfen und Raufen usw.)</w:t>
            </w:r>
          </w:p>
        </w:tc>
      </w:tr>
    </w:tbl>
    <w:p w14:paraId="7EE4F045" w14:textId="77777777" w:rsidR="004F161E" w:rsidRPr="00A43BA8" w:rsidRDefault="004F161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761"/>
        <w:gridCol w:w="7644"/>
        <w:gridCol w:w="1798"/>
      </w:tblGrid>
      <w:tr w:rsidR="001543EB" w:rsidRPr="00A43BA8" w14:paraId="512270FD" w14:textId="77777777" w:rsidTr="41E1989D">
        <w:trPr>
          <w:trHeight w:val="210"/>
        </w:trPr>
        <w:tc>
          <w:tcPr>
            <w:tcW w:w="5000" w:type="pct"/>
            <w:gridSpan w:val="3"/>
          </w:tcPr>
          <w:p w14:paraId="2FE27B22" w14:textId="77777777" w:rsidR="001543EB" w:rsidRPr="00A43BA8" w:rsidRDefault="41E1989D" w:rsidP="001E112B">
            <w:pPr>
              <w:pStyle w:val="05berschrift1"/>
            </w:pPr>
            <w:r>
              <w:t>Blockziel:</w:t>
            </w:r>
          </w:p>
          <w:p w14:paraId="1B77B7B1" w14:textId="36F8DF18" w:rsidR="00E60892" w:rsidRDefault="277B7D6D" w:rsidP="004871C2">
            <w:pPr>
              <w:pStyle w:val="03Aufzhlung"/>
            </w:pPr>
            <w:r>
              <w:t>Die Teilnehmer lernen schnell zu reagieren, indem sie in Sekunden schnell Entscheidungen treffen müssen und flexibel bei kleinem Fehler sein müssen</w:t>
            </w:r>
          </w:p>
          <w:p w14:paraId="47F9DC74" w14:textId="33E7BE69" w:rsidR="00E60892" w:rsidRDefault="277B7D6D" w:rsidP="004871C2">
            <w:pPr>
              <w:pStyle w:val="03Aufzhlung"/>
            </w:pPr>
            <w:r>
              <w:t>Die Teilnehmer lernen, wie sie Elemente kompakt zusammen ordnen können</w:t>
            </w:r>
          </w:p>
          <w:p w14:paraId="6DD18CCE" w14:textId="7C4473DB" w:rsidR="00A36B19" w:rsidRDefault="277B7D6D" w:rsidP="004871C2">
            <w:pPr>
              <w:pStyle w:val="03Aufzhlung"/>
            </w:pPr>
            <w:r>
              <w:t>Die Teilnehmer lernen logisches Denken, indem sie sich vorstellen müssen, wie sie die Blöcke ab besten Drehen und Anordnen müssen</w:t>
            </w:r>
          </w:p>
          <w:p w14:paraId="6CB7D292" w14:textId="12F5F4C1" w:rsidR="277B7D6D" w:rsidRDefault="2ABB705C" w:rsidP="277B7D6D">
            <w:pPr>
              <w:pStyle w:val="03Aufzhlung"/>
            </w:pPr>
            <w:r>
              <w:t xml:space="preserve">Die Teilnehmer </w:t>
            </w:r>
            <w:r w:rsidR="00DB625B">
              <w:t>betätigen sich sportlich</w:t>
            </w:r>
          </w:p>
          <w:p w14:paraId="297D90A2" w14:textId="77777777" w:rsidR="00DE43B2" w:rsidRPr="001E112B" w:rsidRDefault="00DE43B2" w:rsidP="00177782">
            <w:pPr>
              <w:pStyle w:val="03Aufzhlung"/>
              <w:numPr>
                <w:ilvl w:val="0"/>
                <w:numId w:val="0"/>
              </w:numPr>
              <w:ind w:left="720"/>
            </w:pPr>
          </w:p>
        </w:tc>
      </w:tr>
      <w:tr w:rsidR="004365CF" w:rsidRPr="00A43BA8" w14:paraId="59ECE3AD" w14:textId="77777777" w:rsidTr="41E1989D">
        <w:trPr>
          <w:trHeight w:val="42"/>
        </w:trPr>
        <w:tc>
          <w:tcPr>
            <w:tcW w:w="417" w:type="pct"/>
          </w:tcPr>
          <w:p w14:paraId="31558775" w14:textId="77777777" w:rsidR="001F7DB7" w:rsidRPr="0012614A" w:rsidRDefault="001543EB" w:rsidP="001E112B">
            <w:pPr>
              <w:pStyle w:val="05berschrift1"/>
            </w:pPr>
            <w:r>
              <w:t>Zeit</w:t>
            </w:r>
            <w:r w:rsidR="00B95620">
              <w:t>:</w:t>
            </w:r>
          </w:p>
        </w:tc>
        <w:tc>
          <w:tcPr>
            <w:tcW w:w="3790" w:type="pct"/>
          </w:tcPr>
          <w:p w14:paraId="393A5C69" w14:textId="77777777" w:rsidR="001543EB" w:rsidRPr="001543EB" w:rsidRDefault="001543EB" w:rsidP="001E112B">
            <w:pPr>
              <w:pStyle w:val="05berschrift1"/>
            </w:pPr>
            <w:r>
              <w:t>Programm</w:t>
            </w:r>
            <w:r w:rsidR="00B95620">
              <w:t>:</w:t>
            </w:r>
          </w:p>
        </w:tc>
        <w:tc>
          <w:tcPr>
            <w:tcW w:w="793" w:type="pct"/>
          </w:tcPr>
          <w:p w14:paraId="0EF7F7DF" w14:textId="77777777" w:rsidR="001F7DB7" w:rsidRPr="00A43BA8" w:rsidRDefault="0030516F" w:rsidP="001E112B">
            <w:pPr>
              <w:pStyle w:val="05berschrift1"/>
            </w:pPr>
            <w:r>
              <w:t>v</w:t>
            </w:r>
            <w:r w:rsidR="001543EB" w:rsidRPr="007874DA">
              <w:t>erantwortlich</w:t>
            </w:r>
            <w:r w:rsidR="00B95620">
              <w:t>:</w:t>
            </w:r>
          </w:p>
        </w:tc>
      </w:tr>
      <w:tr w:rsidR="001543EB" w:rsidRPr="00A43BA8" w14:paraId="01E90EE6" w14:textId="77777777" w:rsidTr="41E1989D">
        <w:trPr>
          <w:trHeight w:val="794"/>
        </w:trPr>
        <w:tc>
          <w:tcPr>
            <w:tcW w:w="417" w:type="pct"/>
          </w:tcPr>
          <w:p w14:paraId="6FE7507E" w14:textId="77777777" w:rsidR="001543EB" w:rsidRPr="00A43BA8" w:rsidRDefault="001543EB" w:rsidP="000E7309">
            <w:pPr>
              <w:pStyle w:val="01Eingabe1"/>
            </w:pPr>
          </w:p>
        </w:tc>
        <w:tc>
          <w:tcPr>
            <w:tcW w:w="3790" w:type="pct"/>
          </w:tcPr>
          <w:p w14:paraId="2E397807" w14:textId="7113D96A" w:rsidR="001543EB" w:rsidRPr="001E112B" w:rsidRDefault="41957B77" w:rsidP="41957B77">
            <w:pPr>
              <w:pStyle w:val="05berschrift1"/>
            </w:pPr>
            <w:r>
              <w:t>Einstieg:</w:t>
            </w:r>
          </w:p>
          <w:p w14:paraId="376A9985" w14:textId="77777777" w:rsidR="001543EB" w:rsidRDefault="001543EB" w:rsidP="41957B77">
            <w:pPr>
              <w:pStyle w:val="05berschrift1"/>
            </w:pPr>
          </w:p>
          <w:p w14:paraId="0048BEB2" w14:textId="562C7083" w:rsidR="001E5AAA" w:rsidRPr="001E5AAA" w:rsidRDefault="00706770" w:rsidP="41957B77">
            <w:pPr>
              <w:pStyle w:val="05berschrift1"/>
              <w:rPr>
                <w:b w:val="0"/>
                <w:bCs/>
              </w:rPr>
            </w:pPr>
            <w:r>
              <w:rPr>
                <w:b w:val="0"/>
                <w:bCs/>
              </w:rPr>
              <w:t xml:space="preserve">Nun </w:t>
            </w:r>
            <w:r w:rsidR="00E815B0">
              <w:rPr>
                <w:b w:val="0"/>
                <w:bCs/>
              </w:rPr>
              <w:t xml:space="preserve">steht die nächste Quest </w:t>
            </w:r>
            <w:r w:rsidR="00DB3987">
              <w:rPr>
                <w:b w:val="0"/>
                <w:bCs/>
              </w:rPr>
              <w:t>an.</w:t>
            </w:r>
            <w:r w:rsidR="00B559E2">
              <w:rPr>
                <w:b w:val="0"/>
                <w:bCs/>
              </w:rPr>
              <w:t xml:space="preserve"> Beim Herumlaufen in der Gegend </w:t>
            </w:r>
            <w:r w:rsidR="000709C9">
              <w:rPr>
                <w:b w:val="0"/>
                <w:bCs/>
              </w:rPr>
              <w:t xml:space="preserve">(Cevi City Gelände) sehen die </w:t>
            </w:r>
            <w:r w:rsidR="007053CE">
              <w:rPr>
                <w:b w:val="0"/>
                <w:bCs/>
              </w:rPr>
              <w:t>Teilnehmer plötzlich Blöcke</w:t>
            </w:r>
            <w:r w:rsidR="00CC11C8">
              <w:rPr>
                <w:b w:val="0"/>
                <w:bCs/>
              </w:rPr>
              <w:t xml:space="preserve">, die sie schon von irgendwo her kennen. </w:t>
            </w:r>
            <w:r w:rsidR="002C2C2D">
              <w:rPr>
                <w:b w:val="0"/>
                <w:bCs/>
              </w:rPr>
              <w:t xml:space="preserve">Da </w:t>
            </w:r>
            <w:r w:rsidR="00904FD5">
              <w:rPr>
                <w:b w:val="0"/>
                <w:bCs/>
              </w:rPr>
              <w:t xml:space="preserve">man für eine Quest auch kleine Games </w:t>
            </w:r>
            <w:r w:rsidR="007E1B0E">
              <w:rPr>
                <w:b w:val="0"/>
                <w:bCs/>
              </w:rPr>
              <w:t>schaffen soll</w:t>
            </w:r>
            <w:r w:rsidR="005D4864">
              <w:rPr>
                <w:b w:val="0"/>
                <w:bCs/>
              </w:rPr>
              <w:t xml:space="preserve">, die einem in den grossen vielleicht weiterhelfen, entscheiden sich die Teilnehmer auch </w:t>
            </w:r>
            <w:r w:rsidR="00085273">
              <w:rPr>
                <w:b w:val="0"/>
                <w:bCs/>
              </w:rPr>
              <w:t>dieses Game</w:t>
            </w:r>
            <w:r w:rsidR="005D4864">
              <w:rPr>
                <w:b w:val="0"/>
                <w:bCs/>
              </w:rPr>
              <w:t xml:space="preserve"> mal zu spielen.</w:t>
            </w:r>
          </w:p>
        </w:tc>
        <w:tc>
          <w:tcPr>
            <w:tcW w:w="793" w:type="pct"/>
          </w:tcPr>
          <w:p w14:paraId="01C872CF" w14:textId="3D6FC424" w:rsidR="001543EB" w:rsidRPr="007874DA" w:rsidRDefault="002C7472" w:rsidP="000E7309">
            <w:pPr>
              <w:pStyle w:val="01Eingabe1"/>
            </w:pPr>
            <w:r>
              <w:t>Tweet</w:t>
            </w:r>
          </w:p>
        </w:tc>
      </w:tr>
      <w:tr w:rsidR="004365CF" w:rsidRPr="00A43BA8" w14:paraId="579F1896" w14:textId="77777777" w:rsidTr="41E1989D">
        <w:trPr>
          <w:trHeight w:val="1701"/>
        </w:trPr>
        <w:tc>
          <w:tcPr>
            <w:tcW w:w="417" w:type="pct"/>
          </w:tcPr>
          <w:p w14:paraId="57C29CBA" w14:textId="07FC7857" w:rsidR="001F7DB7" w:rsidRPr="00A43BA8" w:rsidRDefault="001F7DB7" w:rsidP="000E7309">
            <w:pPr>
              <w:pStyle w:val="01Eingabe1"/>
            </w:pPr>
          </w:p>
          <w:p w14:paraId="064E738C" w14:textId="034D1F27" w:rsidR="001F7DB7" w:rsidRPr="00A43BA8" w:rsidRDefault="001F7DB7" w:rsidP="000E7309">
            <w:pPr>
              <w:pStyle w:val="01Eingabe1"/>
            </w:pPr>
          </w:p>
          <w:p w14:paraId="79DB4F42" w14:textId="7099DA61" w:rsidR="001F7DB7" w:rsidRPr="00A43BA8" w:rsidRDefault="1313E80F" w:rsidP="000E7309">
            <w:pPr>
              <w:pStyle w:val="01Eingabe1"/>
            </w:pPr>
            <w:r>
              <w:t>2 Min</w:t>
            </w:r>
          </w:p>
          <w:p w14:paraId="64FC9420" w14:textId="219010B9" w:rsidR="001F7DB7" w:rsidRPr="00A43BA8" w:rsidRDefault="001F7DB7" w:rsidP="000E7309">
            <w:pPr>
              <w:pStyle w:val="01Eingabe1"/>
            </w:pPr>
          </w:p>
          <w:p w14:paraId="1C952E2F" w14:textId="3D1B1CBF" w:rsidR="001F7DB7" w:rsidRPr="00A43BA8" w:rsidRDefault="001F7DB7" w:rsidP="000E7309">
            <w:pPr>
              <w:pStyle w:val="01Eingabe1"/>
            </w:pPr>
          </w:p>
          <w:p w14:paraId="7775BE23" w14:textId="137E6922" w:rsidR="001F7DB7" w:rsidRPr="00A43BA8" w:rsidRDefault="001F7DB7" w:rsidP="000E7309">
            <w:pPr>
              <w:pStyle w:val="01Eingabe1"/>
            </w:pPr>
          </w:p>
          <w:p w14:paraId="5C7E0F25" w14:textId="5F1769F5" w:rsidR="001F7DB7" w:rsidRPr="00A43BA8" w:rsidRDefault="001F7DB7" w:rsidP="000E7309">
            <w:pPr>
              <w:pStyle w:val="01Eingabe1"/>
            </w:pPr>
          </w:p>
          <w:p w14:paraId="748242DF" w14:textId="50E75C66" w:rsidR="001F7DB7" w:rsidRPr="00A43BA8" w:rsidRDefault="001F7DB7" w:rsidP="000E7309">
            <w:pPr>
              <w:pStyle w:val="01Eingabe1"/>
            </w:pPr>
          </w:p>
          <w:p w14:paraId="76672347" w14:textId="64739173" w:rsidR="001F7DB7" w:rsidRPr="00A43BA8" w:rsidRDefault="001F7DB7" w:rsidP="000E7309">
            <w:pPr>
              <w:pStyle w:val="01Eingabe1"/>
            </w:pPr>
          </w:p>
          <w:p w14:paraId="07DE5977" w14:textId="1F87B9FD" w:rsidR="001F7DB7" w:rsidRPr="00A43BA8" w:rsidRDefault="001F7DB7" w:rsidP="000E7309">
            <w:pPr>
              <w:pStyle w:val="01Eingabe1"/>
            </w:pPr>
          </w:p>
          <w:p w14:paraId="3DCCF626" w14:textId="67FDB959" w:rsidR="001F7DB7" w:rsidRPr="00A43BA8" w:rsidRDefault="001F7DB7" w:rsidP="000E7309">
            <w:pPr>
              <w:pStyle w:val="01Eingabe1"/>
            </w:pPr>
          </w:p>
          <w:p w14:paraId="7CE54848" w14:textId="776F8975" w:rsidR="001F7DB7" w:rsidRPr="00A43BA8" w:rsidRDefault="001F7DB7" w:rsidP="000E7309">
            <w:pPr>
              <w:pStyle w:val="01Eingabe1"/>
            </w:pPr>
          </w:p>
          <w:p w14:paraId="3829B92D" w14:textId="66543AF8" w:rsidR="001F7DB7" w:rsidRPr="00A43BA8" w:rsidRDefault="001F7DB7" w:rsidP="000E7309">
            <w:pPr>
              <w:pStyle w:val="01Eingabe1"/>
            </w:pPr>
          </w:p>
          <w:p w14:paraId="7BB12778" w14:textId="7452CF38" w:rsidR="001F7DB7" w:rsidRPr="00A43BA8" w:rsidRDefault="001F7DB7" w:rsidP="000E7309">
            <w:pPr>
              <w:pStyle w:val="01Eingabe1"/>
            </w:pPr>
          </w:p>
          <w:p w14:paraId="76A21691" w14:textId="59FE5E01" w:rsidR="001F7DB7" w:rsidRPr="00A43BA8" w:rsidRDefault="001F7DB7" w:rsidP="000E7309">
            <w:pPr>
              <w:pStyle w:val="01Eingabe1"/>
            </w:pPr>
          </w:p>
          <w:p w14:paraId="4E57ABDF" w14:textId="1BE05117" w:rsidR="001F7DB7" w:rsidRPr="00A43BA8" w:rsidRDefault="001F7DB7" w:rsidP="000E7309">
            <w:pPr>
              <w:pStyle w:val="01Eingabe1"/>
            </w:pPr>
          </w:p>
          <w:p w14:paraId="5662E86D" w14:textId="2DB60BE1" w:rsidR="001F7DB7" w:rsidRPr="00A43BA8" w:rsidRDefault="001F7DB7" w:rsidP="000E7309">
            <w:pPr>
              <w:pStyle w:val="01Eingabe1"/>
            </w:pPr>
          </w:p>
          <w:p w14:paraId="431A3335" w14:textId="117D75FA" w:rsidR="001F7DB7" w:rsidRPr="00A43BA8" w:rsidRDefault="001F7DB7" w:rsidP="000E7309">
            <w:pPr>
              <w:pStyle w:val="01Eingabe1"/>
            </w:pPr>
          </w:p>
          <w:p w14:paraId="0EA87775" w14:textId="0C4F0142" w:rsidR="001F7DB7" w:rsidRPr="00A43BA8" w:rsidRDefault="001F7DB7" w:rsidP="000E7309">
            <w:pPr>
              <w:pStyle w:val="01Eingabe1"/>
            </w:pPr>
          </w:p>
          <w:p w14:paraId="42C322C5" w14:textId="1BFA0A57" w:rsidR="001F7DB7" w:rsidRPr="00A43BA8" w:rsidRDefault="001F7DB7" w:rsidP="000E7309">
            <w:pPr>
              <w:pStyle w:val="01Eingabe1"/>
            </w:pPr>
          </w:p>
          <w:p w14:paraId="1FFBB88A" w14:textId="2A905A36" w:rsidR="001F7DB7" w:rsidRPr="00A43BA8" w:rsidRDefault="001F7DB7" w:rsidP="000E7309">
            <w:pPr>
              <w:pStyle w:val="01Eingabe1"/>
            </w:pPr>
          </w:p>
          <w:p w14:paraId="231E6A47" w14:textId="721562BD" w:rsidR="001F7DB7" w:rsidRPr="00A43BA8" w:rsidRDefault="001F7DB7" w:rsidP="000E7309">
            <w:pPr>
              <w:pStyle w:val="01Eingabe1"/>
            </w:pPr>
          </w:p>
          <w:p w14:paraId="7EC6CA87" w14:textId="6C2A68DB" w:rsidR="001F7DB7" w:rsidRPr="00A43BA8" w:rsidRDefault="001F7DB7" w:rsidP="000E7309">
            <w:pPr>
              <w:pStyle w:val="01Eingabe1"/>
            </w:pPr>
          </w:p>
          <w:p w14:paraId="1D91E8DE" w14:textId="68923367" w:rsidR="001F7DB7" w:rsidRPr="00A43BA8" w:rsidRDefault="1313E80F" w:rsidP="000E7309">
            <w:pPr>
              <w:pStyle w:val="01Eingabe1"/>
            </w:pPr>
            <w:r>
              <w:lastRenderedPageBreak/>
              <w:t>2 Min</w:t>
            </w:r>
          </w:p>
          <w:p w14:paraId="6834BCF9" w14:textId="7BA5EC05" w:rsidR="001F7DB7" w:rsidRPr="00A43BA8" w:rsidRDefault="001F7DB7" w:rsidP="000E7309">
            <w:pPr>
              <w:pStyle w:val="01Eingabe1"/>
            </w:pPr>
          </w:p>
          <w:p w14:paraId="7B147292" w14:textId="2EF0AB3B" w:rsidR="001F7DB7" w:rsidRPr="00A43BA8" w:rsidRDefault="001F7DB7" w:rsidP="000E7309">
            <w:pPr>
              <w:pStyle w:val="01Eingabe1"/>
            </w:pPr>
          </w:p>
          <w:p w14:paraId="612A6FEF" w14:textId="20875D41" w:rsidR="001F7DB7" w:rsidRPr="00A43BA8" w:rsidRDefault="001F7DB7" w:rsidP="000E7309">
            <w:pPr>
              <w:pStyle w:val="01Eingabe1"/>
            </w:pPr>
          </w:p>
          <w:p w14:paraId="0E7EA5EA" w14:textId="553BDFDB" w:rsidR="001F7DB7" w:rsidRPr="00A43BA8" w:rsidRDefault="001F7DB7" w:rsidP="000E7309">
            <w:pPr>
              <w:pStyle w:val="01Eingabe1"/>
            </w:pPr>
          </w:p>
          <w:p w14:paraId="4946BCF5" w14:textId="0C7FF765" w:rsidR="001F7DB7" w:rsidRPr="00A43BA8" w:rsidRDefault="001F7DB7" w:rsidP="000E7309">
            <w:pPr>
              <w:pStyle w:val="01Eingabe1"/>
            </w:pPr>
          </w:p>
          <w:p w14:paraId="21A3EEAD" w14:textId="5D128291" w:rsidR="001F7DB7" w:rsidRPr="00A43BA8" w:rsidRDefault="001F7DB7" w:rsidP="000E7309">
            <w:pPr>
              <w:pStyle w:val="01Eingabe1"/>
            </w:pPr>
          </w:p>
          <w:p w14:paraId="1DD0D486" w14:textId="01B9F021" w:rsidR="001F7DB7" w:rsidRPr="00A43BA8" w:rsidRDefault="001F7DB7" w:rsidP="000E7309">
            <w:pPr>
              <w:pStyle w:val="01Eingabe1"/>
            </w:pPr>
          </w:p>
          <w:p w14:paraId="41D0C5A8" w14:textId="790A5CA0" w:rsidR="001F7DB7" w:rsidRPr="00A43BA8" w:rsidRDefault="001F7DB7" w:rsidP="000E7309">
            <w:pPr>
              <w:pStyle w:val="01Eingabe1"/>
            </w:pPr>
          </w:p>
          <w:p w14:paraId="543C455A" w14:textId="7CE23FF8" w:rsidR="001F7DB7" w:rsidRPr="00A43BA8" w:rsidRDefault="001F7DB7" w:rsidP="000E7309">
            <w:pPr>
              <w:pStyle w:val="01Eingabe1"/>
            </w:pPr>
          </w:p>
          <w:p w14:paraId="78DE7E1D" w14:textId="38AC2686" w:rsidR="001F7DB7" w:rsidRPr="00A43BA8" w:rsidRDefault="001F7DB7" w:rsidP="000E7309">
            <w:pPr>
              <w:pStyle w:val="01Eingabe1"/>
            </w:pPr>
          </w:p>
          <w:p w14:paraId="5552EA18" w14:textId="412CB6D5" w:rsidR="001F7DB7" w:rsidRPr="00A43BA8" w:rsidRDefault="001F7DB7" w:rsidP="000E7309">
            <w:pPr>
              <w:pStyle w:val="01Eingabe1"/>
            </w:pPr>
          </w:p>
          <w:p w14:paraId="3503CF5D" w14:textId="56018535" w:rsidR="001F7DB7" w:rsidRPr="00A43BA8" w:rsidRDefault="001F7DB7" w:rsidP="000E7309">
            <w:pPr>
              <w:pStyle w:val="01Eingabe1"/>
            </w:pPr>
          </w:p>
          <w:p w14:paraId="7808A754" w14:textId="33A369BD" w:rsidR="001F7DB7" w:rsidRPr="00A43BA8" w:rsidRDefault="001F7DB7" w:rsidP="000E7309">
            <w:pPr>
              <w:pStyle w:val="01Eingabe1"/>
            </w:pPr>
          </w:p>
          <w:p w14:paraId="2212B65D" w14:textId="62CC8F6A" w:rsidR="001F7DB7" w:rsidRPr="00A43BA8" w:rsidRDefault="001F7DB7" w:rsidP="000E7309">
            <w:pPr>
              <w:pStyle w:val="01Eingabe1"/>
            </w:pPr>
          </w:p>
          <w:p w14:paraId="1E5F53A7" w14:textId="075B6FAB" w:rsidR="001F7DB7" w:rsidRPr="00A43BA8" w:rsidRDefault="001F7DB7" w:rsidP="000E7309">
            <w:pPr>
              <w:pStyle w:val="01Eingabe1"/>
            </w:pPr>
          </w:p>
          <w:p w14:paraId="1712D300" w14:textId="4BD38689" w:rsidR="001F7DB7" w:rsidRPr="00A43BA8" w:rsidRDefault="001F7DB7" w:rsidP="000E7309">
            <w:pPr>
              <w:pStyle w:val="01Eingabe1"/>
            </w:pPr>
          </w:p>
          <w:p w14:paraId="36742890" w14:textId="307AC171" w:rsidR="001F7DB7" w:rsidRPr="00A43BA8" w:rsidRDefault="001F7DB7" w:rsidP="000E7309">
            <w:pPr>
              <w:pStyle w:val="01Eingabe1"/>
            </w:pPr>
          </w:p>
          <w:p w14:paraId="5241357C" w14:textId="7DE85934" w:rsidR="001F7DB7" w:rsidRPr="00A43BA8" w:rsidRDefault="001F7DB7" w:rsidP="000E7309">
            <w:pPr>
              <w:pStyle w:val="01Eingabe1"/>
            </w:pPr>
          </w:p>
          <w:p w14:paraId="70877BEA" w14:textId="6CD27624" w:rsidR="001F7DB7" w:rsidRPr="00A43BA8" w:rsidRDefault="001F7DB7" w:rsidP="000E7309">
            <w:pPr>
              <w:pStyle w:val="01Eingabe1"/>
            </w:pPr>
          </w:p>
          <w:p w14:paraId="64ED4909" w14:textId="2DD39117" w:rsidR="001F7DB7" w:rsidRPr="00A43BA8" w:rsidRDefault="001F7DB7" w:rsidP="000E7309">
            <w:pPr>
              <w:pStyle w:val="01Eingabe1"/>
            </w:pPr>
          </w:p>
        </w:tc>
        <w:tc>
          <w:tcPr>
            <w:tcW w:w="3790" w:type="pct"/>
          </w:tcPr>
          <w:p w14:paraId="7E17C0C2" w14:textId="77777777" w:rsidR="001F7DB7" w:rsidRDefault="004365CF" w:rsidP="001E112B">
            <w:pPr>
              <w:pStyle w:val="05berschrift1"/>
            </w:pPr>
            <w:r w:rsidRPr="00A43BA8">
              <w:lastRenderedPageBreak/>
              <w:t>Hauptteil:</w:t>
            </w:r>
          </w:p>
          <w:p w14:paraId="3B070698" w14:textId="77777777" w:rsidR="001543EB" w:rsidRDefault="001543EB" w:rsidP="000E7309">
            <w:pPr>
              <w:pStyle w:val="01Eingabe1"/>
            </w:pPr>
          </w:p>
          <w:p w14:paraId="7479CD00" w14:textId="77777777" w:rsidR="00474315" w:rsidRDefault="004C1AF6" w:rsidP="000E7309">
            <w:pPr>
              <w:pStyle w:val="01Eingabe1"/>
              <w:rPr>
                <w:b/>
                <w:bCs/>
              </w:rPr>
            </w:pPr>
            <w:r w:rsidRPr="004C1AF6">
              <w:rPr>
                <w:b/>
                <w:bCs/>
              </w:rPr>
              <w:t>Tetris Spiel Erklärung</w:t>
            </w:r>
          </w:p>
          <w:p w14:paraId="1761C5EB" w14:textId="480EC7C0" w:rsidR="001A399E" w:rsidRDefault="41E1989D" w:rsidP="000E7309">
            <w:pPr>
              <w:pStyle w:val="01Eingabe1"/>
            </w:pPr>
            <w:r>
              <w:t xml:space="preserve">Mit Kreide wird auf dem Platz ein Bereich ein Gitter eingezeichnet. Das Gitternetz wird am Rand Dicke Linien haben, ausser oben, da es nach oben geöffnet sein muss. Dies ist der Spiel Bereich. 5 Meter weiter oben, befindet sich dann ein Stapel mit ganz vielen Tetris Blöcken aus Karton. Diese werden vor jedem Spiel zufällig aufeinandergelegt. </w:t>
            </w:r>
          </w:p>
          <w:p w14:paraId="5894E113" w14:textId="5614ECB8" w:rsidR="0014591F" w:rsidRDefault="00C54B13" w:rsidP="000E7309">
            <w:pPr>
              <w:pStyle w:val="01Eingabe1"/>
            </w:pPr>
            <w:r>
              <w:t xml:space="preserve">Der Spieler kann sich jetzt hinter den Tetris Blöcken bereitmachen. Für das Spiel hat er 2 Minuten Zeit. </w:t>
            </w:r>
            <w:r w:rsidR="00A951EC">
              <w:t xml:space="preserve">Nach dem </w:t>
            </w:r>
            <w:r w:rsidR="002154B3">
              <w:t>Startsignal</w:t>
            </w:r>
            <w:r w:rsidR="00A951EC">
              <w:t xml:space="preserve"> des Leiters, kann er sich einen Tetris Block schnappen, muss nach unten rennen und den Tetris Block</w:t>
            </w:r>
            <w:r w:rsidR="00B708D9">
              <w:t xml:space="preserve"> von oben platzieren. </w:t>
            </w:r>
            <w:r w:rsidR="00B60EAC">
              <w:t>Hat er diesen platziert, muss er wieder zum Tetris Stapel rennen</w:t>
            </w:r>
            <w:r w:rsidR="002154B3">
              <w:t>, den nächsten Block nehmen, zum Feld rennen</w:t>
            </w:r>
            <w:r w:rsidR="00D35BE3">
              <w:t xml:space="preserve"> und kann </w:t>
            </w:r>
            <w:r w:rsidR="002154B3">
              <w:t>so den nächsten Block</w:t>
            </w:r>
            <w:r w:rsidR="00D35BE3">
              <w:t xml:space="preserve"> platzieren.</w:t>
            </w:r>
          </w:p>
          <w:p w14:paraId="0BC204AD" w14:textId="7C0F184D" w:rsidR="00F7209F" w:rsidRDefault="41957B77" w:rsidP="000E7309">
            <w:pPr>
              <w:pStyle w:val="01Eingabe1"/>
            </w:pPr>
            <w:r>
              <w:t>Für das Ablegen des Blocks kann der Spieler so lang brauchen, wie er möchte. Wenn der Block jedoch 1x abgelegt wurde, darf man diesen weder aufhaben noch verschieben.</w:t>
            </w:r>
            <w:r w:rsidR="000729C6">
              <w:t xml:space="preserve"> </w:t>
            </w:r>
          </w:p>
          <w:p w14:paraId="2C10DC69" w14:textId="2027E056" w:rsidR="00EE19CB" w:rsidRDefault="00EE19CB" w:rsidP="000E7309">
            <w:pPr>
              <w:pStyle w:val="01Eingabe1"/>
            </w:pPr>
            <w:r>
              <w:t xml:space="preserve">Während des Spiels läuft im Hintergrund für 2 Minuten eine von uns im Vorhinein zusammengeschnittene Tetris Musik. </w:t>
            </w:r>
            <w:r w:rsidR="0022246F">
              <w:t>Sobald die Musik stoppt, muss der Teilnehmer den Block sofort auf der Stelle fallen lassen.</w:t>
            </w:r>
          </w:p>
          <w:p w14:paraId="10105AE3" w14:textId="77777777" w:rsidR="0022246F" w:rsidRDefault="0022246F" w:rsidP="000E7309">
            <w:pPr>
              <w:pStyle w:val="01Eingabe1"/>
            </w:pPr>
          </w:p>
          <w:p w14:paraId="43594928" w14:textId="37F1635F" w:rsidR="0022246F" w:rsidRDefault="0022246F" w:rsidP="000E7309">
            <w:pPr>
              <w:pStyle w:val="01Eingabe1"/>
            </w:pPr>
            <w:r>
              <w:t xml:space="preserve">Tetris Musik: </w:t>
            </w:r>
            <w:hyperlink r:id="rId7" w:history="1">
              <w:r w:rsidRPr="00704E38">
                <w:rPr>
                  <w:rStyle w:val="Hyperlink"/>
                </w:rPr>
                <w:t>https://youtu.be/hc9ATIE17GA</w:t>
              </w:r>
            </w:hyperlink>
          </w:p>
          <w:p w14:paraId="2480BC33" w14:textId="700875AF" w:rsidR="0022246F" w:rsidRDefault="0022246F" w:rsidP="000E7309">
            <w:pPr>
              <w:pStyle w:val="01Eingabe1"/>
            </w:pPr>
            <w:r>
              <w:lastRenderedPageBreak/>
              <w:t>(Die Musik wird von uns im Vorhinein noch verlängert, damit sie auch 2 Minuten kommt und einen schönen Abschluss hat.)</w:t>
            </w:r>
          </w:p>
          <w:p w14:paraId="2539EEE0" w14:textId="77777777" w:rsidR="006672B2" w:rsidRDefault="006672B2" w:rsidP="000E7309">
            <w:pPr>
              <w:pStyle w:val="01Eingabe1"/>
            </w:pPr>
          </w:p>
          <w:p w14:paraId="6C5CB6CF" w14:textId="647AC055" w:rsidR="006672B2" w:rsidRDefault="41957B77" w:rsidP="000E7309">
            <w:pPr>
              <w:pStyle w:val="01Eingabe1"/>
            </w:pPr>
            <w:r>
              <w:t>Ziel: Das Ziel beim Spiel ist möglichst viele Reihen hinzubekommen, die komplett voll sind. Für jede volle Reihe bekommt man am Schluss einen Punkt.</w:t>
            </w:r>
          </w:p>
          <w:p w14:paraId="2BACEFFE" w14:textId="77777777" w:rsidR="00943BA7" w:rsidRDefault="00943BA7" w:rsidP="000E7309">
            <w:pPr>
              <w:pStyle w:val="01Eingabe1"/>
            </w:pPr>
          </w:p>
          <w:p w14:paraId="29632229" w14:textId="77777777" w:rsidR="00791C4F" w:rsidRDefault="00791C4F" w:rsidP="000E7309">
            <w:pPr>
              <w:pStyle w:val="01Eingabe1"/>
            </w:pPr>
          </w:p>
          <w:p w14:paraId="3C091CB9" w14:textId="3DD4A4E8" w:rsidR="00791C4F" w:rsidRDefault="00791C4F" w:rsidP="000E7309">
            <w:pPr>
              <w:pStyle w:val="01Eingabe1"/>
            </w:pPr>
            <w:r>
              <w:t xml:space="preserve">                         </w:t>
            </w:r>
            <w:r>
              <w:rPr>
                <w:noProof/>
              </w:rPr>
              <mc:AlternateContent>
                <mc:Choice Requires="wps">
                  <w:drawing>
                    <wp:inline distT="0" distB="0" distL="0" distR="0" wp14:anchorId="3A964730" wp14:editId="79DFE25F">
                      <wp:extent cx="228600" cy="209550"/>
                      <wp:effectExtent l="0" t="0" r="19050" b="19050"/>
                      <wp:docPr id="4" name="Rechteck 4"/>
                      <wp:cNvGraphicFramePr/>
                      <a:graphic xmlns:a="http://schemas.openxmlformats.org/drawingml/2006/main">
                        <a:graphicData uri="http://schemas.microsoft.com/office/word/2010/wordprocessingShape">
                          <wps:wsp>
                            <wps:cNvSpPr/>
                            <wps:spPr>
                              <a:xfrm>
                                <a:off x="0" y="0"/>
                                <a:ext cx="228600" cy="2095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58052230">
                    <v:rect id="Rechteck 4" style="width:18pt;height:16.5pt;visibility:visible;mso-wrap-style:square;mso-left-percent:-10001;mso-top-percent:-10001;mso-position-horizontal:absolute;mso-position-horizontal-relative:char;mso-position-vertical:absolute;mso-position-vertical-relative:line;mso-left-percent:-10001;mso-top-percent:-10001;v-text-anchor:middle" o:spid="_x0000_s1026" fillcolor="#ffc000" strokecolor="#1f4d78 [1604]" strokeweight="1pt" w14:anchorId="7E0B74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">
                      <w10:anchorlock/>
                    </v:rect>
                  </w:pict>
                </mc:Fallback>
              </mc:AlternateContent>
            </w:r>
          </w:p>
          <w:p w14:paraId="53C28078" w14:textId="77777777" w:rsidR="00791C4F" w:rsidRDefault="00791C4F" w:rsidP="000E7309">
            <w:pPr>
              <w:pStyle w:val="01Eingabe1"/>
            </w:pPr>
          </w:p>
          <w:p w14:paraId="69B226BC" w14:textId="407D6B33" w:rsidR="004C1AF6" w:rsidRDefault="00DD5759" w:rsidP="000E7309">
            <w:pPr>
              <w:pStyle w:val="01Eingabe1"/>
            </w:pPr>
            <w:r>
              <w:rPr>
                <w:noProof/>
              </w:rPr>
              <w:drawing>
                <wp:inline distT="0" distB="0" distL="0" distR="0" wp14:anchorId="268656B3" wp14:editId="0F398338">
                  <wp:extent cx="1890215" cy="21729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rotWithShape="1">
                          <a:blip r:embed="rId8" cstate="print">
                            <a:extLst>
                              <a:ext uri="{28A0092B-C50C-407E-A947-70E740481C1C}">
                                <a14:useLocalDpi xmlns:a14="http://schemas.microsoft.com/office/drawing/2010/main" val="0"/>
                              </a:ext>
                            </a:extLst>
                          </a:blip>
                          <a:srcRect r="30123"/>
                          <a:stretch/>
                        </pic:blipFill>
                        <pic:spPr bwMode="auto">
                          <a:xfrm>
                            <a:off x="0" y="0"/>
                            <a:ext cx="1890640" cy="2173459"/>
                          </a:xfrm>
                          <a:prstGeom prst="rect">
                            <a:avLst/>
                          </a:prstGeom>
                          <a:ln>
                            <a:noFill/>
                          </a:ln>
                          <a:extLst>
                            <a:ext uri="{53640926-AAD7-44D8-BBD7-CCE9431645EC}">
                              <a14:shadowObscured xmlns:a14="http://schemas.microsoft.com/office/drawing/2010/main"/>
                            </a:ext>
                          </a:extLst>
                        </pic:spPr>
                      </pic:pic>
                    </a:graphicData>
                  </a:graphic>
                </wp:inline>
              </w:drawing>
            </w:r>
          </w:p>
          <w:p w14:paraId="52FA4684" w14:textId="77777777" w:rsidR="00F7209F" w:rsidRDefault="00F7209F" w:rsidP="000E7309">
            <w:pPr>
              <w:pStyle w:val="01Eingabe1"/>
            </w:pPr>
          </w:p>
          <w:p w14:paraId="6670109D" w14:textId="7BCA3DCF" w:rsidR="00F7209F" w:rsidRDefault="00F7209F" w:rsidP="00F7209F">
            <w:pPr>
              <w:pStyle w:val="01Eingabe1"/>
            </w:pPr>
            <w:r>
              <w:t>Nach dem Spiel wird von dem Postenbetreuer gezählt</w:t>
            </w:r>
            <w:r w:rsidR="002154B3">
              <w:t>,</w:t>
            </w:r>
            <w:r>
              <w:t xml:space="preserve"> wie viele volle Reihen der Spieler hingekriegt hat.</w:t>
            </w:r>
          </w:p>
          <w:p w14:paraId="4D041FE1" w14:textId="77777777" w:rsidR="00F7209F" w:rsidRDefault="00F7209F" w:rsidP="000E7309">
            <w:pPr>
              <w:pStyle w:val="01Eingabe1"/>
            </w:pPr>
          </w:p>
          <w:p w14:paraId="704ADCF1" w14:textId="7B24C770" w:rsidR="00F7209F" w:rsidRPr="001543EB" w:rsidRDefault="00F7209F" w:rsidP="000E7309">
            <w:pPr>
              <w:pStyle w:val="01Eingabe1"/>
            </w:pPr>
          </w:p>
        </w:tc>
        <w:tc>
          <w:tcPr>
            <w:tcW w:w="793" w:type="pct"/>
          </w:tcPr>
          <w:p w14:paraId="030AFD2B" w14:textId="4EED4860" w:rsidR="001F7DB7" w:rsidRPr="007874DA" w:rsidRDefault="003663ED" w:rsidP="000E7309">
            <w:pPr>
              <w:pStyle w:val="01Eingabe1"/>
            </w:pPr>
            <w:r>
              <w:lastRenderedPageBreak/>
              <w:t>Tweet</w:t>
            </w:r>
          </w:p>
        </w:tc>
      </w:tr>
      <w:tr w:rsidR="001F7DB7" w:rsidRPr="00A43BA8" w14:paraId="44652373" w14:textId="77777777" w:rsidTr="41E1989D">
        <w:trPr>
          <w:trHeight w:val="794"/>
        </w:trPr>
        <w:tc>
          <w:tcPr>
            <w:tcW w:w="417" w:type="pct"/>
          </w:tcPr>
          <w:p w14:paraId="0D7F14A7" w14:textId="2ADA0442" w:rsidR="001F7DB7" w:rsidRPr="00A43BA8" w:rsidRDefault="1313E80F" w:rsidP="000E7309">
            <w:pPr>
              <w:pStyle w:val="01Eingabe1"/>
            </w:pPr>
            <w:r>
              <w:t>2 Min</w:t>
            </w:r>
          </w:p>
        </w:tc>
        <w:tc>
          <w:tcPr>
            <w:tcW w:w="3790" w:type="pct"/>
          </w:tcPr>
          <w:p w14:paraId="740D9EB7" w14:textId="190076C1" w:rsidR="007874DA" w:rsidRPr="007874DA" w:rsidRDefault="41957B77" w:rsidP="41957B77">
            <w:pPr>
              <w:pStyle w:val="05berschrift1"/>
            </w:pPr>
            <w:r>
              <w:t>Ausklang:</w:t>
            </w:r>
          </w:p>
          <w:p w14:paraId="5D6F27AE" w14:textId="29A3B1BB" w:rsidR="007874DA" w:rsidRDefault="007874DA" w:rsidP="41957B77">
            <w:pPr>
              <w:pStyle w:val="05berschrift1"/>
            </w:pPr>
          </w:p>
          <w:p w14:paraId="13C1CA4B" w14:textId="1A9ECBEF" w:rsidR="009E50BE" w:rsidRPr="00DC7CE2" w:rsidRDefault="1313E80F" w:rsidP="1313E80F">
            <w:pPr>
              <w:pStyle w:val="05berschrift1"/>
              <w:rPr>
                <w:b w:val="0"/>
              </w:rPr>
            </w:pPr>
            <w:r>
              <w:rPr>
                <w:b w:val="0"/>
              </w:rPr>
              <w:t>Nun sind die 2 Minuten um und der Teilnehmer bleibt auf der Stelle stehen. Vom Postenleiter wird nun geschaut wie viele volle Reihen, der Teilnehmer geschafft hat. Für jede volle Reihe gibt es dann einen Punkt, für die der Teilnehmer dann Geld bekommt.</w:t>
            </w:r>
          </w:p>
          <w:p w14:paraId="6B155EC5" w14:textId="5BF63808" w:rsidR="007874DA" w:rsidRPr="007874DA" w:rsidRDefault="007874DA" w:rsidP="41957B77">
            <w:pPr>
              <w:pStyle w:val="05berschrift1"/>
            </w:pPr>
          </w:p>
        </w:tc>
        <w:tc>
          <w:tcPr>
            <w:tcW w:w="793" w:type="pct"/>
          </w:tcPr>
          <w:p w14:paraId="2DE1A434" w14:textId="49C0A93F" w:rsidR="001F7DB7" w:rsidRPr="00A43BA8" w:rsidRDefault="003663ED" w:rsidP="000E7309">
            <w:pPr>
              <w:pStyle w:val="01Eingabe1"/>
            </w:pPr>
            <w:r>
              <w:t>Tweet</w:t>
            </w:r>
          </w:p>
        </w:tc>
      </w:tr>
    </w:tbl>
    <w:p w14:paraId="770DD455"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1DF175BF" w14:textId="77777777" w:rsidTr="41957B77">
        <w:trPr>
          <w:trHeight w:val="42"/>
        </w:trPr>
        <w:tc>
          <w:tcPr>
            <w:tcW w:w="5000" w:type="pct"/>
            <w:vAlign w:val="center"/>
          </w:tcPr>
          <w:p w14:paraId="6897ADBF" w14:textId="77777777" w:rsidR="00AF272E" w:rsidRPr="00A43BA8" w:rsidRDefault="00AF272E" w:rsidP="001E112B">
            <w:pPr>
              <w:pStyle w:val="05berschrift1"/>
            </w:pPr>
            <w:r w:rsidRPr="00A43BA8">
              <w:t>Sicherheitsüberlegungen und -Massnahmen:</w:t>
            </w:r>
          </w:p>
        </w:tc>
      </w:tr>
      <w:tr w:rsidR="00AF272E" w:rsidRPr="00A43BA8" w14:paraId="2BA8FE97" w14:textId="77777777" w:rsidTr="41957B77">
        <w:trPr>
          <w:trHeight w:val="567"/>
        </w:trPr>
        <w:tc>
          <w:tcPr>
            <w:tcW w:w="5000" w:type="pct"/>
          </w:tcPr>
          <w:p w14:paraId="6ABE9D0B" w14:textId="77777777" w:rsidR="00060B23" w:rsidRDefault="00060B23" w:rsidP="00060B23">
            <w:pPr>
              <w:pStyle w:val="01Eingabe1"/>
            </w:pPr>
            <w:r>
              <w:t>Es gilt das allgemeine Siko.</w:t>
            </w:r>
          </w:p>
          <w:p w14:paraId="14B7D04C" w14:textId="757E6AD5" w:rsidR="00060B23" w:rsidRDefault="001F4A9B" w:rsidP="000E7309">
            <w:pPr>
              <w:pStyle w:val="01Eingabe1"/>
            </w:pPr>
            <w:r>
              <w:t xml:space="preserve">Da </w:t>
            </w:r>
            <w:r w:rsidR="00DF2664">
              <w:t>jedes Einzel</w:t>
            </w:r>
            <w:r>
              <w:t xml:space="preserve"> rennt, gibt es keine Gefahr </w:t>
            </w:r>
            <w:r w:rsidR="00375E9E">
              <w:t xml:space="preserve">das Teilnehmer sich zusammenstossen. </w:t>
            </w:r>
            <w:r w:rsidR="00DF2664">
              <w:t>Bei Stürzen</w:t>
            </w:r>
            <w:r w:rsidR="00375E9E">
              <w:t xml:space="preserve"> ist jederzeit </w:t>
            </w:r>
            <w:r w:rsidR="00DF2664">
              <w:t>mindestens ein Leiter mit der Sani-Tasche am Platz.</w:t>
            </w:r>
          </w:p>
          <w:p w14:paraId="533ECF71" w14:textId="787B8E6D" w:rsidR="00AF272E" w:rsidRPr="007874DA" w:rsidRDefault="00403476" w:rsidP="000E7309">
            <w:pPr>
              <w:pStyle w:val="01Eingabe1"/>
            </w:pPr>
            <w:r>
              <w:t>Es dürfen nur Teilnehmer spielen, mit einem guten Schuhwerk (Turnschuhe oder Wanderschuhe). Teilnehmer mit Finken, müssen sich zuerst gute Schuhe anziehen.</w:t>
            </w:r>
          </w:p>
        </w:tc>
      </w:tr>
    </w:tbl>
    <w:p w14:paraId="0D3BA6D9"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78EB8E5A" w14:textId="77777777" w:rsidTr="41957B77">
        <w:trPr>
          <w:trHeight w:val="70"/>
        </w:trPr>
        <w:tc>
          <w:tcPr>
            <w:tcW w:w="5000" w:type="pct"/>
          </w:tcPr>
          <w:p w14:paraId="447C8AF4" w14:textId="77777777" w:rsidR="00AF272E" w:rsidRPr="00A43BA8" w:rsidRDefault="00AF272E" w:rsidP="001E112B">
            <w:pPr>
              <w:pStyle w:val="05berschrift1"/>
            </w:pPr>
            <w:r w:rsidRPr="00A43BA8">
              <w:t>Alternativprogramm:</w:t>
            </w:r>
          </w:p>
        </w:tc>
      </w:tr>
      <w:tr w:rsidR="00AF272E" w:rsidRPr="00A43BA8" w14:paraId="2921FFCB" w14:textId="77777777" w:rsidTr="41957B77">
        <w:trPr>
          <w:trHeight w:val="567"/>
        </w:trPr>
        <w:tc>
          <w:tcPr>
            <w:tcW w:w="5000" w:type="pct"/>
          </w:tcPr>
          <w:p w14:paraId="7FC0F91E" w14:textId="4A228B7F" w:rsidR="00AF272E" w:rsidRPr="001C7348" w:rsidRDefault="002F289E" w:rsidP="000E7309">
            <w:pPr>
              <w:pStyle w:val="01Eingabe1"/>
            </w:pPr>
            <w:r>
              <w:t xml:space="preserve">Das Programm kann bei Regen auch </w:t>
            </w:r>
            <w:r w:rsidR="006E1554">
              <w:t xml:space="preserve">unter einem Dach oder drinnen ausgeführt werden. Anstatt mit Kreide wird das Gitter, dann mit Klebeband auf den Boden </w:t>
            </w:r>
            <w:proofErr w:type="gramStart"/>
            <w:r w:rsidR="006E1554">
              <w:t>geklappt</w:t>
            </w:r>
            <w:proofErr w:type="gramEnd"/>
            <w:r w:rsidR="006E1554">
              <w:t>.</w:t>
            </w:r>
          </w:p>
        </w:tc>
      </w:tr>
    </w:tbl>
    <w:p w14:paraId="185EC705"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04C099A2" w14:textId="77777777" w:rsidTr="1313E80F">
        <w:tc>
          <w:tcPr>
            <w:tcW w:w="5000" w:type="pct"/>
            <w:gridSpan w:val="2"/>
            <w:tcBorders>
              <w:left w:val="nil"/>
              <w:bottom w:val="nil"/>
              <w:right w:val="nil"/>
            </w:tcBorders>
            <w:vAlign w:val="center"/>
          </w:tcPr>
          <w:p w14:paraId="0705CE1B" w14:textId="77777777" w:rsidR="009D5C7B" w:rsidRPr="00A43BA8" w:rsidRDefault="009D5C7B" w:rsidP="001E112B">
            <w:pPr>
              <w:pStyle w:val="05berschrift1"/>
            </w:pPr>
            <w:r w:rsidRPr="00A43BA8">
              <w:t>Material:</w:t>
            </w:r>
          </w:p>
        </w:tc>
      </w:tr>
      <w:tr w:rsidR="009D5C7B" w:rsidRPr="00A43BA8" w14:paraId="190659DD" w14:textId="77777777" w:rsidTr="1313E80F">
        <w:trPr>
          <w:trHeight w:val="70"/>
        </w:trPr>
        <w:tc>
          <w:tcPr>
            <w:tcW w:w="1409" w:type="pct"/>
            <w:tcBorders>
              <w:top w:val="nil"/>
              <w:left w:val="nil"/>
              <w:right w:val="single" w:sz="4" w:space="0" w:color="auto"/>
            </w:tcBorders>
            <w:vAlign w:val="center"/>
          </w:tcPr>
          <w:p w14:paraId="6BD29BB0"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09ABA5DA" w14:textId="77777777" w:rsidR="009D5C7B" w:rsidRPr="00181122" w:rsidRDefault="009D5C7B" w:rsidP="00F44425">
            <w:pPr>
              <w:pStyle w:val="05berschrift1"/>
            </w:pPr>
            <w:r>
              <w:t>Artikel:</w:t>
            </w:r>
          </w:p>
        </w:tc>
      </w:tr>
      <w:tr w:rsidR="00AF272E" w:rsidRPr="007874DA" w14:paraId="73F19283" w14:textId="77777777" w:rsidTr="1313E80F">
        <w:trPr>
          <w:trHeight w:val="907"/>
        </w:trPr>
        <w:tc>
          <w:tcPr>
            <w:tcW w:w="1409" w:type="pct"/>
            <w:tcBorders>
              <w:left w:val="nil"/>
            </w:tcBorders>
          </w:tcPr>
          <w:p w14:paraId="6F9C4AC6" w14:textId="2DC40FD3" w:rsidR="1313E80F" w:rsidRDefault="1313E80F" w:rsidP="1313E80F">
            <w:pPr>
              <w:pStyle w:val="02Eingabe2"/>
            </w:pPr>
          </w:p>
          <w:p w14:paraId="23B23992" w14:textId="77777777" w:rsidR="00AF272E" w:rsidRPr="007874DA" w:rsidRDefault="005E7BF9" w:rsidP="0097350A">
            <w:pPr>
              <w:pStyle w:val="02Eingabe2"/>
            </w:pPr>
            <w:r w:rsidRPr="007874DA">
              <w:t>1</w:t>
            </w:r>
          </w:p>
          <w:p w14:paraId="0757580E" w14:textId="45A7D246" w:rsidR="005E7BF9" w:rsidRPr="00C32882" w:rsidRDefault="1313E80F" w:rsidP="00C32882">
            <w:pPr>
              <w:pStyle w:val="02Eingabe2"/>
            </w:pPr>
            <w:r>
              <w:lastRenderedPageBreak/>
              <w:t>Sehr viele</w:t>
            </w:r>
            <w:r w:rsidR="005E7BF9">
              <w:br/>
            </w:r>
            <w:r>
              <w:t>1 Rolle</w:t>
            </w:r>
          </w:p>
        </w:tc>
        <w:tc>
          <w:tcPr>
            <w:tcW w:w="3591" w:type="pct"/>
            <w:tcBorders>
              <w:right w:val="nil"/>
            </w:tcBorders>
          </w:tcPr>
          <w:p w14:paraId="4028EF94" w14:textId="5C3D6E47" w:rsidR="1313E80F" w:rsidRDefault="1313E80F">
            <w:r w:rsidRPr="1313E80F">
              <w:rPr>
                <w:b/>
                <w:bCs/>
                <w:lang w:val="de"/>
              </w:rPr>
              <w:lastRenderedPageBreak/>
              <w:t>Material (bestellen):</w:t>
            </w:r>
          </w:p>
          <w:p w14:paraId="5C7105AD" w14:textId="36B99A63" w:rsidR="005E7BF9" w:rsidRPr="0097350A" w:rsidRDefault="41957B77" w:rsidP="0097350A">
            <w:pPr>
              <w:pStyle w:val="01Eingabe1"/>
            </w:pPr>
            <w:r>
              <w:t>Sani-Tasche</w:t>
            </w:r>
          </w:p>
          <w:p w14:paraId="0CE8D618" w14:textId="455C2A70" w:rsidR="005E7BF9" w:rsidRPr="0097350A" w:rsidRDefault="1313E80F" w:rsidP="0097350A">
            <w:pPr>
              <w:pStyle w:val="01Eingabe1"/>
            </w:pPr>
            <w:r>
              <w:t>Grosse Kreiden</w:t>
            </w:r>
          </w:p>
          <w:p w14:paraId="4495EA9F" w14:textId="7FC8D360" w:rsidR="005E7BF9" w:rsidRPr="0097350A" w:rsidRDefault="41957B77" w:rsidP="0097350A">
            <w:pPr>
              <w:pStyle w:val="01Eingabe1"/>
            </w:pPr>
            <w:r>
              <w:lastRenderedPageBreak/>
              <w:t>Absperrband</w:t>
            </w:r>
          </w:p>
          <w:p w14:paraId="563646F9" w14:textId="103EEE16" w:rsidR="005E7BF9" w:rsidRPr="0097350A" w:rsidRDefault="005E7BF9" w:rsidP="0097350A">
            <w:pPr>
              <w:pStyle w:val="01Eingabe1"/>
            </w:pPr>
          </w:p>
          <w:p w14:paraId="1C546BA5" w14:textId="385AEE2D" w:rsidR="005E7BF9" w:rsidRPr="0097350A" w:rsidRDefault="1313E80F" w:rsidP="1313E80F">
            <w:r w:rsidRPr="1313E80F">
              <w:rPr>
                <w:b/>
                <w:bCs/>
                <w:lang w:val="de"/>
              </w:rPr>
              <w:t>Material (</w:t>
            </w:r>
            <w:proofErr w:type="gramStart"/>
            <w:r w:rsidRPr="1313E80F">
              <w:rPr>
                <w:b/>
                <w:bCs/>
                <w:lang w:val="de"/>
              </w:rPr>
              <w:t>selber</w:t>
            </w:r>
            <w:proofErr w:type="gramEnd"/>
            <w:r w:rsidRPr="1313E80F">
              <w:rPr>
                <w:b/>
                <w:bCs/>
                <w:lang w:val="de"/>
              </w:rPr>
              <w:t xml:space="preserve"> organisieren):</w:t>
            </w:r>
          </w:p>
          <w:p w14:paraId="5C3CCBCE" w14:textId="2B819AC0" w:rsidR="005E7BF9" w:rsidRPr="0097350A" w:rsidRDefault="1313E80F" w:rsidP="0097350A">
            <w:pPr>
              <w:pStyle w:val="01Eingabe1"/>
            </w:pPr>
            <w:r>
              <w:t>Tetris Karton Blöcke</w:t>
            </w:r>
          </w:p>
          <w:p w14:paraId="49E48808" w14:textId="01B9D46D" w:rsidR="005E7BF9" w:rsidRPr="0097350A" w:rsidRDefault="41957B77" w:rsidP="0097350A">
            <w:pPr>
              <w:pStyle w:val="01Eingabe1"/>
            </w:pPr>
            <w:r>
              <w:t>Klebeband</w:t>
            </w:r>
          </w:p>
          <w:p w14:paraId="6A96D996" w14:textId="541C80D9" w:rsidR="005E7BF9" w:rsidRPr="0097350A" w:rsidRDefault="41957B77" w:rsidP="0097350A">
            <w:pPr>
              <w:pStyle w:val="01Eingabe1"/>
            </w:pPr>
            <w:r>
              <w:t>Postenschild</w:t>
            </w:r>
          </w:p>
          <w:p w14:paraId="097BF84F" w14:textId="10B59A08" w:rsidR="005E7BF9" w:rsidRPr="0097350A" w:rsidRDefault="41957B77" w:rsidP="0097350A">
            <w:pPr>
              <w:pStyle w:val="01Eingabe1"/>
            </w:pPr>
            <w:r>
              <w:t>Musik Lautsprecher</w:t>
            </w:r>
            <w:r w:rsidR="002F289E">
              <w:t xml:space="preserve"> (+ Smartphone mit dem Tetris Sound)</w:t>
            </w:r>
          </w:p>
        </w:tc>
      </w:tr>
    </w:tbl>
    <w:p w14:paraId="158EA50D"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7664F3F8" w14:textId="77777777" w:rsidTr="00DE43B2">
        <w:tc>
          <w:tcPr>
            <w:tcW w:w="5000" w:type="pct"/>
          </w:tcPr>
          <w:p w14:paraId="1C5EA822" w14:textId="77777777" w:rsidR="00AF272E" w:rsidRPr="00A43BA8" w:rsidRDefault="004871C2" w:rsidP="001E112B">
            <w:pPr>
              <w:pStyle w:val="05berschrift1"/>
            </w:pPr>
            <w:r>
              <w:t xml:space="preserve">Beilagen / </w:t>
            </w:r>
            <w:r w:rsidR="00AF272E" w:rsidRPr="00A43BA8">
              <w:t>Bemerkungen:</w:t>
            </w:r>
          </w:p>
        </w:tc>
      </w:tr>
      <w:tr w:rsidR="00AF272E" w:rsidRPr="00A43BA8" w14:paraId="368DD57F" w14:textId="77777777" w:rsidTr="00DE43B2">
        <w:trPr>
          <w:trHeight w:val="567"/>
        </w:trPr>
        <w:tc>
          <w:tcPr>
            <w:tcW w:w="5000" w:type="pct"/>
          </w:tcPr>
          <w:p w14:paraId="19F06636" w14:textId="536FC1C8" w:rsidR="00E273A8" w:rsidRPr="007874DA" w:rsidRDefault="00E273A8" w:rsidP="0097350A">
            <w:pPr>
              <w:pStyle w:val="01Eingabe1"/>
            </w:pPr>
            <w:r>
              <w:t xml:space="preserve">Reverenz Video von YouTube: </w:t>
            </w:r>
            <w:hyperlink r:id="rId9" w:history="1">
              <w:r w:rsidRPr="00704E38">
                <w:rPr>
                  <w:rStyle w:val="Hyperlink"/>
                </w:rPr>
                <w:t>https://youtu.be/FVpHTwIgQFo</w:t>
              </w:r>
            </w:hyperlink>
          </w:p>
        </w:tc>
      </w:tr>
    </w:tbl>
    <w:p w14:paraId="7A444598" w14:textId="77777777" w:rsidR="00AF272E" w:rsidRPr="00A43BA8" w:rsidRDefault="00AF272E" w:rsidP="00403476">
      <w:pPr>
        <w:pStyle w:val="01Eingabe1"/>
      </w:pPr>
    </w:p>
    <w:sectPr w:rsidR="00AF272E" w:rsidRPr="00A43BA8" w:rsidSect="006C688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AF10A" w14:textId="77777777" w:rsidR="0011799A" w:rsidRDefault="0011799A">
      <w:r>
        <w:separator/>
      </w:r>
    </w:p>
  </w:endnote>
  <w:endnote w:type="continuationSeparator" w:id="0">
    <w:p w14:paraId="72B4592A" w14:textId="77777777" w:rsidR="0011799A" w:rsidRDefault="0011799A">
      <w:r>
        <w:continuationSeparator/>
      </w:r>
    </w:p>
  </w:endnote>
  <w:endnote w:type="continuationNotice" w:id="1">
    <w:p w14:paraId="67EB3F22" w14:textId="77777777" w:rsidR="0011799A" w:rsidRDefault="00117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8F7D" w14:textId="77777777" w:rsidR="009A6A5D" w:rsidRDefault="009A6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3944F" w14:textId="46AC73D4" w:rsidR="004F4DD9" w:rsidRDefault="00124E50" w:rsidP="00F44425">
    <w:pPr>
      <w:pStyle w:val="Fuzeile"/>
    </w:pPr>
    <w:fldSimple w:instr="FILENAME \* MERGEFORMAT">
      <w:r w:rsidR="002E4A1A">
        <w:rPr>
          <w:noProof/>
        </w:rPr>
        <w:t>LS 3.2 Cevi City Tetris.docx</w:t>
      </w:r>
    </w:fldSimple>
    <w:r w:rsidR="0097350A">
      <w:ptab w:relativeTo="margin" w:alignment="center" w:leader="none"/>
    </w:r>
    <w:r w:rsidR="0097350A">
      <w:fldChar w:fldCharType="begin"/>
    </w:r>
    <w:r w:rsidR="0097350A">
      <w:instrText xml:space="preserve"> TIME \@ "dd.MM.yyyy" </w:instrText>
    </w:r>
    <w:r w:rsidR="0097350A">
      <w:fldChar w:fldCharType="separate"/>
    </w:r>
    <w:r w:rsidR="00DB625B">
      <w:rPr>
        <w:noProof/>
      </w:rPr>
      <w:t>18.09.2022</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30516F">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DF0B" w14:textId="77777777" w:rsidR="009A6A5D" w:rsidRDefault="009A6A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10020" w14:textId="77777777" w:rsidR="0011799A" w:rsidRDefault="0011799A">
      <w:r>
        <w:separator/>
      </w:r>
    </w:p>
  </w:footnote>
  <w:footnote w:type="continuationSeparator" w:id="0">
    <w:p w14:paraId="33091EA1" w14:textId="77777777" w:rsidR="0011799A" w:rsidRDefault="0011799A">
      <w:r>
        <w:continuationSeparator/>
      </w:r>
    </w:p>
  </w:footnote>
  <w:footnote w:type="continuationNotice" w:id="1">
    <w:p w14:paraId="21802462" w14:textId="77777777" w:rsidR="0011799A" w:rsidRDefault="00117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9174" w14:textId="77777777" w:rsidR="009A6A5D" w:rsidRDefault="009A6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D19F"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58241" behindDoc="0" locked="0" layoutInCell="1" allowOverlap="1" wp14:anchorId="0879920E" wp14:editId="3AE4D73D">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eastAsia="de-CH"/>
      </w:rPr>
      <w:drawing>
        <wp:anchor distT="0" distB="0" distL="114935" distR="114935" simplePos="0" relativeHeight="251658240" behindDoc="1" locked="0" layoutInCell="1" allowOverlap="1" wp14:anchorId="782202D1" wp14:editId="4BD30CF4">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C14A8">
      <w:rPr>
        <w:rStyle w:val="KopfzeileZchn"/>
      </w:rPr>
      <w:t>J+S Lagersport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BC0F" w14:textId="77777777" w:rsidR="009A6A5D" w:rsidRDefault="009A6A5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4745960">
    <w:abstractNumId w:val="10"/>
  </w:num>
  <w:num w:numId="2" w16cid:durableId="2092700714">
    <w:abstractNumId w:val="11"/>
  </w:num>
  <w:num w:numId="3" w16cid:durableId="1381788979">
    <w:abstractNumId w:val="9"/>
  </w:num>
  <w:num w:numId="4" w16cid:durableId="1429425869">
    <w:abstractNumId w:val="7"/>
  </w:num>
  <w:num w:numId="5" w16cid:durableId="1474442035">
    <w:abstractNumId w:val="6"/>
  </w:num>
  <w:num w:numId="6" w16cid:durableId="773131410">
    <w:abstractNumId w:val="5"/>
  </w:num>
  <w:num w:numId="7" w16cid:durableId="1308365276">
    <w:abstractNumId w:val="4"/>
  </w:num>
  <w:num w:numId="8" w16cid:durableId="1468470448">
    <w:abstractNumId w:val="8"/>
  </w:num>
  <w:num w:numId="9" w16cid:durableId="1552619581">
    <w:abstractNumId w:val="3"/>
  </w:num>
  <w:num w:numId="10" w16cid:durableId="1871607894">
    <w:abstractNumId w:val="2"/>
  </w:num>
  <w:num w:numId="11" w16cid:durableId="1675568578">
    <w:abstractNumId w:val="1"/>
  </w:num>
  <w:num w:numId="12" w16cid:durableId="171300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2D"/>
    <w:rsid w:val="000038FD"/>
    <w:rsid w:val="0002300F"/>
    <w:rsid w:val="000243C8"/>
    <w:rsid w:val="00060B23"/>
    <w:rsid w:val="000709C9"/>
    <w:rsid w:val="000729C6"/>
    <w:rsid w:val="00085273"/>
    <w:rsid w:val="000B0191"/>
    <w:rsid w:val="000B3761"/>
    <w:rsid w:val="000B552D"/>
    <w:rsid w:val="000D0171"/>
    <w:rsid w:val="000E2091"/>
    <w:rsid w:val="000E7309"/>
    <w:rsid w:val="000F482D"/>
    <w:rsid w:val="0011799A"/>
    <w:rsid w:val="001210B7"/>
    <w:rsid w:val="00124E50"/>
    <w:rsid w:val="0012614A"/>
    <w:rsid w:val="0014591F"/>
    <w:rsid w:val="001543EB"/>
    <w:rsid w:val="001564FE"/>
    <w:rsid w:val="0016625F"/>
    <w:rsid w:val="00177782"/>
    <w:rsid w:val="00181122"/>
    <w:rsid w:val="001851DF"/>
    <w:rsid w:val="001930CA"/>
    <w:rsid w:val="001A172E"/>
    <w:rsid w:val="001A399E"/>
    <w:rsid w:val="001A5FAD"/>
    <w:rsid w:val="001C6886"/>
    <w:rsid w:val="001C7348"/>
    <w:rsid w:val="001E112B"/>
    <w:rsid w:val="001E5AAA"/>
    <w:rsid w:val="001F4A9B"/>
    <w:rsid w:val="001F7DB7"/>
    <w:rsid w:val="002154B3"/>
    <w:rsid w:val="00216B90"/>
    <w:rsid w:val="00220F9A"/>
    <w:rsid w:val="0022246F"/>
    <w:rsid w:val="002272A1"/>
    <w:rsid w:val="00232786"/>
    <w:rsid w:val="00254882"/>
    <w:rsid w:val="002703FB"/>
    <w:rsid w:val="002821E7"/>
    <w:rsid w:val="00295D9C"/>
    <w:rsid w:val="00296625"/>
    <w:rsid w:val="00297730"/>
    <w:rsid w:val="002A01DD"/>
    <w:rsid w:val="002A0EEF"/>
    <w:rsid w:val="002A57F3"/>
    <w:rsid w:val="002B0F5E"/>
    <w:rsid w:val="002C2C2D"/>
    <w:rsid w:val="002C7472"/>
    <w:rsid w:val="002E4A1A"/>
    <w:rsid w:val="002E5BBA"/>
    <w:rsid w:val="002E668E"/>
    <w:rsid w:val="002F289E"/>
    <w:rsid w:val="00302139"/>
    <w:rsid w:val="0030516F"/>
    <w:rsid w:val="00305217"/>
    <w:rsid w:val="00332E70"/>
    <w:rsid w:val="003663ED"/>
    <w:rsid w:val="00375E9E"/>
    <w:rsid w:val="00390156"/>
    <w:rsid w:val="004016C4"/>
    <w:rsid w:val="00403476"/>
    <w:rsid w:val="004342E8"/>
    <w:rsid w:val="004365CF"/>
    <w:rsid w:val="00474315"/>
    <w:rsid w:val="00481D4B"/>
    <w:rsid w:val="004871C2"/>
    <w:rsid w:val="0049424B"/>
    <w:rsid w:val="004A34AD"/>
    <w:rsid w:val="004A4DD6"/>
    <w:rsid w:val="004B395E"/>
    <w:rsid w:val="004C14A8"/>
    <w:rsid w:val="004C1AF6"/>
    <w:rsid w:val="004F161E"/>
    <w:rsid w:val="004F4DD9"/>
    <w:rsid w:val="00503D48"/>
    <w:rsid w:val="00526608"/>
    <w:rsid w:val="00556893"/>
    <w:rsid w:val="005640F6"/>
    <w:rsid w:val="00586B31"/>
    <w:rsid w:val="005906EB"/>
    <w:rsid w:val="00595EB8"/>
    <w:rsid w:val="005B39FA"/>
    <w:rsid w:val="005B5823"/>
    <w:rsid w:val="005C4FD1"/>
    <w:rsid w:val="005C52A8"/>
    <w:rsid w:val="005D4864"/>
    <w:rsid w:val="005D4C29"/>
    <w:rsid w:val="005E7BF9"/>
    <w:rsid w:val="005F1BCF"/>
    <w:rsid w:val="006101D5"/>
    <w:rsid w:val="00613159"/>
    <w:rsid w:val="0061352A"/>
    <w:rsid w:val="006422E7"/>
    <w:rsid w:val="006672B2"/>
    <w:rsid w:val="006701F5"/>
    <w:rsid w:val="006B1386"/>
    <w:rsid w:val="006B5E91"/>
    <w:rsid w:val="006C4AD7"/>
    <w:rsid w:val="006C6880"/>
    <w:rsid w:val="006E1554"/>
    <w:rsid w:val="006E2FCF"/>
    <w:rsid w:val="00702AFC"/>
    <w:rsid w:val="007053CE"/>
    <w:rsid w:val="00706770"/>
    <w:rsid w:val="0071604B"/>
    <w:rsid w:val="00752F70"/>
    <w:rsid w:val="00753B6F"/>
    <w:rsid w:val="00765DE0"/>
    <w:rsid w:val="00767C10"/>
    <w:rsid w:val="007874DA"/>
    <w:rsid w:val="00791C4F"/>
    <w:rsid w:val="007A5F27"/>
    <w:rsid w:val="007C42A4"/>
    <w:rsid w:val="007C6938"/>
    <w:rsid w:val="007C6BDC"/>
    <w:rsid w:val="007C7091"/>
    <w:rsid w:val="007D198F"/>
    <w:rsid w:val="007D5746"/>
    <w:rsid w:val="007E1B0E"/>
    <w:rsid w:val="007E4F25"/>
    <w:rsid w:val="007F532B"/>
    <w:rsid w:val="00804F56"/>
    <w:rsid w:val="00805BF8"/>
    <w:rsid w:val="00825F64"/>
    <w:rsid w:val="008263E0"/>
    <w:rsid w:val="0084005A"/>
    <w:rsid w:val="00841DB2"/>
    <w:rsid w:val="00845364"/>
    <w:rsid w:val="00850B6B"/>
    <w:rsid w:val="00851A80"/>
    <w:rsid w:val="0085654F"/>
    <w:rsid w:val="00870410"/>
    <w:rsid w:val="008E76E6"/>
    <w:rsid w:val="008F71EA"/>
    <w:rsid w:val="00904FD5"/>
    <w:rsid w:val="00914292"/>
    <w:rsid w:val="00925E9D"/>
    <w:rsid w:val="00926F69"/>
    <w:rsid w:val="00943BA7"/>
    <w:rsid w:val="00950936"/>
    <w:rsid w:val="0097350A"/>
    <w:rsid w:val="009A6A5D"/>
    <w:rsid w:val="009B2D65"/>
    <w:rsid w:val="009D541D"/>
    <w:rsid w:val="009D5C7B"/>
    <w:rsid w:val="009E50BE"/>
    <w:rsid w:val="00A14AAF"/>
    <w:rsid w:val="00A16E02"/>
    <w:rsid w:val="00A36B19"/>
    <w:rsid w:val="00A36E00"/>
    <w:rsid w:val="00A405D2"/>
    <w:rsid w:val="00A43BA8"/>
    <w:rsid w:val="00A52469"/>
    <w:rsid w:val="00A54D08"/>
    <w:rsid w:val="00A607E0"/>
    <w:rsid w:val="00A67721"/>
    <w:rsid w:val="00A9499A"/>
    <w:rsid w:val="00A951EC"/>
    <w:rsid w:val="00AA2C64"/>
    <w:rsid w:val="00AB5F2B"/>
    <w:rsid w:val="00AC7BBA"/>
    <w:rsid w:val="00AE2FDC"/>
    <w:rsid w:val="00AE4338"/>
    <w:rsid w:val="00AF272E"/>
    <w:rsid w:val="00B15A88"/>
    <w:rsid w:val="00B5291A"/>
    <w:rsid w:val="00B559E2"/>
    <w:rsid w:val="00B56494"/>
    <w:rsid w:val="00B60EAC"/>
    <w:rsid w:val="00B708D9"/>
    <w:rsid w:val="00B95620"/>
    <w:rsid w:val="00BB2534"/>
    <w:rsid w:val="00BF2A95"/>
    <w:rsid w:val="00C107C2"/>
    <w:rsid w:val="00C120A7"/>
    <w:rsid w:val="00C12579"/>
    <w:rsid w:val="00C17708"/>
    <w:rsid w:val="00C32882"/>
    <w:rsid w:val="00C54B13"/>
    <w:rsid w:val="00C74277"/>
    <w:rsid w:val="00C930A5"/>
    <w:rsid w:val="00CB5D01"/>
    <w:rsid w:val="00CB62A5"/>
    <w:rsid w:val="00CB7CE9"/>
    <w:rsid w:val="00CC11C8"/>
    <w:rsid w:val="00CC283D"/>
    <w:rsid w:val="00CE1FC6"/>
    <w:rsid w:val="00D17356"/>
    <w:rsid w:val="00D21436"/>
    <w:rsid w:val="00D35BE3"/>
    <w:rsid w:val="00D41412"/>
    <w:rsid w:val="00D75063"/>
    <w:rsid w:val="00D750AB"/>
    <w:rsid w:val="00D97510"/>
    <w:rsid w:val="00DA3C15"/>
    <w:rsid w:val="00DA5C0B"/>
    <w:rsid w:val="00DB3987"/>
    <w:rsid w:val="00DB625B"/>
    <w:rsid w:val="00DC00B8"/>
    <w:rsid w:val="00DC4A47"/>
    <w:rsid w:val="00DC7CE2"/>
    <w:rsid w:val="00DD104B"/>
    <w:rsid w:val="00DD1060"/>
    <w:rsid w:val="00DD4AFE"/>
    <w:rsid w:val="00DD5759"/>
    <w:rsid w:val="00DE43B2"/>
    <w:rsid w:val="00DF2664"/>
    <w:rsid w:val="00DF6AAB"/>
    <w:rsid w:val="00E273A8"/>
    <w:rsid w:val="00E51DC0"/>
    <w:rsid w:val="00E54C29"/>
    <w:rsid w:val="00E60892"/>
    <w:rsid w:val="00E815B0"/>
    <w:rsid w:val="00E941BE"/>
    <w:rsid w:val="00EA31C2"/>
    <w:rsid w:val="00EA4D09"/>
    <w:rsid w:val="00EB0BAA"/>
    <w:rsid w:val="00EB2EE6"/>
    <w:rsid w:val="00EB687B"/>
    <w:rsid w:val="00EC3549"/>
    <w:rsid w:val="00EE19CB"/>
    <w:rsid w:val="00F01276"/>
    <w:rsid w:val="00F10D53"/>
    <w:rsid w:val="00F2156B"/>
    <w:rsid w:val="00F35E9C"/>
    <w:rsid w:val="00F44425"/>
    <w:rsid w:val="00F554A3"/>
    <w:rsid w:val="00F7209F"/>
    <w:rsid w:val="00FA057A"/>
    <w:rsid w:val="00FB1C69"/>
    <w:rsid w:val="00FD2370"/>
    <w:rsid w:val="00FD59F7"/>
    <w:rsid w:val="00FD68AA"/>
    <w:rsid w:val="00FF7CD8"/>
    <w:rsid w:val="0673C041"/>
    <w:rsid w:val="1313E80F"/>
    <w:rsid w:val="25F78C5E"/>
    <w:rsid w:val="277B7D6D"/>
    <w:rsid w:val="27E6CBFE"/>
    <w:rsid w:val="2ABB705C"/>
    <w:rsid w:val="3B5296CD"/>
    <w:rsid w:val="3D404468"/>
    <w:rsid w:val="41957B77"/>
    <w:rsid w:val="41E1989D"/>
    <w:rsid w:val="571C7FD8"/>
    <w:rsid w:val="5A63EC8D"/>
    <w:rsid w:val="653FBCEA"/>
    <w:rsid w:val="6825410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8BC53"/>
  <w15:chartTrackingRefBased/>
  <w15:docId w15:val="{E1F8E2DD-65C6-476B-AD78-8E19192F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unhideWhenUsed/>
    <w:rsid w:val="00914292"/>
    <w:rPr>
      <w:sz w:val="20"/>
    </w:rPr>
  </w:style>
  <w:style w:type="character" w:customStyle="1" w:styleId="KommentartextZchn">
    <w:name w:val="Kommentartext Zchn"/>
    <w:basedOn w:val="Absatz-Standardschriftart"/>
    <w:link w:val="Kommentartext"/>
    <w:uiPriority w:val="99"/>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 w:type="character" w:styleId="Hyperlink">
    <w:name w:val="Hyperlink"/>
    <w:basedOn w:val="Absatz-Standardschriftart"/>
    <w:uiPriority w:val="99"/>
    <w:unhideWhenUsed/>
    <w:rsid w:val="0022246F"/>
    <w:rPr>
      <w:color w:val="0563C1" w:themeColor="hyperlink"/>
      <w:u w:val="single"/>
    </w:rPr>
  </w:style>
  <w:style w:type="character" w:styleId="NichtaufgelsteErwhnung">
    <w:name w:val="Unresolved Mention"/>
    <w:basedOn w:val="Absatz-Standardschriftart"/>
    <w:uiPriority w:val="99"/>
    <w:semiHidden/>
    <w:unhideWhenUsed/>
    <w:rsid w:val="00222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youtu.be/hc9ATIE17G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FVpHTwIgQFo"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o\OneDrive\Cevi\Vorlagen\Dokumente\VORLAGE_LS-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C:\Users\Lino\OneDrive\Cevi\Vorlagen\Dokumente\VORLAGE_LS-Block.dotx</Template>
  <TotalTime>0</TotalTime>
  <Pages>3</Pages>
  <Words>588</Words>
  <Characters>3710</Characters>
  <Application>Microsoft Office Word</Application>
  <DocSecurity>0</DocSecurity>
  <Lines>30</Lines>
  <Paragraphs>8</Paragraphs>
  <ScaleCrop>false</ScaleCrop>
  <Manager>Fabian Wydler</Manager>
  <Company>Cevi Wetzikon</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Lagersport-Block</dc:title>
  <dc:subject>J+S-Lager</dc:subject>
  <dc:creator>Lino Bertschinger</dc:creator>
  <cp:keywords/>
  <dc:description>Dieses Dokument kann eingesetzt werden um Lagersport-Blöcke in J+S-Lager vorzubereiten und zu dokumentieren. Der J+S-Coach benötigt von jedem Block ein solches Dossier.</dc:description>
  <cp:lastModifiedBy>Jan Reinhardt</cp:lastModifiedBy>
  <cp:revision>106</cp:revision>
  <cp:lastPrinted>2010-07-19T20:56:00Z</cp:lastPrinted>
  <dcterms:created xsi:type="dcterms:W3CDTF">2022-08-23T17:45:00Z</dcterms:created>
  <dcterms:modified xsi:type="dcterms:W3CDTF">2022-09-18T20:14:00Z</dcterms:modified>
  <cp:category>Jugend und Sport</cp:category>
  <cp:version>1.0</cp:version>
</cp:coreProperties>
</file>