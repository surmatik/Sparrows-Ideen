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106D4D" w14:textId="77777777" w:rsidR="001543EB" w:rsidRPr="00160C6D" w:rsidRDefault="006422E7" w:rsidP="00DE43B2">
      <w:pPr>
        <w:pStyle w:val="04Titel"/>
      </w:pPr>
      <w:r w:rsidRPr="005906EB">
        <w:t>Lageraktivität</w:t>
      </w:r>
      <w:r w:rsidR="001543EB" w:rsidRPr="001543EB">
        <w:t>-</w:t>
      </w:r>
      <w:r w:rsidR="001543EB" w:rsidRPr="00DE43B2">
        <w:t>Block</w:t>
      </w:r>
      <w:r w:rsidR="001543EB" w:rsidRPr="001543EB">
        <w:t xml:space="preserve"> </w:t>
      </w:r>
      <w:r w:rsidR="00690FBF" w:rsidRPr="00160C6D">
        <w:t>3.1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1"/>
        <w:gridCol w:w="2551"/>
        <w:gridCol w:w="2551"/>
      </w:tblGrid>
      <w:tr w:rsidR="00EA4D09" w:rsidRPr="00A43BA8" w14:paraId="1A169122" w14:textId="77777777" w:rsidTr="00390156">
        <w:trPr>
          <w:trHeight w:val="42"/>
        </w:trPr>
        <w:tc>
          <w:tcPr>
            <w:tcW w:w="2500" w:type="pct"/>
            <w:vAlign w:val="center"/>
          </w:tcPr>
          <w:p w14:paraId="093DFB51" w14:textId="77777777" w:rsidR="00EA4D09" w:rsidRDefault="00EA4D09" w:rsidP="001E112B">
            <w:pPr>
              <w:pStyle w:val="05berschrift1"/>
            </w:pPr>
            <w:r w:rsidRPr="00A43BA8">
              <w:t>Stufe:</w:t>
            </w:r>
          </w:p>
          <w:p w14:paraId="29DF0BD3" w14:textId="15F683BB" w:rsidR="00EA4D09" w:rsidRPr="001543EB" w:rsidRDefault="00061E45" w:rsidP="00181122">
            <w:pPr>
              <w:pStyle w:val="02Eingabe2"/>
            </w:pPr>
            <w:proofErr w:type="spellStart"/>
            <w:r>
              <w:t>Sparrows</w:t>
            </w:r>
            <w:proofErr w:type="spellEnd"/>
          </w:p>
        </w:tc>
        <w:tc>
          <w:tcPr>
            <w:tcW w:w="2500" w:type="pct"/>
            <w:gridSpan w:val="2"/>
            <w:vAlign w:val="center"/>
          </w:tcPr>
          <w:p w14:paraId="6CD5565F" w14:textId="77777777" w:rsidR="00EA4D09" w:rsidRDefault="004871C2" w:rsidP="001E112B">
            <w:pPr>
              <w:pStyle w:val="05berschrift1"/>
            </w:pPr>
            <w:r>
              <w:t>Zielgruppe</w:t>
            </w:r>
            <w:r w:rsidR="00EA4D09" w:rsidRPr="006C6880">
              <w:t xml:space="preserve"> und Anz</w:t>
            </w:r>
            <w:r w:rsidR="000038FD">
              <w:t>ahl</w:t>
            </w:r>
            <w:r w:rsidR="00EA4D09" w:rsidRPr="006C6880">
              <w:t xml:space="preserve"> Teilnehmende</w:t>
            </w:r>
            <w:r w:rsidR="00181122">
              <w:t>:</w:t>
            </w:r>
          </w:p>
          <w:p w14:paraId="4F5F679B" w14:textId="7AE83D06" w:rsidR="00EA4D09" w:rsidRPr="00EA4D09" w:rsidRDefault="009A0D80" w:rsidP="00181122">
            <w:pPr>
              <w:pStyle w:val="02Eingabe2"/>
            </w:pPr>
            <w:r>
              <w:t>Kinder</w:t>
            </w:r>
            <w:r w:rsidR="00690FBF">
              <w:t xml:space="preserve">sport / </w:t>
            </w:r>
            <w:r w:rsidR="00061E45">
              <w:t>4</w:t>
            </w:r>
            <w:r w:rsidR="00690FBF">
              <w:t xml:space="preserve"> Teilnehmer</w:t>
            </w:r>
          </w:p>
        </w:tc>
      </w:tr>
      <w:tr w:rsidR="00EB2EE6" w:rsidRPr="00A43BA8" w14:paraId="7D584A6F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6ECA8770" w14:textId="77777777" w:rsidR="004F161E" w:rsidRPr="00A43BA8" w:rsidRDefault="004F161E" w:rsidP="001E112B">
            <w:pPr>
              <w:pStyle w:val="05berschrift1"/>
            </w:pPr>
            <w:r w:rsidRPr="00A43BA8">
              <w:t xml:space="preserve">Bezeichnung </w:t>
            </w:r>
            <w:r w:rsidRPr="006C6880">
              <w:t>des</w:t>
            </w:r>
            <w:r w:rsidR="005F1BCF">
              <w:t xml:space="preserve"> Aktivitäten-Teil</w:t>
            </w:r>
            <w:r w:rsidRPr="00A43BA8">
              <w:t>s:</w:t>
            </w:r>
          </w:p>
          <w:p w14:paraId="6ABAB577" w14:textId="2CB71898" w:rsidR="00A14AAF" w:rsidRPr="001543EB" w:rsidRDefault="00061E45" w:rsidP="00181122">
            <w:pPr>
              <w:pStyle w:val="02Eingabe2"/>
            </w:pPr>
            <w:proofErr w:type="spellStart"/>
            <w:r w:rsidRPr="00061E45">
              <w:t>Campa</w:t>
            </w:r>
            <w:r>
              <w:t>bb</w:t>
            </w:r>
            <w:r w:rsidRPr="00061E45">
              <w:t>bau</w:t>
            </w:r>
            <w:proofErr w:type="spellEnd"/>
            <w:r w:rsidRPr="00061E45">
              <w:t xml:space="preserve"> (Schlafzelte / Lagerküche)</w:t>
            </w:r>
          </w:p>
        </w:tc>
        <w:tc>
          <w:tcPr>
            <w:tcW w:w="1250" w:type="pct"/>
            <w:noWrap/>
            <w:vAlign w:val="center"/>
          </w:tcPr>
          <w:p w14:paraId="17D09815" w14:textId="77777777" w:rsidR="004F161E" w:rsidRPr="00A43BA8" w:rsidRDefault="004F161E" w:rsidP="001E112B">
            <w:pPr>
              <w:pStyle w:val="05berschrift1"/>
            </w:pPr>
            <w:r w:rsidRPr="00A43BA8">
              <w:t>Datum:</w:t>
            </w:r>
          </w:p>
          <w:p w14:paraId="38672F27" w14:textId="2BFD19B7" w:rsidR="00A14AAF" w:rsidRPr="006C6880" w:rsidRDefault="00061E45" w:rsidP="00181122">
            <w:pPr>
              <w:pStyle w:val="02Eingabe2"/>
            </w:pPr>
            <w:r>
              <w:t>24.05.2021</w:t>
            </w:r>
          </w:p>
        </w:tc>
        <w:tc>
          <w:tcPr>
            <w:tcW w:w="1250" w:type="pct"/>
            <w:noWrap/>
            <w:vAlign w:val="center"/>
          </w:tcPr>
          <w:p w14:paraId="6988B69E" w14:textId="77777777" w:rsidR="004F161E" w:rsidRPr="00A43BA8" w:rsidRDefault="004F161E" w:rsidP="001E112B">
            <w:pPr>
              <w:pStyle w:val="05berschrift1"/>
            </w:pPr>
            <w:r w:rsidRPr="00A43BA8">
              <w:t>Zeit:</w:t>
            </w:r>
          </w:p>
          <w:p w14:paraId="3CD2C83B" w14:textId="65DF627E" w:rsidR="00586B31" w:rsidRPr="00181122" w:rsidRDefault="000227B8" w:rsidP="00181122">
            <w:pPr>
              <w:pStyle w:val="02Eingabe2"/>
            </w:pPr>
            <w:r>
              <w:t>10:</w:t>
            </w:r>
            <w:r w:rsidR="00825871">
              <w:t>3</w:t>
            </w:r>
            <w:r>
              <w:t>0</w:t>
            </w:r>
            <w:r w:rsidR="00690FBF">
              <w:t xml:space="preserve"> – </w:t>
            </w:r>
            <w:r>
              <w:t>12:</w:t>
            </w:r>
            <w:r w:rsidR="00825871">
              <w:t>3</w:t>
            </w:r>
            <w:r>
              <w:t>0</w:t>
            </w:r>
          </w:p>
        </w:tc>
      </w:tr>
      <w:tr w:rsidR="00EB2EE6" w:rsidRPr="00A33D67" w14:paraId="3E324356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3F2C7DB5" w14:textId="77777777" w:rsidR="004F161E" w:rsidRPr="00A43BA8" w:rsidRDefault="004F161E" w:rsidP="001E112B">
            <w:pPr>
              <w:pStyle w:val="05berschrift1"/>
            </w:pPr>
            <w:r w:rsidRPr="00A43BA8">
              <w:t>Ort:</w:t>
            </w:r>
          </w:p>
          <w:p w14:paraId="28DF6C7C" w14:textId="77777777" w:rsidR="00586B31" w:rsidRPr="006C6880" w:rsidRDefault="00690FBF" w:rsidP="00181122">
            <w:pPr>
              <w:pStyle w:val="02Eingabe2"/>
            </w:pPr>
            <w:r>
              <w:t>Lagergelände (Wiese / Wald)</w:t>
            </w:r>
          </w:p>
        </w:tc>
        <w:tc>
          <w:tcPr>
            <w:tcW w:w="2500" w:type="pct"/>
            <w:gridSpan w:val="2"/>
            <w:noWrap/>
            <w:vAlign w:val="center"/>
          </w:tcPr>
          <w:p w14:paraId="1E51A1D2" w14:textId="77777777" w:rsidR="004F161E" w:rsidRPr="00A43BA8" w:rsidRDefault="004F161E" w:rsidP="001E112B">
            <w:pPr>
              <w:pStyle w:val="05berschrift1"/>
            </w:pPr>
            <w:r w:rsidRPr="00A43BA8">
              <w:t>Blockverantwortlich</w:t>
            </w:r>
            <w:r w:rsidR="006C4AD7">
              <w:t>e(r)</w:t>
            </w:r>
            <w:r w:rsidRPr="00A43BA8">
              <w:t>:</w:t>
            </w:r>
          </w:p>
          <w:p w14:paraId="3CB9C7C9" w14:textId="4931FEAF" w:rsidR="004F161E" w:rsidRPr="00C0721E" w:rsidRDefault="00A33D67" w:rsidP="00181122">
            <w:pPr>
              <w:pStyle w:val="02Eingabe2"/>
              <w:rPr>
                <w:lang w:val="de-CH"/>
              </w:rPr>
            </w:pPr>
            <w:r w:rsidRPr="00C0721E">
              <w:rPr>
                <w:lang w:val="de-CH"/>
              </w:rPr>
              <w:t>Fabian Wydler v/o Adler</w:t>
            </w:r>
          </w:p>
        </w:tc>
      </w:tr>
      <w:tr w:rsidR="007C7091" w:rsidRPr="00A43BA8" w14:paraId="7BC555B9" w14:textId="77777777" w:rsidTr="00DE43B2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14:paraId="294E0180" w14:textId="77777777" w:rsidR="007C7091" w:rsidRDefault="006422E7" w:rsidP="001E112B">
            <w:pPr>
              <w:pStyle w:val="05berschrift1"/>
            </w:pPr>
            <w:r>
              <w:t>Themenbereich:</w:t>
            </w:r>
          </w:p>
          <w:p w14:paraId="309C5B60" w14:textId="77777777" w:rsidR="007C7091" w:rsidRDefault="00DE43B2" w:rsidP="007C7091">
            <w:pPr>
              <w:pStyle w:val="01Eingabe1"/>
            </w:pPr>
            <w:r>
              <w:t>[</w:t>
            </w:r>
            <w:r w:rsidR="007C7091">
              <w:t xml:space="preserve">] </w:t>
            </w:r>
            <w:r w:rsidR="006422E7">
              <w:t>Outdoortechniken</w:t>
            </w:r>
            <w:r w:rsidR="006422E7">
              <w:tab/>
            </w:r>
            <w:r w:rsidR="006422E7">
              <w:tab/>
            </w:r>
            <w:r w:rsidR="006422E7">
              <w:tab/>
            </w:r>
            <w:r>
              <w:t>[</w:t>
            </w:r>
            <w:r w:rsidR="007C7091" w:rsidRPr="007C7091">
              <w:t xml:space="preserve">] </w:t>
            </w:r>
            <w:r w:rsidR="00D97510">
              <w:t>Sicherheit</w:t>
            </w:r>
            <w:r w:rsidR="006422E7">
              <w:tab/>
            </w:r>
            <w:r w:rsidR="006422E7">
              <w:tab/>
            </w:r>
            <w:r w:rsidR="00D97510">
              <w:tab/>
            </w:r>
            <w:r w:rsidR="006422E7">
              <w:tab/>
            </w:r>
            <w:r>
              <w:t>[</w:t>
            </w:r>
            <w:r w:rsidR="006422E7">
              <w:t>] Natur und Umwelt</w:t>
            </w:r>
          </w:p>
          <w:p w14:paraId="796A3D79" w14:textId="77777777" w:rsidR="006422E7" w:rsidRPr="007C7091" w:rsidRDefault="00DE43B2" w:rsidP="007C7091">
            <w:pPr>
              <w:pStyle w:val="01Eingabe1"/>
            </w:pPr>
            <w:r>
              <w:t>[</w:t>
            </w:r>
            <w:r w:rsidR="00690FBF">
              <w:t>x</w:t>
            </w:r>
            <w:r>
              <w:t>] Pioniertechnik</w:t>
            </w:r>
            <w:r>
              <w:tab/>
            </w:r>
            <w:r>
              <w:tab/>
            </w:r>
            <w:r>
              <w:tab/>
              <w:t>[</w:t>
            </w:r>
            <w:r w:rsidR="00690FBF">
              <w:t>x</w:t>
            </w:r>
            <w:r w:rsidR="006422E7">
              <w:t xml:space="preserve">] </w:t>
            </w:r>
            <w:r w:rsidR="006422E7" w:rsidRPr="006422E7">
              <w:t>Lagerplatz/Lagerhaus/Umgebung</w:t>
            </w:r>
            <w:r w:rsidR="006422E7">
              <w:tab/>
              <w:t xml:space="preserve">[] </w:t>
            </w:r>
            <w:r w:rsidR="006422E7" w:rsidRPr="006422E7">
              <w:t>Prävention und Integration</w:t>
            </w:r>
          </w:p>
        </w:tc>
      </w:tr>
    </w:tbl>
    <w:p w14:paraId="5C768354" w14:textId="77777777" w:rsidR="004F161E" w:rsidRPr="00A43BA8" w:rsidRDefault="004F161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1"/>
        <w:gridCol w:w="7644"/>
        <w:gridCol w:w="1798"/>
      </w:tblGrid>
      <w:tr w:rsidR="001543EB" w:rsidRPr="00A43BA8" w14:paraId="28D97FD6" w14:textId="77777777" w:rsidTr="00DE43B2">
        <w:trPr>
          <w:trHeight w:val="210"/>
        </w:trPr>
        <w:tc>
          <w:tcPr>
            <w:tcW w:w="5000" w:type="pct"/>
            <w:gridSpan w:val="3"/>
          </w:tcPr>
          <w:p w14:paraId="499927B9" w14:textId="77777777" w:rsidR="001543EB" w:rsidRPr="00A43BA8" w:rsidRDefault="001543EB" w:rsidP="001E112B">
            <w:pPr>
              <w:pStyle w:val="05berschrift1"/>
            </w:pPr>
            <w:r w:rsidRPr="00A43BA8">
              <w:t>Blockziel:</w:t>
            </w:r>
          </w:p>
          <w:p w14:paraId="40971F20" w14:textId="77777777" w:rsidR="00061E45" w:rsidRPr="00061E45" w:rsidRDefault="00061E45" w:rsidP="00061E45">
            <w:pPr>
              <w:pStyle w:val="03Aufzhlung"/>
            </w:pPr>
            <w:r w:rsidRPr="00061E45">
              <w:t xml:space="preserve">Die TNs können verschiedene Aufgaben eines </w:t>
            </w:r>
            <w:proofErr w:type="spellStart"/>
            <w:r w:rsidRPr="00061E45">
              <w:t>Campabbaus</w:t>
            </w:r>
            <w:proofErr w:type="spellEnd"/>
            <w:r w:rsidRPr="00061E45">
              <w:t xml:space="preserve"> aufzählen und sich so einen Überblick verschaffen.</w:t>
            </w:r>
          </w:p>
          <w:p w14:paraId="1395C7DD" w14:textId="77777777" w:rsidR="00690FBF" w:rsidRDefault="00690FBF" w:rsidP="00690FBF">
            <w:pPr>
              <w:pStyle w:val="03Aufzhlung"/>
            </w:pPr>
            <w:r>
              <w:t>Die TNs</w:t>
            </w:r>
            <w:r w:rsidR="009A0D80">
              <w:t xml:space="preserve"> lernen mit Unterstützung der Leiter </w:t>
            </w:r>
            <w:r>
              <w:t xml:space="preserve">die Zelte </w:t>
            </w:r>
            <w:r w:rsidR="00C943D3">
              <w:t xml:space="preserve">fachgerecht </w:t>
            </w:r>
            <w:r w:rsidR="009A0D80">
              <w:t>a</w:t>
            </w:r>
            <w:r>
              <w:t>b</w:t>
            </w:r>
            <w:r w:rsidR="00C943D3">
              <w:t>zu</w:t>
            </w:r>
            <w:r>
              <w:t xml:space="preserve">bauen und richtig </w:t>
            </w:r>
            <w:r w:rsidR="00C943D3">
              <w:t>zu säubern</w:t>
            </w:r>
          </w:p>
          <w:p w14:paraId="74213316" w14:textId="77777777" w:rsidR="00690FBF" w:rsidRDefault="00690FBF" w:rsidP="00690FBF">
            <w:pPr>
              <w:pStyle w:val="03Aufzhlung"/>
            </w:pPr>
            <w:r>
              <w:t>Die TNs</w:t>
            </w:r>
            <w:r w:rsidR="00C943D3">
              <w:t xml:space="preserve"> lernen mit Unterstützung der Leiter</w:t>
            </w:r>
            <w:r>
              <w:t xml:space="preserve"> die Lagerküche ab</w:t>
            </w:r>
            <w:r w:rsidR="00C943D3">
              <w:t>zu</w:t>
            </w:r>
            <w:r>
              <w:t xml:space="preserve">bauen und den Wald in den </w:t>
            </w:r>
            <w:r w:rsidR="00C943D3">
              <w:t>u</w:t>
            </w:r>
            <w:r>
              <w:t xml:space="preserve">rsprünglichen Zustand </w:t>
            </w:r>
            <w:r w:rsidR="00C943D3">
              <w:t xml:space="preserve">zu </w:t>
            </w:r>
            <w:r>
              <w:t>versetzen</w:t>
            </w:r>
          </w:p>
          <w:p w14:paraId="17665525" w14:textId="77777777" w:rsidR="00061E45" w:rsidRPr="00061E45" w:rsidRDefault="00061E45" w:rsidP="00061E45">
            <w:pPr>
              <w:pStyle w:val="03Aufzhlung"/>
            </w:pPr>
            <w:r w:rsidRPr="00061E45">
              <w:t>Die TNs können einen Platz in der Natur so hinterlassen wie sie ihn vorgefunden haben.</w:t>
            </w:r>
          </w:p>
          <w:p w14:paraId="38B1CFF9" w14:textId="77777777" w:rsidR="001543EB" w:rsidRDefault="00690FBF" w:rsidP="00690FBF">
            <w:pPr>
              <w:pStyle w:val="03Aufzhlung"/>
            </w:pPr>
            <w:r>
              <w:t>Die TNs können im Team arbeite</w:t>
            </w:r>
            <w:r w:rsidR="00C943D3">
              <w:t>n und sich gegenseitig helfen</w:t>
            </w:r>
          </w:p>
          <w:p w14:paraId="18845C66" w14:textId="77777777" w:rsidR="00DE43B2" w:rsidRPr="001E112B" w:rsidRDefault="00DE43B2" w:rsidP="00DE43B2">
            <w:pPr>
              <w:pStyle w:val="01Eingabe1"/>
            </w:pPr>
          </w:p>
        </w:tc>
      </w:tr>
      <w:tr w:rsidR="004365CF" w:rsidRPr="00A43BA8" w14:paraId="1547017D" w14:textId="77777777" w:rsidTr="00DE43B2">
        <w:trPr>
          <w:trHeight w:val="42"/>
        </w:trPr>
        <w:tc>
          <w:tcPr>
            <w:tcW w:w="417" w:type="pct"/>
          </w:tcPr>
          <w:p w14:paraId="3B09F2DC" w14:textId="77777777" w:rsidR="001F7DB7" w:rsidRPr="0012614A" w:rsidRDefault="001543EB" w:rsidP="001E112B">
            <w:pPr>
              <w:pStyle w:val="05berschrift1"/>
            </w:pPr>
            <w:r>
              <w:t>Zeit</w:t>
            </w:r>
            <w:r w:rsidR="00B95620">
              <w:t>:</w:t>
            </w:r>
          </w:p>
        </w:tc>
        <w:tc>
          <w:tcPr>
            <w:tcW w:w="3790" w:type="pct"/>
          </w:tcPr>
          <w:p w14:paraId="07B6ABA8" w14:textId="77777777" w:rsidR="001543EB" w:rsidRPr="001543EB" w:rsidRDefault="001543EB" w:rsidP="001E112B">
            <w:pPr>
              <w:pStyle w:val="05berschrift1"/>
            </w:pPr>
            <w:r>
              <w:t>Programm</w:t>
            </w:r>
            <w:r w:rsidR="00B95620">
              <w:t>:</w:t>
            </w:r>
          </w:p>
        </w:tc>
        <w:tc>
          <w:tcPr>
            <w:tcW w:w="793" w:type="pct"/>
          </w:tcPr>
          <w:p w14:paraId="05E3F552" w14:textId="77777777" w:rsidR="001F7DB7" w:rsidRPr="00A43BA8" w:rsidRDefault="00B73B19" w:rsidP="001E112B">
            <w:pPr>
              <w:pStyle w:val="05berschrift1"/>
            </w:pPr>
            <w:r>
              <w:t>v</w:t>
            </w:r>
            <w:r w:rsidR="001543EB" w:rsidRPr="007874DA">
              <w:t>erantwortlich</w:t>
            </w:r>
            <w:r w:rsidR="00B95620">
              <w:t>:</w:t>
            </w:r>
          </w:p>
        </w:tc>
      </w:tr>
      <w:tr w:rsidR="001543EB" w:rsidRPr="00A43BA8" w14:paraId="3BC33615" w14:textId="77777777" w:rsidTr="00F44E3B">
        <w:trPr>
          <w:trHeight w:val="794"/>
        </w:trPr>
        <w:tc>
          <w:tcPr>
            <w:tcW w:w="417" w:type="pct"/>
          </w:tcPr>
          <w:p w14:paraId="6010E2D0" w14:textId="77777777" w:rsidR="001543EB" w:rsidRPr="00A43BA8" w:rsidRDefault="00690FBF" w:rsidP="000E7309">
            <w:pPr>
              <w:pStyle w:val="01Eingabe1"/>
            </w:pPr>
            <w:r>
              <w:t>15 min</w:t>
            </w:r>
          </w:p>
        </w:tc>
        <w:tc>
          <w:tcPr>
            <w:tcW w:w="3790" w:type="pct"/>
          </w:tcPr>
          <w:p w14:paraId="02DA2D91" w14:textId="77777777" w:rsidR="001543EB" w:rsidRDefault="001543EB" w:rsidP="001E112B">
            <w:pPr>
              <w:pStyle w:val="05berschrift1"/>
            </w:pPr>
            <w:r>
              <w:t>Einstieg:</w:t>
            </w:r>
          </w:p>
          <w:p w14:paraId="556F62E6" w14:textId="77777777" w:rsidR="001F7750" w:rsidRDefault="001F7750" w:rsidP="00965B00">
            <w:pPr>
              <w:pStyle w:val="01Eingabe1"/>
            </w:pPr>
            <w:r>
              <w:t>Die Ritterfestspiele sind vorbei, nun geht es darum, die Burg wieder abzubauen und das Gelände in den Ursprungszustand zurückzuversetzen.</w:t>
            </w:r>
          </w:p>
          <w:p w14:paraId="6DB343C9" w14:textId="77777777" w:rsidR="001F7750" w:rsidRDefault="001F7750" w:rsidP="00965B00">
            <w:pPr>
              <w:pStyle w:val="01Eingabe1"/>
            </w:pPr>
          </w:p>
          <w:p w14:paraId="1971640A" w14:textId="2D31E1E1" w:rsidR="00592229" w:rsidRDefault="00965B00" w:rsidP="00965B00">
            <w:pPr>
              <w:pStyle w:val="01Eingabe1"/>
            </w:pPr>
            <w:r w:rsidRPr="00965B00">
              <w:t xml:space="preserve">Die Leiter </w:t>
            </w:r>
            <w:r>
              <w:t>tragen</w:t>
            </w:r>
            <w:r w:rsidRPr="00965B00">
              <w:t xml:space="preserve"> gemeinsam mit den TNs al</w:t>
            </w:r>
            <w:r>
              <w:t>le</w:t>
            </w:r>
            <w:r w:rsidRPr="00965B00">
              <w:t xml:space="preserve"> verschiedenen Aufgaben, die wir für den </w:t>
            </w:r>
            <w:proofErr w:type="spellStart"/>
            <w:r w:rsidRPr="00965B00">
              <w:t>Campabbau</w:t>
            </w:r>
            <w:proofErr w:type="spellEnd"/>
            <w:r w:rsidRPr="00965B00">
              <w:t xml:space="preserve"> bewältigen müssen</w:t>
            </w:r>
            <w:r>
              <w:t>, zusammen</w:t>
            </w:r>
            <w:r w:rsidRPr="00965B00">
              <w:t xml:space="preserve">. </w:t>
            </w:r>
            <w:r>
              <w:t xml:space="preserve">Anschliessend teilen wir uns </w:t>
            </w:r>
            <w:r w:rsidRPr="00965B00">
              <w:t>für den Abbau in zwei Gruppen auf, ein Teil baut die Küche ab und einer die Zelte.</w:t>
            </w:r>
          </w:p>
          <w:p w14:paraId="46C896AA" w14:textId="0F2F0221" w:rsidR="00965B00" w:rsidRPr="001E112B" w:rsidRDefault="00965B00" w:rsidP="00965B00">
            <w:pPr>
              <w:pStyle w:val="01Eingabe1"/>
            </w:pPr>
          </w:p>
        </w:tc>
        <w:tc>
          <w:tcPr>
            <w:tcW w:w="793" w:type="pct"/>
          </w:tcPr>
          <w:p w14:paraId="1848CBE8" w14:textId="302D8DBE" w:rsidR="001543EB" w:rsidRPr="007874DA" w:rsidRDefault="00A33D67" w:rsidP="000E7309">
            <w:pPr>
              <w:pStyle w:val="01Eingabe1"/>
            </w:pPr>
            <w:r>
              <w:t>Adler</w:t>
            </w:r>
          </w:p>
        </w:tc>
      </w:tr>
      <w:tr w:rsidR="004365CF" w:rsidRPr="00A43BA8" w14:paraId="7D10C559" w14:textId="77777777" w:rsidTr="00592229">
        <w:trPr>
          <w:trHeight w:val="1076"/>
        </w:trPr>
        <w:tc>
          <w:tcPr>
            <w:tcW w:w="417" w:type="pct"/>
          </w:tcPr>
          <w:p w14:paraId="4AFEA350" w14:textId="77777777" w:rsidR="001F7DB7" w:rsidRPr="00A43BA8" w:rsidRDefault="00690FBF" w:rsidP="000E7309">
            <w:pPr>
              <w:pStyle w:val="01Eingabe1"/>
            </w:pPr>
            <w:r>
              <w:t xml:space="preserve">1h </w:t>
            </w:r>
            <w:r w:rsidR="007B666A">
              <w:t>30</w:t>
            </w:r>
            <w:r>
              <w:t xml:space="preserve"> min</w:t>
            </w:r>
          </w:p>
        </w:tc>
        <w:tc>
          <w:tcPr>
            <w:tcW w:w="3790" w:type="pct"/>
          </w:tcPr>
          <w:p w14:paraId="25CC0C2E" w14:textId="77777777" w:rsidR="001F7DB7" w:rsidRDefault="004365CF" w:rsidP="001E112B">
            <w:pPr>
              <w:pStyle w:val="05berschrift1"/>
            </w:pPr>
            <w:r w:rsidRPr="00A43BA8">
              <w:t>Hauptteil:</w:t>
            </w:r>
          </w:p>
          <w:p w14:paraId="1FFC0B91" w14:textId="77777777" w:rsidR="00690FBF" w:rsidRDefault="00690FBF" w:rsidP="00690FBF">
            <w:pPr>
              <w:pStyle w:val="01Eingabe1"/>
            </w:pPr>
            <w:r>
              <w:t xml:space="preserve">Die TNs bauen </w:t>
            </w:r>
            <w:r w:rsidR="00592229">
              <w:t>mit Unterstützung der Leiter</w:t>
            </w:r>
            <w:r>
              <w:t xml:space="preserve"> die Zelte und die Lagerküche ab.</w:t>
            </w:r>
          </w:p>
          <w:p w14:paraId="23547EC3" w14:textId="2E2764A0" w:rsidR="00690FBF" w:rsidRDefault="00690FBF" w:rsidP="00690FBF">
            <w:pPr>
              <w:pStyle w:val="01Eingabe1"/>
            </w:pPr>
            <w:r>
              <w:t>Die TNs reinigen das Material</w:t>
            </w:r>
            <w:r w:rsidR="00592229">
              <w:t xml:space="preserve"> </w:t>
            </w:r>
            <w:r>
              <w:t>und verpacken es fachgerecht (Kontrolle der Vollständigkeit und Sauberkeit durch einen Leiter).</w:t>
            </w:r>
          </w:p>
          <w:p w14:paraId="384C0C9E" w14:textId="588CCF9B" w:rsidR="00061E45" w:rsidRPr="00061E45" w:rsidRDefault="00061E45" w:rsidP="00061E45">
            <w:pPr>
              <w:pStyle w:val="01Eingabe1"/>
            </w:pPr>
          </w:p>
          <w:p w14:paraId="104AF3D3" w14:textId="77777777" w:rsidR="00061E45" w:rsidRPr="00061E45" w:rsidRDefault="00061E45" w:rsidP="00061E45">
            <w:pPr>
              <w:pStyle w:val="01Eingabe1"/>
            </w:pPr>
            <w:r w:rsidRPr="00061E45">
              <w:t>Abbau der Küche:</w:t>
            </w:r>
          </w:p>
          <w:p w14:paraId="2678A6FE" w14:textId="704B01B1" w:rsidR="00061E45" w:rsidRDefault="00061E45" w:rsidP="00061E45">
            <w:pPr>
              <w:pStyle w:val="03Aufzhlung"/>
            </w:pPr>
            <w:r>
              <w:t xml:space="preserve">Boden freiräumen, Feuerstelle </w:t>
            </w:r>
            <w:proofErr w:type="spellStart"/>
            <w:r>
              <w:t>zubuddeln</w:t>
            </w:r>
            <w:proofErr w:type="spellEnd"/>
          </w:p>
          <w:p w14:paraId="7DAB20BB" w14:textId="3D65522F" w:rsidR="00061E45" w:rsidRDefault="00061E45" w:rsidP="00061E45">
            <w:pPr>
              <w:pStyle w:val="03Aufzhlung"/>
            </w:pPr>
            <w:r>
              <w:t>Blachen aufknüpfen und zu Bünden zusammenlegen</w:t>
            </w:r>
          </w:p>
          <w:p w14:paraId="2913AA8F" w14:textId="64979F5B" w:rsidR="00061E45" w:rsidRDefault="00061E45" w:rsidP="00061E45">
            <w:pPr>
              <w:pStyle w:val="03Aufzhlung"/>
            </w:pPr>
            <w:r>
              <w:t>Werkzeug und Material, welches nicht mehr benötigt wird, reinigen</w:t>
            </w:r>
          </w:p>
          <w:p w14:paraId="7282F6E7" w14:textId="5AAC7FD0" w:rsidR="00061E45" w:rsidRDefault="00061E45" w:rsidP="00061E45">
            <w:pPr>
              <w:pStyle w:val="03Aufzhlung"/>
            </w:pPr>
            <w:r>
              <w:t>Dach abbauen, Blache zusammenlegen und schön aufrollen</w:t>
            </w:r>
          </w:p>
          <w:p w14:paraId="2546FCA6" w14:textId="44BDC6AA" w:rsidR="00061E45" w:rsidRDefault="00061E45" w:rsidP="00061E45">
            <w:pPr>
              <w:pStyle w:val="03Aufzhlung"/>
            </w:pPr>
            <w:proofErr w:type="spellStart"/>
            <w:r>
              <w:t>Fötzele</w:t>
            </w:r>
            <w:proofErr w:type="spellEnd"/>
            <w:r>
              <w:t xml:space="preserve"> und Lagerküche so hinterlassen, dass man nicht sieht, wo unsere Küche aufgebaut war (Abfall einsammeln).</w:t>
            </w:r>
          </w:p>
          <w:p w14:paraId="3F7B3F59" w14:textId="77777777" w:rsidR="00061E45" w:rsidRDefault="00061E45" w:rsidP="00061E45">
            <w:pPr>
              <w:pStyle w:val="01Eingabe1"/>
            </w:pPr>
          </w:p>
          <w:p w14:paraId="2F57222E" w14:textId="77777777" w:rsidR="00061E45" w:rsidRDefault="00061E45" w:rsidP="00061E45">
            <w:pPr>
              <w:pStyle w:val="01Eingabe1"/>
            </w:pPr>
            <w:r>
              <w:t>Abbau der Zelte:</w:t>
            </w:r>
          </w:p>
          <w:p w14:paraId="3CC70931" w14:textId="77777777" w:rsidR="00061E45" w:rsidRDefault="00061E45" w:rsidP="00061E45">
            <w:pPr>
              <w:pStyle w:val="03Aufzhlung"/>
            </w:pPr>
            <w:r>
              <w:t xml:space="preserve">Mit einem </w:t>
            </w:r>
            <w:proofErr w:type="spellStart"/>
            <w:r>
              <w:t>Beseli</w:t>
            </w:r>
            <w:proofErr w:type="spellEnd"/>
            <w:r>
              <w:t xml:space="preserve"> reinigen</w:t>
            </w:r>
          </w:p>
          <w:p w14:paraId="3AB86568" w14:textId="77777777" w:rsidR="00061E45" w:rsidRDefault="00061E45" w:rsidP="00061E45">
            <w:pPr>
              <w:pStyle w:val="03Aufzhlung"/>
            </w:pPr>
            <w:r>
              <w:t>Zelte nach Anleitung der Leiterinnen abbrechen</w:t>
            </w:r>
          </w:p>
          <w:p w14:paraId="4F1720FF" w14:textId="77777777" w:rsidR="00061E45" w:rsidRDefault="00061E45" w:rsidP="00061E45">
            <w:pPr>
              <w:pStyle w:val="03Aufzhlung"/>
            </w:pPr>
            <w:r>
              <w:t>Heringe und Bodennägel zählen und reinigen</w:t>
            </w:r>
          </w:p>
          <w:p w14:paraId="4559A4C9" w14:textId="77777777" w:rsidR="00061E45" w:rsidRDefault="00061E45" w:rsidP="00061E45">
            <w:pPr>
              <w:pStyle w:val="03Aufzhlung"/>
            </w:pPr>
            <w:r>
              <w:t>Alles Material zählen und auf Liste festhalten</w:t>
            </w:r>
          </w:p>
          <w:p w14:paraId="2D054EB8" w14:textId="0B5D5155" w:rsidR="00061E45" w:rsidRDefault="00061E45" w:rsidP="00690FBF">
            <w:pPr>
              <w:pStyle w:val="03Aufzhlung"/>
            </w:pPr>
            <w:r>
              <w:t>Die Zelte sauber verpacken</w:t>
            </w:r>
          </w:p>
          <w:p w14:paraId="69A23EAA" w14:textId="77777777" w:rsidR="00061E45" w:rsidRDefault="00061E45" w:rsidP="00690FBF">
            <w:pPr>
              <w:pStyle w:val="01Eingabe1"/>
            </w:pPr>
          </w:p>
          <w:p w14:paraId="55703FCD" w14:textId="423B57C3" w:rsidR="00690FBF" w:rsidRDefault="00690FBF" w:rsidP="00690FBF">
            <w:pPr>
              <w:pStyle w:val="01Eingabe1"/>
            </w:pPr>
            <w:r>
              <w:t xml:space="preserve">Die TNs bringen </w:t>
            </w:r>
            <w:r w:rsidR="00592229">
              <w:t xml:space="preserve">in Zusammenarbeit mit den Leitern </w:t>
            </w:r>
            <w:r>
              <w:t>das Material ins Materialdepot zurück.</w:t>
            </w:r>
          </w:p>
          <w:p w14:paraId="6631D040" w14:textId="77777777" w:rsidR="00FC1BA2" w:rsidRPr="001543EB" w:rsidRDefault="00FC1BA2" w:rsidP="00690FBF">
            <w:pPr>
              <w:pStyle w:val="01Eingabe1"/>
            </w:pPr>
          </w:p>
        </w:tc>
        <w:tc>
          <w:tcPr>
            <w:tcW w:w="793" w:type="pct"/>
          </w:tcPr>
          <w:p w14:paraId="709AB2C7" w14:textId="77777777" w:rsidR="001F7DB7" w:rsidRDefault="00A33D67" w:rsidP="000E7309">
            <w:pPr>
              <w:pStyle w:val="01Eingabe1"/>
            </w:pPr>
            <w:r>
              <w:lastRenderedPageBreak/>
              <w:t>Adler</w:t>
            </w:r>
          </w:p>
          <w:p w14:paraId="3F4A2206" w14:textId="77777777" w:rsidR="00DD34F2" w:rsidRDefault="00DD34F2" w:rsidP="000E7309">
            <w:pPr>
              <w:pStyle w:val="01Eingabe1"/>
            </w:pPr>
          </w:p>
          <w:p w14:paraId="41EC99BC" w14:textId="77777777" w:rsidR="00DD34F2" w:rsidRDefault="00DD34F2" w:rsidP="000E7309">
            <w:pPr>
              <w:pStyle w:val="01Eingabe1"/>
            </w:pPr>
          </w:p>
          <w:p w14:paraId="2382C2D3" w14:textId="77777777" w:rsidR="00DD34F2" w:rsidRDefault="00DD34F2" w:rsidP="000E7309">
            <w:pPr>
              <w:pStyle w:val="01Eingabe1"/>
            </w:pPr>
          </w:p>
          <w:p w14:paraId="39A8C3BA" w14:textId="77777777" w:rsidR="00DD34F2" w:rsidRDefault="00DD34F2" w:rsidP="000E7309">
            <w:pPr>
              <w:pStyle w:val="01Eingabe1"/>
            </w:pPr>
          </w:p>
          <w:p w14:paraId="5BD03060" w14:textId="77777777" w:rsidR="00DD34F2" w:rsidRDefault="00DD34F2" w:rsidP="000E7309">
            <w:pPr>
              <w:pStyle w:val="01Eingabe1"/>
            </w:pPr>
            <w:r>
              <w:t>2 Leiter (rotieren)</w:t>
            </w:r>
          </w:p>
          <w:p w14:paraId="1B9DDA57" w14:textId="77777777" w:rsidR="00DD34F2" w:rsidRDefault="00DD34F2" w:rsidP="000E7309">
            <w:pPr>
              <w:pStyle w:val="01Eingabe1"/>
            </w:pPr>
          </w:p>
          <w:p w14:paraId="2795A50F" w14:textId="77777777" w:rsidR="00DD34F2" w:rsidRDefault="00DD34F2" w:rsidP="000E7309">
            <w:pPr>
              <w:pStyle w:val="01Eingabe1"/>
            </w:pPr>
          </w:p>
          <w:p w14:paraId="52248968" w14:textId="77777777" w:rsidR="00DD34F2" w:rsidRDefault="00DD34F2" w:rsidP="000E7309">
            <w:pPr>
              <w:pStyle w:val="01Eingabe1"/>
            </w:pPr>
          </w:p>
          <w:p w14:paraId="5CE6FC80" w14:textId="77777777" w:rsidR="00DD34F2" w:rsidRDefault="00DD34F2" w:rsidP="000E7309">
            <w:pPr>
              <w:pStyle w:val="01Eingabe1"/>
            </w:pPr>
          </w:p>
          <w:p w14:paraId="35BECEFC" w14:textId="77777777" w:rsidR="00DD34F2" w:rsidRDefault="00DD34F2" w:rsidP="000E7309">
            <w:pPr>
              <w:pStyle w:val="01Eingabe1"/>
            </w:pPr>
          </w:p>
          <w:p w14:paraId="3F8D92D9" w14:textId="77777777" w:rsidR="00DD34F2" w:rsidRDefault="00DD34F2" w:rsidP="000E7309">
            <w:pPr>
              <w:pStyle w:val="01Eingabe1"/>
            </w:pPr>
          </w:p>
          <w:p w14:paraId="0FEEDB81" w14:textId="77777777" w:rsidR="00DD34F2" w:rsidRDefault="00DD34F2" w:rsidP="000E7309">
            <w:pPr>
              <w:pStyle w:val="01Eingabe1"/>
            </w:pPr>
          </w:p>
          <w:p w14:paraId="200F1120" w14:textId="5DFEC5FC" w:rsidR="00DD34F2" w:rsidRPr="007874DA" w:rsidRDefault="00DD34F2" w:rsidP="000E7309">
            <w:pPr>
              <w:pStyle w:val="01Eingabe1"/>
            </w:pPr>
            <w:r>
              <w:t>2 Leiter (rotieren)</w:t>
            </w:r>
          </w:p>
        </w:tc>
      </w:tr>
      <w:tr w:rsidR="001F7DB7" w:rsidRPr="00A43BA8" w14:paraId="78442C51" w14:textId="77777777" w:rsidTr="00F44E3B">
        <w:trPr>
          <w:trHeight w:val="794"/>
        </w:trPr>
        <w:tc>
          <w:tcPr>
            <w:tcW w:w="417" w:type="pct"/>
          </w:tcPr>
          <w:p w14:paraId="076FE78A" w14:textId="77777777" w:rsidR="001F7DB7" w:rsidRPr="00A43BA8" w:rsidRDefault="00690FBF" w:rsidP="000E7309">
            <w:pPr>
              <w:pStyle w:val="01Eingabe1"/>
            </w:pPr>
            <w:r>
              <w:t>15 min</w:t>
            </w:r>
          </w:p>
        </w:tc>
        <w:tc>
          <w:tcPr>
            <w:tcW w:w="3790" w:type="pct"/>
          </w:tcPr>
          <w:p w14:paraId="6B124484" w14:textId="77777777" w:rsidR="001F7DB7" w:rsidRDefault="004365CF" w:rsidP="001E112B">
            <w:pPr>
              <w:pStyle w:val="05berschrift1"/>
            </w:pPr>
            <w:r w:rsidRPr="00A43BA8">
              <w:t>Ausklang:</w:t>
            </w:r>
          </w:p>
          <w:p w14:paraId="21840B9A" w14:textId="357FE3F1" w:rsidR="00061E45" w:rsidRDefault="00061E45" w:rsidP="000E7309">
            <w:pPr>
              <w:pStyle w:val="01Eingabe1"/>
            </w:pPr>
            <w:r w:rsidRPr="00061E45">
              <w:t>Die TNs tauschen nun die Gruppen und kontrollieren, ob die andere Gruppe ihren Teil des Lagerortes sauber aufgeräumt und nichts vergessen hat</w:t>
            </w:r>
            <w:r>
              <w:t xml:space="preserve"> (</w:t>
            </w:r>
            <w:r w:rsidRPr="00061E45">
              <w:t>Kontrolltour durch den Sektor im Wald, sowie über die Wiese und</w:t>
            </w:r>
            <w:r>
              <w:t xml:space="preserve"> </w:t>
            </w:r>
            <w:r w:rsidRPr="00061E45">
              <w:t>sämtlichen Abfall zusammen</w:t>
            </w:r>
            <w:r>
              <w:t>nehmen</w:t>
            </w:r>
            <w:r w:rsidRPr="00061E45">
              <w:t>, welcher noch am Boden liegt</w:t>
            </w:r>
            <w:r>
              <w:t>)</w:t>
            </w:r>
            <w:r w:rsidRPr="00061E45">
              <w:t>.</w:t>
            </w:r>
          </w:p>
          <w:p w14:paraId="170BD7F0" w14:textId="2413FD88" w:rsidR="00DD0966" w:rsidRPr="007874DA" w:rsidRDefault="00DD0966" w:rsidP="00281762">
            <w:pPr>
              <w:pStyle w:val="01Eingabe1"/>
            </w:pPr>
          </w:p>
        </w:tc>
        <w:tc>
          <w:tcPr>
            <w:tcW w:w="793" w:type="pct"/>
          </w:tcPr>
          <w:p w14:paraId="3C67E189" w14:textId="5F89BCE9" w:rsidR="001F7DB7" w:rsidRPr="00A43BA8" w:rsidRDefault="00A33D67" w:rsidP="000E7309">
            <w:pPr>
              <w:pStyle w:val="01Eingabe1"/>
            </w:pPr>
            <w:r>
              <w:t>Adler</w:t>
            </w:r>
          </w:p>
        </w:tc>
      </w:tr>
    </w:tbl>
    <w:p w14:paraId="4D8FE9A0" w14:textId="77777777" w:rsidR="00FC1BA2" w:rsidRPr="00A43BA8" w:rsidRDefault="00FC1BA2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6954FF81" w14:textId="77777777" w:rsidTr="00DE43B2">
        <w:trPr>
          <w:trHeight w:val="42"/>
        </w:trPr>
        <w:tc>
          <w:tcPr>
            <w:tcW w:w="5000" w:type="pct"/>
            <w:vAlign w:val="center"/>
          </w:tcPr>
          <w:p w14:paraId="25026E7A" w14:textId="77777777" w:rsidR="00AF272E" w:rsidRPr="00A43BA8" w:rsidRDefault="00AF272E" w:rsidP="001E112B">
            <w:pPr>
              <w:pStyle w:val="05berschrift1"/>
            </w:pPr>
            <w:r w:rsidRPr="00A43BA8">
              <w:t>Sicherheitsüberlegungen und -Massnahmen:</w:t>
            </w:r>
          </w:p>
        </w:tc>
      </w:tr>
      <w:tr w:rsidR="00AF272E" w:rsidRPr="00A43BA8" w14:paraId="604D4E29" w14:textId="77777777" w:rsidTr="00DE43B2">
        <w:trPr>
          <w:trHeight w:val="567"/>
        </w:trPr>
        <w:tc>
          <w:tcPr>
            <w:tcW w:w="5000" w:type="pct"/>
          </w:tcPr>
          <w:p w14:paraId="7CDAF91C" w14:textId="77777777" w:rsidR="007B666A" w:rsidRDefault="00FC1BA2" w:rsidP="00FC1BA2">
            <w:pPr>
              <w:pStyle w:val="03Aufzhlung"/>
            </w:pPr>
            <w:r>
              <w:t xml:space="preserve">Grundsätzlich reicht das allgemeine </w:t>
            </w:r>
            <w:proofErr w:type="spellStart"/>
            <w:r>
              <w:t>SiKo</w:t>
            </w:r>
            <w:proofErr w:type="spellEnd"/>
            <w:r>
              <w:t>. Die Notfallapotheke ist immer dabei.</w:t>
            </w:r>
          </w:p>
          <w:p w14:paraId="7793B409" w14:textId="77777777" w:rsidR="00FC1BA2" w:rsidRDefault="00FC1BA2" w:rsidP="00FC1BA2">
            <w:pPr>
              <w:pStyle w:val="03Aufzhlung"/>
            </w:pPr>
            <w:r>
              <w:t>Mit der Kettensäge dürfen nur Personen arbeiten, welche daran ausgebildet sind und auch die entsprechende Schutzausrüstung tragen.</w:t>
            </w:r>
          </w:p>
          <w:p w14:paraId="786EA9B0" w14:textId="77777777" w:rsidR="00FC1BA2" w:rsidRDefault="00FC1BA2" w:rsidP="00FC1BA2">
            <w:pPr>
              <w:pStyle w:val="03Aufzhlung"/>
            </w:pPr>
            <w:r>
              <w:t>Es besteht die Gefahr von Verletzungen durch Werkzeug (Säge, Beil, Sackmesser, etc.). Jedes Werkzeug hat seinen Platz und es wird nichts auf dem Boden liegen gelassen.</w:t>
            </w:r>
          </w:p>
          <w:p w14:paraId="4870BED8" w14:textId="77777777" w:rsidR="00FC1BA2" w:rsidRDefault="00FC1BA2" w:rsidP="00FC1BA2">
            <w:pPr>
              <w:pStyle w:val="03Aufzhlung"/>
            </w:pPr>
            <w:r>
              <w:t>Zusätzlich Vorsicht geboten ist bei der Benützung der Leiter (darf nur von den Leitern benützt werden).</w:t>
            </w:r>
          </w:p>
          <w:p w14:paraId="285652B1" w14:textId="77777777" w:rsidR="00FC1BA2" w:rsidRDefault="00FC1BA2" w:rsidP="00FC1BA2">
            <w:pPr>
              <w:pStyle w:val="03Aufzhlung"/>
            </w:pPr>
            <w:r>
              <w:t>Die TNs sind nie unbeaufsichtigt.</w:t>
            </w:r>
          </w:p>
          <w:p w14:paraId="12AF0B33" w14:textId="77777777" w:rsidR="00690FBF" w:rsidRPr="007874DA" w:rsidRDefault="00690FBF" w:rsidP="00690FBF">
            <w:pPr>
              <w:pStyle w:val="01Eingabe1"/>
            </w:pPr>
          </w:p>
        </w:tc>
      </w:tr>
    </w:tbl>
    <w:p w14:paraId="10BC624C" w14:textId="77777777" w:rsidR="00AF272E" w:rsidRPr="00A43BA8" w:rsidRDefault="00AF272E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604EBEB1" w14:textId="77777777" w:rsidTr="00DE43B2">
        <w:trPr>
          <w:trHeight w:val="70"/>
        </w:trPr>
        <w:tc>
          <w:tcPr>
            <w:tcW w:w="5000" w:type="pct"/>
          </w:tcPr>
          <w:p w14:paraId="2613CA90" w14:textId="77777777" w:rsidR="00AF272E" w:rsidRPr="00A43BA8" w:rsidRDefault="00AF272E" w:rsidP="001E112B">
            <w:pPr>
              <w:pStyle w:val="05berschrift1"/>
            </w:pPr>
            <w:r w:rsidRPr="00A43BA8">
              <w:t>Alternativprogramm:</w:t>
            </w:r>
          </w:p>
        </w:tc>
      </w:tr>
      <w:tr w:rsidR="00AF272E" w:rsidRPr="00A43BA8" w14:paraId="2E05C51E" w14:textId="77777777" w:rsidTr="00825871">
        <w:trPr>
          <w:trHeight w:val="25"/>
        </w:trPr>
        <w:tc>
          <w:tcPr>
            <w:tcW w:w="5000" w:type="pct"/>
          </w:tcPr>
          <w:p w14:paraId="47F677F9" w14:textId="380784D8" w:rsidR="00592229" w:rsidRDefault="00592229" w:rsidP="00592229">
            <w:pPr>
              <w:pStyle w:val="01Eingabe1"/>
            </w:pPr>
            <w:r w:rsidRPr="002B07BA">
              <w:t>Es ist kein Alternativprogramm vorgesehen</w:t>
            </w:r>
            <w:r>
              <w:t>, das Programm wird in jedem Fall wie geplant durchgeführt</w:t>
            </w:r>
            <w:r w:rsidRPr="002B07BA">
              <w:t>.</w:t>
            </w:r>
            <w:r w:rsidR="00965B00">
              <w:t xml:space="preserve"> B</w:t>
            </w:r>
            <w:r w:rsidR="00965B00" w:rsidRPr="00965B00">
              <w:t>ei Regen lassen wir d</w:t>
            </w:r>
            <w:r w:rsidR="00965B00">
              <w:t>ie</w:t>
            </w:r>
            <w:r w:rsidR="00965B00" w:rsidRPr="00965B00">
              <w:t xml:space="preserve"> </w:t>
            </w:r>
            <w:proofErr w:type="spellStart"/>
            <w:r w:rsidR="00965B00" w:rsidRPr="00965B00">
              <w:t>Aussenzelt</w:t>
            </w:r>
            <w:r w:rsidR="00965B00">
              <w:t>e</w:t>
            </w:r>
            <w:proofErr w:type="spellEnd"/>
            <w:r w:rsidR="00965B00" w:rsidRPr="00965B00">
              <w:t xml:space="preserve"> </w:t>
            </w:r>
            <w:r w:rsidR="00965B00">
              <w:t xml:space="preserve">der Spatzen </w:t>
            </w:r>
            <w:r w:rsidR="00965B00" w:rsidRPr="00965B00">
              <w:t>und das Dach der Küche so lange wie möglich stehen</w:t>
            </w:r>
            <w:r w:rsidR="00965B00">
              <w:t xml:space="preserve"> und brechen diese zuletzt ab.</w:t>
            </w:r>
          </w:p>
          <w:p w14:paraId="556565F8" w14:textId="77777777" w:rsidR="00AF272E" w:rsidRPr="001C7348" w:rsidRDefault="00AF272E" w:rsidP="000E7309">
            <w:pPr>
              <w:pStyle w:val="01Eingabe1"/>
            </w:pPr>
          </w:p>
        </w:tc>
      </w:tr>
    </w:tbl>
    <w:p w14:paraId="2E67EA90" w14:textId="77777777" w:rsidR="00AF272E" w:rsidRPr="00D750AB" w:rsidRDefault="00AF272E" w:rsidP="00D750AB">
      <w:pPr>
        <w:pStyle w:val="01Eingabe1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875"/>
        <w:gridCol w:w="7328"/>
      </w:tblGrid>
      <w:tr w:rsidR="009D5C7B" w:rsidRPr="00A43BA8" w14:paraId="4F052811" w14:textId="77777777" w:rsidTr="00F44E3B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39E67E8" w14:textId="77777777" w:rsidR="009D5C7B" w:rsidRPr="00A43BA8" w:rsidRDefault="009D5C7B" w:rsidP="001E112B">
            <w:pPr>
              <w:pStyle w:val="05berschrift1"/>
            </w:pPr>
            <w:r w:rsidRPr="00A43BA8">
              <w:t>Material:</w:t>
            </w:r>
          </w:p>
        </w:tc>
      </w:tr>
      <w:tr w:rsidR="009D5C7B" w:rsidRPr="00A43BA8" w14:paraId="1B1104F3" w14:textId="77777777" w:rsidTr="00F44E3B">
        <w:trPr>
          <w:trHeight w:val="70"/>
        </w:trPr>
        <w:tc>
          <w:tcPr>
            <w:tcW w:w="140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DEE686" w14:textId="77777777" w:rsidR="009D5C7B" w:rsidRPr="00F44425" w:rsidRDefault="009D5C7B" w:rsidP="00F44425">
            <w:pPr>
              <w:pStyle w:val="06berschrift2"/>
            </w:pPr>
            <w:r w:rsidRPr="00F44425">
              <w:t>Anzahl:</w:t>
            </w:r>
          </w:p>
        </w:tc>
        <w:tc>
          <w:tcPr>
            <w:tcW w:w="359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93E6E0E" w14:textId="77777777" w:rsidR="009D5C7B" w:rsidRPr="00181122" w:rsidRDefault="009D5C7B" w:rsidP="00F44425">
            <w:pPr>
              <w:pStyle w:val="05berschrift1"/>
            </w:pPr>
            <w:r>
              <w:t>Artikel:</w:t>
            </w:r>
          </w:p>
        </w:tc>
      </w:tr>
      <w:tr w:rsidR="00AF272E" w:rsidRPr="007874DA" w14:paraId="729CE6C9" w14:textId="77777777" w:rsidTr="00FC1BA2">
        <w:trPr>
          <w:trHeight w:val="216"/>
        </w:trPr>
        <w:tc>
          <w:tcPr>
            <w:tcW w:w="1409" w:type="pct"/>
            <w:tcBorders>
              <w:left w:val="nil"/>
            </w:tcBorders>
          </w:tcPr>
          <w:p w14:paraId="50B2CEFD" w14:textId="77777777" w:rsidR="00DD0C6C" w:rsidRDefault="00DD0C6C" w:rsidP="0097350A">
            <w:pPr>
              <w:pStyle w:val="02Eingabe2"/>
            </w:pPr>
          </w:p>
          <w:p w14:paraId="16C41B11" w14:textId="38FDFCB2" w:rsidR="005E7BF9" w:rsidRDefault="005F6D38" w:rsidP="00C32882">
            <w:pPr>
              <w:pStyle w:val="02Eingabe2"/>
            </w:pPr>
            <w:r>
              <w:t>3</w:t>
            </w:r>
          </w:p>
          <w:p w14:paraId="7C4F1C23" w14:textId="77777777" w:rsidR="00FC1BA2" w:rsidRDefault="00FC1BA2" w:rsidP="00C32882">
            <w:pPr>
              <w:pStyle w:val="02Eingabe2"/>
            </w:pPr>
            <w:r>
              <w:t>1</w:t>
            </w:r>
          </w:p>
          <w:p w14:paraId="01F75711" w14:textId="0CE511B8" w:rsidR="00690FBF" w:rsidRDefault="00690FBF" w:rsidP="00C32882">
            <w:pPr>
              <w:pStyle w:val="02Eingabe2"/>
            </w:pPr>
            <w:r>
              <w:t>1</w:t>
            </w:r>
          </w:p>
          <w:p w14:paraId="4AE579EA" w14:textId="6082D714" w:rsidR="009B74F9" w:rsidRDefault="009B74F9" w:rsidP="00C32882">
            <w:pPr>
              <w:pStyle w:val="02Eingabe2"/>
            </w:pPr>
            <w:r>
              <w:t>1</w:t>
            </w:r>
          </w:p>
          <w:p w14:paraId="00F25EE3" w14:textId="2E5AC89D" w:rsidR="00FC1BA2" w:rsidRDefault="007B666A" w:rsidP="00C32882">
            <w:pPr>
              <w:pStyle w:val="02Eingabe2"/>
            </w:pPr>
            <w:r>
              <w:t>1</w:t>
            </w:r>
          </w:p>
          <w:p w14:paraId="6BCEFDC8" w14:textId="7EEADE2F" w:rsidR="00C0721E" w:rsidRDefault="00C0721E" w:rsidP="00C32882">
            <w:pPr>
              <w:pStyle w:val="02Eingabe2"/>
            </w:pPr>
            <w:r>
              <w:t>1</w:t>
            </w:r>
          </w:p>
          <w:p w14:paraId="3BD12388" w14:textId="6865C5A7" w:rsidR="00DD0C6C" w:rsidRDefault="00DD0C6C" w:rsidP="00C32882">
            <w:pPr>
              <w:pStyle w:val="02Eingabe2"/>
            </w:pPr>
          </w:p>
          <w:p w14:paraId="235C7960" w14:textId="77777777" w:rsidR="00DD0C6C" w:rsidRDefault="00DD0C6C" w:rsidP="00C32882">
            <w:pPr>
              <w:pStyle w:val="02Eingabe2"/>
            </w:pPr>
          </w:p>
          <w:p w14:paraId="56E397A3" w14:textId="77777777" w:rsidR="00DD0C6C" w:rsidRDefault="00DD0C6C" w:rsidP="00C32882">
            <w:pPr>
              <w:pStyle w:val="02Eingabe2"/>
            </w:pPr>
            <w:r>
              <w:t>1</w:t>
            </w:r>
          </w:p>
          <w:p w14:paraId="3E291EED" w14:textId="77777777" w:rsidR="00965B00" w:rsidRDefault="00965B00" w:rsidP="00C32882">
            <w:pPr>
              <w:pStyle w:val="02Eingabe2"/>
            </w:pPr>
            <w:r>
              <w:t>1</w:t>
            </w:r>
          </w:p>
          <w:p w14:paraId="08D3CD78" w14:textId="4A943F71" w:rsidR="00965B00" w:rsidRPr="00C32882" w:rsidRDefault="00965B00" w:rsidP="00C32882">
            <w:pPr>
              <w:pStyle w:val="02Eingabe2"/>
            </w:pPr>
            <w:r>
              <w:t>1</w:t>
            </w:r>
          </w:p>
        </w:tc>
        <w:tc>
          <w:tcPr>
            <w:tcW w:w="3591" w:type="pct"/>
            <w:tcBorders>
              <w:right w:val="nil"/>
            </w:tcBorders>
          </w:tcPr>
          <w:p w14:paraId="4D46ECAC" w14:textId="77777777" w:rsidR="00DD0C6C" w:rsidRDefault="00DD0C6C" w:rsidP="00DD0C6C">
            <w:pPr>
              <w:pStyle w:val="05berschrift1"/>
            </w:pPr>
            <w:r w:rsidRPr="009A2355">
              <w:t>Mat</w:t>
            </w:r>
            <w:r>
              <w:t>erial (bestellen):</w:t>
            </w:r>
          </w:p>
          <w:p w14:paraId="41C8CF3B" w14:textId="464AE7E1" w:rsidR="005E7BF9" w:rsidRDefault="00690FBF" w:rsidP="0097350A">
            <w:pPr>
              <w:pStyle w:val="01Eingabe1"/>
            </w:pPr>
            <w:r>
              <w:t>Spaten</w:t>
            </w:r>
            <w:r w:rsidR="009B74F9">
              <w:t>, klein</w:t>
            </w:r>
          </w:p>
          <w:p w14:paraId="5F12845F" w14:textId="77777777" w:rsidR="009B74F9" w:rsidRDefault="009B74F9" w:rsidP="0097350A">
            <w:pPr>
              <w:pStyle w:val="01Eingabe1"/>
            </w:pPr>
            <w:r>
              <w:t xml:space="preserve">Spaten, </w:t>
            </w:r>
            <w:proofErr w:type="spellStart"/>
            <w:r>
              <w:t>gross</w:t>
            </w:r>
            <w:proofErr w:type="spellEnd"/>
          </w:p>
          <w:p w14:paraId="4FC2F176" w14:textId="67504146" w:rsidR="00FC1BA2" w:rsidRDefault="00FC1BA2" w:rsidP="0097350A">
            <w:pPr>
              <w:pStyle w:val="01Eingabe1"/>
            </w:pPr>
            <w:r>
              <w:t>Schaufel</w:t>
            </w:r>
            <w:r w:rsidR="009B74F9">
              <w:t xml:space="preserve">, </w:t>
            </w:r>
            <w:proofErr w:type="spellStart"/>
            <w:r w:rsidR="009B74F9">
              <w:t>gross</w:t>
            </w:r>
            <w:proofErr w:type="spellEnd"/>
          </w:p>
          <w:p w14:paraId="04B60C58" w14:textId="3250F1D3" w:rsidR="00690FBF" w:rsidRDefault="00690FBF" w:rsidP="0097350A">
            <w:pPr>
              <w:pStyle w:val="01Eingabe1"/>
            </w:pPr>
            <w:r>
              <w:t>Pickel</w:t>
            </w:r>
            <w:r w:rsidR="009B74F9">
              <w:t>, klein</w:t>
            </w:r>
          </w:p>
          <w:p w14:paraId="57044297" w14:textId="135AAD15" w:rsidR="00FC1BA2" w:rsidRDefault="007B666A" w:rsidP="0097350A">
            <w:pPr>
              <w:pStyle w:val="01Eingabe1"/>
            </w:pPr>
            <w:r>
              <w:t>Leiter (ausziehbar)</w:t>
            </w:r>
          </w:p>
          <w:p w14:paraId="18AEC9C9" w14:textId="0ED900DA" w:rsidR="00C0721E" w:rsidRDefault="00C0721E" w:rsidP="0097350A">
            <w:pPr>
              <w:pStyle w:val="01Eingabe1"/>
            </w:pPr>
            <w:r>
              <w:t>Plastikplane zum Abdecken, falls es evtl. regnet (bis Mat vom Mat-Team abgeholt wird)</w:t>
            </w:r>
          </w:p>
          <w:p w14:paraId="1D8F8137" w14:textId="77777777" w:rsidR="007B666A" w:rsidRDefault="007B666A" w:rsidP="0097350A">
            <w:pPr>
              <w:pStyle w:val="01Eingabe1"/>
            </w:pPr>
          </w:p>
          <w:p w14:paraId="508E991C" w14:textId="77777777" w:rsidR="00DD0C6C" w:rsidRPr="009A2355" w:rsidRDefault="00DD0C6C" w:rsidP="00DD0C6C">
            <w:pPr>
              <w:pStyle w:val="05berschrift1"/>
            </w:pPr>
            <w:r w:rsidRPr="009A2355">
              <w:t>Mat</w:t>
            </w:r>
            <w:r>
              <w:t>erial (</w:t>
            </w:r>
            <w:proofErr w:type="gramStart"/>
            <w:r w:rsidRPr="009A2355">
              <w:t>selber</w:t>
            </w:r>
            <w:proofErr w:type="gramEnd"/>
            <w:r w:rsidRPr="009A2355">
              <w:t xml:space="preserve"> organisieren</w:t>
            </w:r>
            <w:r>
              <w:t xml:space="preserve">, in </w:t>
            </w:r>
            <w:proofErr w:type="spellStart"/>
            <w:r>
              <w:t>Rako</w:t>
            </w:r>
            <w:proofErr w:type="spellEnd"/>
            <w:r>
              <w:t>-Kisten verpacken):</w:t>
            </w:r>
          </w:p>
          <w:p w14:paraId="2B019DF8" w14:textId="77777777" w:rsidR="00DD0C6C" w:rsidRPr="007874DA" w:rsidRDefault="00DD0C6C" w:rsidP="00DD0C6C">
            <w:pPr>
              <w:pStyle w:val="01Eingabe1"/>
            </w:pPr>
            <w:r w:rsidRPr="007874DA">
              <w:t>Sani-Tasche</w:t>
            </w:r>
          </w:p>
          <w:p w14:paraId="782C24D9" w14:textId="7EBA15BA" w:rsidR="00DD0C6C" w:rsidRDefault="00965B00" w:rsidP="0097350A">
            <w:pPr>
              <w:pStyle w:val="01Eingabe1"/>
            </w:pPr>
            <w:r>
              <w:t>Abwaschbecken</w:t>
            </w:r>
          </w:p>
          <w:p w14:paraId="43E08305" w14:textId="7F96A163" w:rsidR="00965B00" w:rsidRDefault="00965B00" w:rsidP="0097350A">
            <w:pPr>
              <w:pStyle w:val="01Eingabe1"/>
            </w:pPr>
            <w:r>
              <w:t>Abwaschbesen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Stufenkiste</w:t>
            </w:r>
          </w:p>
          <w:p w14:paraId="597B84A7" w14:textId="255CE78F" w:rsidR="00DD0C6C" w:rsidRPr="0097350A" w:rsidRDefault="00DD0C6C" w:rsidP="0097350A">
            <w:pPr>
              <w:pStyle w:val="01Eingabe1"/>
            </w:pPr>
          </w:p>
        </w:tc>
      </w:tr>
    </w:tbl>
    <w:p w14:paraId="084EB159" w14:textId="77777777" w:rsidR="00AF272E" w:rsidRPr="00A43BA8" w:rsidRDefault="00AF272E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7D2B235A" w14:textId="77777777" w:rsidTr="00DE43B2">
        <w:tc>
          <w:tcPr>
            <w:tcW w:w="5000" w:type="pct"/>
          </w:tcPr>
          <w:p w14:paraId="4DF64E6A" w14:textId="77777777" w:rsidR="00AF272E" w:rsidRPr="00A43BA8" w:rsidRDefault="004871C2" w:rsidP="001E112B">
            <w:pPr>
              <w:pStyle w:val="05berschrift1"/>
            </w:pPr>
            <w:r>
              <w:t xml:space="preserve">Beilagen / </w:t>
            </w:r>
            <w:r w:rsidR="00AF272E" w:rsidRPr="00A43BA8">
              <w:t>Bemerkungen:</w:t>
            </w:r>
          </w:p>
        </w:tc>
      </w:tr>
      <w:tr w:rsidR="00AF272E" w:rsidRPr="00A43BA8" w14:paraId="26631D50" w14:textId="77777777" w:rsidTr="00117986">
        <w:trPr>
          <w:trHeight w:val="20"/>
        </w:trPr>
        <w:tc>
          <w:tcPr>
            <w:tcW w:w="5000" w:type="pct"/>
          </w:tcPr>
          <w:p w14:paraId="7AF834A5" w14:textId="77777777" w:rsidR="00AF272E" w:rsidRDefault="00690FBF" w:rsidP="0097350A">
            <w:pPr>
              <w:pStyle w:val="01Eingabe1"/>
            </w:pPr>
            <w:r>
              <w:t>-</w:t>
            </w:r>
          </w:p>
          <w:p w14:paraId="1F088F03" w14:textId="77777777" w:rsidR="00FC1BA2" w:rsidRPr="007874DA" w:rsidRDefault="00FC1BA2" w:rsidP="0097350A">
            <w:pPr>
              <w:pStyle w:val="01Eingabe1"/>
            </w:pPr>
          </w:p>
        </w:tc>
      </w:tr>
    </w:tbl>
    <w:p w14:paraId="43685AE2" w14:textId="77777777" w:rsidR="00AF272E" w:rsidRPr="00A43BA8" w:rsidRDefault="00AF272E" w:rsidP="00DE43B2">
      <w:pPr>
        <w:pStyle w:val="01Eingabe1"/>
      </w:pPr>
    </w:p>
    <w:sectPr w:rsidR="00AF272E" w:rsidRPr="00A43BA8" w:rsidSect="006C6880">
      <w:headerReference w:type="default" r:id="rId7"/>
      <w:footerReference w:type="default" r:id="rId8"/>
      <w:footnotePr>
        <w:pos w:val="beneathText"/>
      </w:footnotePr>
      <w:pgSz w:w="11905" w:h="16837"/>
      <w:pgMar w:top="1956" w:right="851" w:bottom="851" w:left="851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9CA5" w14:textId="77777777" w:rsidR="0051234B" w:rsidRDefault="0051234B">
      <w:r>
        <w:separator/>
      </w:r>
    </w:p>
  </w:endnote>
  <w:endnote w:type="continuationSeparator" w:id="0">
    <w:p w14:paraId="1B85EA8B" w14:textId="77777777" w:rsidR="0051234B" w:rsidRDefault="0051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B400" w14:textId="2A208BE7" w:rsidR="004F4DD9" w:rsidRDefault="0099481F" w:rsidP="00F44425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A33D67">
      <w:rPr>
        <w:noProof/>
      </w:rPr>
      <w:t>LA_3.1_Sparrows_Abbau.docx</w:t>
    </w:r>
    <w:r>
      <w:rPr>
        <w:noProof/>
      </w:rPr>
      <w:fldChar w:fldCharType="end"/>
    </w:r>
    <w:r w:rsidR="0097350A">
      <w:ptab w:relativeTo="margin" w:alignment="center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 w:rsidR="00C0721E">
      <w:rPr>
        <w:noProof/>
      </w:rPr>
      <w:t>02.05.2021</w:t>
    </w:r>
    <w:r w:rsidR="0097350A">
      <w:fldChar w:fldCharType="end"/>
    </w:r>
    <w:r w:rsidR="0097350A">
      <w:ptab w:relativeTo="margin" w:alignment="right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C247E6">
      <w:rPr>
        <w:noProof/>
      </w:rPr>
      <w:t>1</w:t>
    </w:r>
    <w:r w:rsidR="00973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6E50" w14:textId="77777777" w:rsidR="0051234B" w:rsidRDefault="0051234B">
      <w:r>
        <w:separator/>
      </w:r>
    </w:p>
  </w:footnote>
  <w:footnote w:type="continuationSeparator" w:id="0">
    <w:p w14:paraId="45C85BF1" w14:textId="77777777" w:rsidR="0051234B" w:rsidRDefault="00512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9A2B" w14:textId="77777777" w:rsidR="00805BF8" w:rsidRPr="00845364" w:rsidRDefault="004871C2" w:rsidP="00845364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753E40CC" wp14:editId="7048B683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2" name="Grafik 2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 w:rsidRPr="00845364">
      <w:rPr>
        <w:noProof/>
        <w:lang w:val="de-CH" w:eastAsia="de-CH"/>
      </w:rPr>
      <w:drawing>
        <wp:anchor distT="0" distB="0" distL="114935" distR="114935" simplePos="0" relativeHeight="251659264" behindDoc="1" locked="0" layoutInCell="1" allowOverlap="1" wp14:anchorId="308EA8B7" wp14:editId="6BEB4853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>
      <w:rPr>
        <w:rStyle w:val="KopfzeileZchn"/>
      </w:rPr>
      <w:t>J+S Lageraktivität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230CB"/>
    <w:multiLevelType w:val="hybridMultilevel"/>
    <w:tmpl w:val="D2245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72128"/>
    <w:multiLevelType w:val="hybridMultilevel"/>
    <w:tmpl w:val="E0442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30A90"/>
    <w:multiLevelType w:val="hybridMultilevel"/>
    <w:tmpl w:val="BAA246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BF"/>
    <w:rsid w:val="000038FD"/>
    <w:rsid w:val="000227B8"/>
    <w:rsid w:val="00025168"/>
    <w:rsid w:val="00061E45"/>
    <w:rsid w:val="000B3761"/>
    <w:rsid w:val="000E2091"/>
    <w:rsid w:val="000E7309"/>
    <w:rsid w:val="00117986"/>
    <w:rsid w:val="001210B7"/>
    <w:rsid w:val="0012614A"/>
    <w:rsid w:val="001543EB"/>
    <w:rsid w:val="00160C6D"/>
    <w:rsid w:val="0016625F"/>
    <w:rsid w:val="00181122"/>
    <w:rsid w:val="001A172E"/>
    <w:rsid w:val="001B23FC"/>
    <w:rsid w:val="001C7348"/>
    <w:rsid w:val="001E112B"/>
    <w:rsid w:val="001F7750"/>
    <w:rsid w:val="001F7DB7"/>
    <w:rsid w:val="00216B90"/>
    <w:rsid w:val="002272A1"/>
    <w:rsid w:val="00232786"/>
    <w:rsid w:val="00254882"/>
    <w:rsid w:val="002703FB"/>
    <w:rsid w:val="00281762"/>
    <w:rsid w:val="00296625"/>
    <w:rsid w:val="002B0F5E"/>
    <w:rsid w:val="003004D0"/>
    <w:rsid w:val="00390156"/>
    <w:rsid w:val="004365CF"/>
    <w:rsid w:val="00480242"/>
    <w:rsid w:val="0048218A"/>
    <w:rsid w:val="004871C2"/>
    <w:rsid w:val="004A34AD"/>
    <w:rsid w:val="004C1C83"/>
    <w:rsid w:val="004C3A9C"/>
    <w:rsid w:val="004F161E"/>
    <w:rsid w:val="004F4DD9"/>
    <w:rsid w:val="00510BB4"/>
    <w:rsid w:val="0051234B"/>
    <w:rsid w:val="00556893"/>
    <w:rsid w:val="005640F6"/>
    <w:rsid w:val="00586B31"/>
    <w:rsid w:val="005906EB"/>
    <w:rsid w:val="00592229"/>
    <w:rsid w:val="005C4FD1"/>
    <w:rsid w:val="005C52A8"/>
    <w:rsid w:val="005D4C29"/>
    <w:rsid w:val="005E7BF9"/>
    <w:rsid w:val="005F1BCF"/>
    <w:rsid w:val="005F6D38"/>
    <w:rsid w:val="00613159"/>
    <w:rsid w:val="0061352A"/>
    <w:rsid w:val="006422E7"/>
    <w:rsid w:val="00650334"/>
    <w:rsid w:val="00690FBF"/>
    <w:rsid w:val="006B5E91"/>
    <w:rsid w:val="006C4AD7"/>
    <w:rsid w:val="006C6880"/>
    <w:rsid w:val="00752F70"/>
    <w:rsid w:val="00767C10"/>
    <w:rsid w:val="007874DA"/>
    <w:rsid w:val="007B666A"/>
    <w:rsid w:val="007C42A4"/>
    <w:rsid w:val="007C6938"/>
    <w:rsid w:val="007C7091"/>
    <w:rsid w:val="007D5746"/>
    <w:rsid w:val="007F532B"/>
    <w:rsid w:val="00804F56"/>
    <w:rsid w:val="00805BF8"/>
    <w:rsid w:val="00825871"/>
    <w:rsid w:val="00841DB2"/>
    <w:rsid w:val="00845364"/>
    <w:rsid w:val="00850B6B"/>
    <w:rsid w:val="00851A80"/>
    <w:rsid w:val="00914292"/>
    <w:rsid w:val="00926F69"/>
    <w:rsid w:val="00931E63"/>
    <w:rsid w:val="00965B00"/>
    <w:rsid w:val="0097350A"/>
    <w:rsid w:val="0099481F"/>
    <w:rsid w:val="009A0D80"/>
    <w:rsid w:val="009B2D65"/>
    <w:rsid w:val="009B74F9"/>
    <w:rsid w:val="009D5C7B"/>
    <w:rsid w:val="00A14AAF"/>
    <w:rsid w:val="00A16E02"/>
    <w:rsid w:val="00A263F8"/>
    <w:rsid w:val="00A33D67"/>
    <w:rsid w:val="00A43BA8"/>
    <w:rsid w:val="00A52469"/>
    <w:rsid w:val="00AC7BBA"/>
    <w:rsid w:val="00AF272E"/>
    <w:rsid w:val="00B024EB"/>
    <w:rsid w:val="00B15A88"/>
    <w:rsid w:val="00B16ABF"/>
    <w:rsid w:val="00B5291A"/>
    <w:rsid w:val="00B56494"/>
    <w:rsid w:val="00B73B19"/>
    <w:rsid w:val="00B8557B"/>
    <w:rsid w:val="00B95620"/>
    <w:rsid w:val="00B9775C"/>
    <w:rsid w:val="00BF2A95"/>
    <w:rsid w:val="00C0721E"/>
    <w:rsid w:val="00C120A7"/>
    <w:rsid w:val="00C12579"/>
    <w:rsid w:val="00C17708"/>
    <w:rsid w:val="00C247E6"/>
    <w:rsid w:val="00C32882"/>
    <w:rsid w:val="00C930A5"/>
    <w:rsid w:val="00C943D3"/>
    <w:rsid w:val="00CB7CE9"/>
    <w:rsid w:val="00CC283D"/>
    <w:rsid w:val="00CD261F"/>
    <w:rsid w:val="00CE1FC6"/>
    <w:rsid w:val="00D21436"/>
    <w:rsid w:val="00D41412"/>
    <w:rsid w:val="00D75063"/>
    <w:rsid w:val="00D750AB"/>
    <w:rsid w:val="00D97510"/>
    <w:rsid w:val="00DA3C15"/>
    <w:rsid w:val="00DA5C0B"/>
    <w:rsid w:val="00DC00B8"/>
    <w:rsid w:val="00DC4A47"/>
    <w:rsid w:val="00DD0966"/>
    <w:rsid w:val="00DD0C6C"/>
    <w:rsid w:val="00DD104B"/>
    <w:rsid w:val="00DD34F2"/>
    <w:rsid w:val="00DE43B2"/>
    <w:rsid w:val="00E532DC"/>
    <w:rsid w:val="00E54C29"/>
    <w:rsid w:val="00E6536B"/>
    <w:rsid w:val="00EA31C2"/>
    <w:rsid w:val="00EA4D09"/>
    <w:rsid w:val="00EB0BAA"/>
    <w:rsid w:val="00EB2EE6"/>
    <w:rsid w:val="00F35E9C"/>
    <w:rsid w:val="00F44425"/>
    <w:rsid w:val="00F44E3B"/>
    <w:rsid w:val="00FC1BA2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947E27"/>
  <w15:chartTrackingRefBased/>
  <w15:docId w15:val="{77FBC860-3099-41C9-90B3-FDAA7239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customStyle="1" w:styleId="05berschrift1">
    <w:name w:val="_05_Überschrift 1"/>
    <w:basedOn w:val="berschrift1"/>
    <w:link w:val="05berschrift1Zchn"/>
    <w:qFormat/>
    <w:rsid w:val="001E112B"/>
  </w:style>
  <w:style w:type="paragraph" w:customStyle="1" w:styleId="06berschrift2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9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customStyle="1" w:styleId="01Eingabe1">
    <w:name w:val="_01_Eingabe 1"/>
    <w:basedOn w:val="Standard"/>
    <w:link w:val="01Eingabe1Zchn"/>
    <w:qFormat/>
    <w:rsid w:val="00181122"/>
  </w:style>
  <w:style w:type="character" w:customStyle="1" w:styleId="FuzeileZchn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customStyle="1" w:styleId="03Aufzhlung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customStyle="1" w:styleId="02Eingabe2">
    <w:name w:val="_02_Eingabe 2"/>
    <w:basedOn w:val="Standard"/>
    <w:link w:val="02Eingabe2Zchn"/>
    <w:qFormat/>
    <w:rsid w:val="00181122"/>
    <w:pPr>
      <w:jc w:val="right"/>
    </w:pPr>
  </w:style>
  <w:style w:type="character" w:customStyle="1" w:styleId="02Eingabe2Zchn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customStyle="1" w:styleId="01Eingabe1Zchn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customStyle="1" w:styleId="04Titel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customStyle="1" w:styleId="03AufzhlungZchn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customStyle="1" w:styleId="berschrift1Zchn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04TitelZchn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customStyle="1" w:styleId="05berschrift1Zchn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berschrift2Zchn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06berschrift2Zchn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  <w:style w:type="paragraph" w:customStyle="1" w:styleId="Eingabe2">
    <w:name w:val="Eingabe 2"/>
    <w:basedOn w:val="Standard"/>
    <w:link w:val="Eingabe2Zchn"/>
    <w:qFormat/>
    <w:rsid w:val="00690FBF"/>
  </w:style>
  <w:style w:type="character" w:customStyle="1" w:styleId="Eingabe2Zchn">
    <w:name w:val="Eingabe 2 Zchn"/>
    <w:basedOn w:val="Absatz-Standardschriftart"/>
    <w:link w:val="Eingabe2"/>
    <w:rsid w:val="00690FBF"/>
    <w:rPr>
      <w:rFonts w:ascii="Cambria" w:hAnsi="Cambria"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\Dropbox\Pfi-La\Vorlagen%20und%20Hilfsmittel%20(f&#252;r%20Leiter)\03_Vorlagen\VORLAGE_LA-Bloc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VORLAGE_LA-Block.dotx</Template>
  <TotalTime>0</TotalTime>
  <Pages>2</Pages>
  <Words>520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Lageraktivität-Block</vt:lpstr>
    </vt:vector>
  </TitlesOfParts>
  <Manager>Fabian Wydler</Manager>
  <Company>Cevi Wetzikon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Lageraktivität-Block</dc:title>
  <dc:subject>J+S-Lager</dc:subject>
  <dc:creator>Fabian Wydler</dc:creator>
  <cp:keywords/>
  <dc:description>Dieses Dokument kann eingesetzt werden um Lageraktivität-Blöcke in J+S-Lager vorzubereiten und zu dokumentieren. Der J+S-Coach benötigt von jedem Block ein solches Dossier.</dc:description>
  <cp:lastModifiedBy>Fabian</cp:lastModifiedBy>
  <cp:revision>23</cp:revision>
  <cp:lastPrinted>2018-04-21T18:41:00Z</cp:lastPrinted>
  <dcterms:created xsi:type="dcterms:W3CDTF">2017-04-22T11:29:00Z</dcterms:created>
  <dcterms:modified xsi:type="dcterms:W3CDTF">2021-05-02T19:32:00Z</dcterms:modified>
  <cp:category>Jugend und Sport</cp:category>
  <cp:version>1.0</cp:version>
</cp:coreProperties>
</file>