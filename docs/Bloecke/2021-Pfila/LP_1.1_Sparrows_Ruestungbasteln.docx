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E1392B" w14:textId="45DBF7A7" w:rsidR="001543EB" w:rsidRPr="00E109D3" w:rsidRDefault="006422E7" w:rsidP="00DE43B2">
      <w:pPr>
        <w:pStyle w:val="04Titel"/>
      </w:pPr>
      <w:r w:rsidRPr="005906EB">
        <w:t>Lager</w:t>
      </w:r>
      <w:r w:rsidR="008A5CD4">
        <w:t>programm</w:t>
      </w:r>
      <w:r w:rsidR="001543EB" w:rsidRPr="001543EB">
        <w:t>-</w:t>
      </w:r>
      <w:r w:rsidR="001543EB" w:rsidRPr="00DE43B2">
        <w:t>Block</w:t>
      </w:r>
      <w:r w:rsidR="001543EB" w:rsidRPr="001543EB">
        <w:t xml:space="preserve"> </w:t>
      </w:r>
      <w:r w:rsidR="002B07BA">
        <w:t>1.1</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6FAE01E2" w14:textId="77777777" w:rsidTr="00390156">
        <w:trPr>
          <w:trHeight w:val="42"/>
        </w:trPr>
        <w:tc>
          <w:tcPr>
            <w:tcW w:w="2500" w:type="pct"/>
            <w:vAlign w:val="center"/>
          </w:tcPr>
          <w:p w14:paraId="5E5B1CDB" w14:textId="77777777" w:rsidR="00EA4D09" w:rsidRDefault="00EA4D09" w:rsidP="001E112B">
            <w:pPr>
              <w:pStyle w:val="05berschrift1"/>
            </w:pPr>
            <w:r w:rsidRPr="00A43BA8">
              <w:t>Stufe:</w:t>
            </w:r>
          </w:p>
          <w:p w14:paraId="686EEF86" w14:textId="4EE8F7F2" w:rsidR="00EA4D09" w:rsidRPr="001543EB" w:rsidRDefault="00EA29B4" w:rsidP="00181122">
            <w:pPr>
              <w:pStyle w:val="02Eingabe2"/>
            </w:pPr>
            <w:proofErr w:type="spellStart"/>
            <w:r>
              <w:t>Sparrows</w:t>
            </w:r>
            <w:proofErr w:type="spellEnd"/>
          </w:p>
        </w:tc>
        <w:tc>
          <w:tcPr>
            <w:tcW w:w="2500" w:type="pct"/>
            <w:gridSpan w:val="2"/>
            <w:vAlign w:val="center"/>
          </w:tcPr>
          <w:p w14:paraId="02E7CC16"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118D2AC2" w14:textId="6AE1AA2F" w:rsidR="00EA4D09" w:rsidRPr="00EA4D09" w:rsidRDefault="00F0490D" w:rsidP="00181122">
            <w:pPr>
              <w:pStyle w:val="02Eingabe2"/>
            </w:pPr>
            <w:r>
              <w:t>Kinder</w:t>
            </w:r>
            <w:r w:rsidR="002B07BA">
              <w:t>sport /</w:t>
            </w:r>
            <w:r w:rsidR="005C4919">
              <w:t xml:space="preserve"> </w:t>
            </w:r>
            <w:r w:rsidR="00EA29B4">
              <w:t>4</w:t>
            </w:r>
            <w:r w:rsidR="002B07BA">
              <w:t xml:space="preserve"> Teilnehmer</w:t>
            </w:r>
          </w:p>
        </w:tc>
      </w:tr>
      <w:tr w:rsidR="00EB2EE6" w:rsidRPr="00A43BA8" w14:paraId="1833C818" w14:textId="77777777" w:rsidTr="00DE43B2">
        <w:trPr>
          <w:trHeight w:val="42"/>
        </w:trPr>
        <w:tc>
          <w:tcPr>
            <w:tcW w:w="2500" w:type="pct"/>
            <w:noWrap/>
            <w:vAlign w:val="center"/>
          </w:tcPr>
          <w:p w14:paraId="018B2ECC"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538EE69B" w14:textId="57339F95" w:rsidR="00A14AAF" w:rsidRPr="001543EB" w:rsidRDefault="008A5CD4" w:rsidP="00181122">
            <w:pPr>
              <w:pStyle w:val="02Eingabe2"/>
            </w:pPr>
            <w:r>
              <w:t>Rüstung basteln I</w:t>
            </w:r>
          </w:p>
        </w:tc>
        <w:tc>
          <w:tcPr>
            <w:tcW w:w="1250" w:type="pct"/>
            <w:noWrap/>
            <w:vAlign w:val="center"/>
          </w:tcPr>
          <w:p w14:paraId="2C319F61" w14:textId="77777777" w:rsidR="004F161E" w:rsidRPr="00A43BA8" w:rsidRDefault="004F161E" w:rsidP="001E112B">
            <w:pPr>
              <w:pStyle w:val="05berschrift1"/>
            </w:pPr>
            <w:r w:rsidRPr="00A43BA8">
              <w:t>Datum:</w:t>
            </w:r>
          </w:p>
          <w:p w14:paraId="06BC0DBB" w14:textId="5E2951C7" w:rsidR="00A14AAF" w:rsidRPr="006C6880" w:rsidRDefault="0010335B" w:rsidP="00181122">
            <w:pPr>
              <w:pStyle w:val="02Eingabe2"/>
            </w:pPr>
            <w:r>
              <w:t>22.05.2021</w:t>
            </w:r>
          </w:p>
        </w:tc>
        <w:tc>
          <w:tcPr>
            <w:tcW w:w="1250" w:type="pct"/>
            <w:noWrap/>
            <w:vAlign w:val="center"/>
          </w:tcPr>
          <w:p w14:paraId="776768F7" w14:textId="77777777" w:rsidR="004F161E" w:rsidRPr="00A43BA8" w:rsidRDefault="004F161E" w:rsidP="001E112B">
            <w:pPr>
              <w:pStyle w:val="05berschrift1"/>
            </w:pPr>
            <w:r w:rsidRPr="00A43BA8">
              <w:t>Zeit:</w:t>
            </w:r>
          </w:p>
          <w:p w14:paraId="5532C81C" w14:textId="0923EE6F" w:rsidR="00586B31" w:rsidRPr="00181122" w:rsidRDefault="00EA788C" w:rsidP="00181122">
            <w:pPr>
              <w:pStyle w:val="02Eingabe2"/>
            </w:pPr>
            <w:r>
              <w:t>0</w:t>
            </w:r>
            <w:r w:rsidR="00EC6037">
              <w:t>8</w:t>
            </w:r>
            <w:r>
              <w:t>:</w:t>
            </w:r>
            <w:r w:rsidR="00EC6037">
              <w:t>15</w:t>
            </w:r>
            <w:r>
              <w:t xml:space="preserve"> – </w:t>
            </w:r>
            <w:r w:rsidR="00EC6037">
              <w:t>09</w:t>
            </w:r>
            <w:r>
              <w:t>:</w:t>
            </w:r>
            <w:r w:rsidR="00EC6037">
              <w:t>3</w:t>
            </w:r>
            <w:r>
              <w:t>0</w:t>
            </w:r>
          </w:p>
        </w:tc>
      </w:tr>
      <w:tr w:rsidR="00EB2EE6" w:rsidRPr="00966FB3" w14:paraId="2583DAB6" w14:textId="77777777" w:rsidTr="00DE43B2">
        <w:trPr>
          <w:trHeight w:val="42"/>
        </w:trPr>
        <w:tc>
          <w:tcPr>
            <w:tcW w:w="2500" w:type="pct"/>
            <w:noWrap/>
            <w:vAlign w:val="center"/>
          </w:tcPr>
          <w:p w14:paraId="1590061B" w14:textId="77777777" w:rsidR="004F161E" w:rsidRPr="00A43BA8" w:rsidRDefault="004F161E" w:rsidP="001E112B">
            <w:pPr>
              <w:pStyle w:val="05berschrift1"/>
            </w:pPr>
            <w:r w:rsidRPr="00A43BA8">
              <w:t>Ort:</w:t>
            </w:r>
          </w:p>
          <w:p w14:paraId="5146F4ED" w14:textId="685653A9" w:rsidR="00586B31" w:rsidRPr="006C6880" w:rsidRDefault="00D80D66" w:rsidP="00181122">
            <w:pPr>
              <w:pStyle w:val="02Eingabe2"/>
            </w:pPr>
            <w:r>
              <w:t>Cevi-Schüür</w:t>
            </w:r>
          </w:p>
        </w:tc>
        <w:tc>
          <w:tcPr>
            <w:tcW w:w="2500" w:type="pct"/>
            <w:gridSpan w:val="2"/>
            <w:noWrap/>
            <w:vAlign w:val="center"/>
          </w:tcPr>
          <w:p w14:paraId="2A2F0E00" w14:textId="77777777" w:rsidR="004F161E" w:rsidRPr="00A43BA8" w:rsidRDefault="004F161E" w:rsidP="001E112B">
            <w:pPr>
              <w:pStyle w:val="05berschrift1"/>
            </w:pPr>
            <w:r w:rsidRPr="00A43BA8">
              <w:t>Blockverantwortlich</w:t>
            </w:r>
            <w:r w:rsidR="006C4AD7">
              <w:t>e(r)</w:t>
            </w:r>
            <w:r w:rsidRPr="00A43BA8">
              <w:t>:</w:t>
            </w:r>
          </w:p>
          <w:p w14:paraId="6A38F109" w14:textId="744BD87A" w:rsidR="004F161E" w:rsidRPr="00D80D66" w:rsidRDefault="00966FB3" w:rsidP="00181122">
            <w:pPr>
              <w:pStyle w:val="02Eingabe2"/>
              <w:rPr>
                <w:lang w:val="de-CH"/>
              </w:rPr>
            </w:pPr>
            <w:r w:rsidRPr="00D80D66">
              <w:rPr>
                <w:lang w:val="de-CH"/>
              </w:rPr>
              <w:t>Fabian Wydler v/o Adler</w:t>
            </w:r>
          </w:p>
        </w:tc>
      </w:tr>
      <w:tr w:rsidR="007C7091" w:rsidRPr="00A43BA8" w14:paraId="25BA118D" w14:textId="77777777" w:rsidTr="00DE43B2">
        <w:trPr>
          <w:trHeight w:val="42"/>
        </w:trPr>
        <w:tc>
          <w:tcPr>
            <w:tcW w:w="5000" w:type="pct"/>
            <w:gridSpan w:val="3"/>
            <w:noWrap/>
            <w:vAlign w:val="center"/>
          </w:tcPr>
          <w:p w14:paraId="4E6A35EF" w14:textId="77777777" w:rsidR="007C7091" w:rsidRDefault="006422E7" w:rsidP="001E112B">
            <w:pPr>
              <w:pStyle w:val="05berschrift1"/>
            </w:pPr>
            <w:r>
              <w:t>Themenbereich:</w:t>
            </w:r>
          </w:p>
          <w:p w14:paraId="5BA3E60B" w14:textId="77777777" w:rsidR="007C7091" w:rsidRDefault="00DE43B2" w:rsidP="007C7091">
            <w:pPr>
              <w:pStyle w:val="01Eingabe1"/>
            </w:pPr>
            <w:r>
              <w:t>[</w:t>
            </w:r>
            <w:r w:rsidR="007C7091">
              <w:t xml:space="preserve">] </w:t>
            </w:r>
            <w:r w:rsidR="006422E7">
              <w:t>Outdoortechniken</w:t>
            </w:r>
            <w:r w:rsidR="006422E7">
              <w:tab/>
            </w:r>
            <w:r w:rsidR="006422E7">
              <w:tab/>
            </w:r>
            <w:r w:rsidR="006422E7">
              <w:tab/>
            </w:r>
            <w:r>
              <w:t>[</w:t>
            </w:r>
            <w:r w:rsidR="007C7091" w:rsidRPr="007C7091">
              <w:t xml:space="preserve">] </w:t>
            </w:r>
            <w:r w:rsidR="00D97510">
              <w:t>Sicherheit</w:t>
            </w:r>
            <w:r w:rsidR="006422E7">
              <w:tab/>
            </w:r>
            <w:r w:rsidR="006422E7">
              <w:tab/>
            </w:r>
            <w:r w:rsidR="00D97510">
              <w:tab/>
            </w:r>
            <w:r w:rsidR="006422E7">
              <w:tab/>
            </w:r>
            <w:r>
              <w:t>[</w:t>
            </w:r>
            <w:r w:rsidR="006422E7">
              <w:t>] Natur und Umwelt</w:t>
            </w:r>
          </w:p>
          <w:p w14:paraId="39BD1421" w14:textId="02A3C92C" w:rsidR="006422E7" w:rsidRPr="007C7091" w:rsidRDefault="00DE43B2" w:rsidP="007C7091">
            <w:pPr>
              <w:pStyle w:val="01Eingabe1"/>
            </w:pPr>
            <w:r>
              <w:t>[</w:t>
            </w:r>
            <w:r w:rsidR="002B07BA">
              <w:t>x</w:t>
            </w:r>
            <w:r>
              <w:t>] Pioniertechnik</w:t>
            </w:r>
            <w:r>
              <w:tab/>
            </w:r>
            <w:r>
              <w:tab/>
            </w:r>
            <w:r>
              <w:tab/>
              <w:t>[</w:t>
            </w:r>
            <w:r w:rsidR="006422E7">
              <w:t xml:space="preserve">] </w:t>
            </w:r>
            <w:r w:rsidR="006422E7" w:rsidRPr="006422E7">
              <w:t>Lagerplatz/Lagerhaus/Umgebung</w:t>
            </w:r>
            <w:r w:rsidR="006422E7">
              <w:tab/>
              <w:t xml:space="preserve">[] </w:t>
            </w:r>
            <w:r w:rsidR="006422E7" w:rsidRPr="006422E7">
              <w:t>Prävention und Integration</w:t>
            </w:r>
          </w:p>
        </w:tc>
      </w:tr>
    </w:tbl>
    <w:p w14:paraId="6E4026B6" w14:textId="77777777" w:rsidR="004F161E" w:rsidRPr="00A43BA8" w:rsidRDefault="004F161E" w:rsidP="00D750AB">
      <w:pPr>
        <w:pStyle w:val="01Eingabe1"/>
        <w:rPr>
          <w:lang w:val="de-CH"/>
        </w:rPr>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734"/>
        <w:gridCol w:w="7671"/>
        <w:gridCol w:w="1798"/>
      </w:tblGrid>
      <w:tr w:rsidR="001543EB" w:rsidRPr="00A43BA8" w14:paraId="6A7CC3AC" w14:textId="77777777" w:rsidTr="00EB681A">
        <w:trPr>
          <w:trHeight w:val="933"/>
        </w:trPr>
        <w:tc>
          <w:tcPr>
            <w:tcW w:w="5000" w:type="pct"/>
            <w:gridSpan w:val="3"/>
          </w:tcPr>
          <w:p w14:paraId="2E1A01D0" w14:textId="77777777" w:rsidR="001543EB" w:rsidRPr="00A43BA8" w:rsidRDefault="001543EB" w:rsidP="001E112B">
            <w:pPr>
              <w:pStyle w:val="05berschrift1"/>
            </w:pPr>
            <w:r w:rsidRPr="00A43BA8">
              <w:t>Blockziel:</w:t>
            </w:r>
          </w:p>
          <w:p w14:paraId="7093568D" w14:textId="40D234F1" w:rsidR="002B07BA" w:rsidRDefault="00EA788C" w:rsidP="00EA788C">
            <w:pPr>
              <w:pStyle w:val="03Aufzhlung"/>
            </w:pPr>
            <w:r>
              <w:t>Die Die TNs lernen mit einfachem Werkzeug handwerkliche Arbeiten auszuführen.</w:t>
            </w:r>
          </w:p>
          <w:p w14:paraId="1744CECA" w14:textId="77777777" w:rsidR="00EA788C" w:rsidRDefault="00EA788C" w:rsidP="00EA788C">
            <w:pPr>
              <w:pStyle w:val="03Aufzhlung"/>
            </w:pPr>
            <w:r>
              <w:t>Die TNs frischen den Kreuzbund auf.</w:t>
            </w:r>
          </w:p>
          <w:p w14:paraId="237D4069" w14:textId="77777777" w:rsidR="00EB681A" w:rsidRDefault="00EA788C" w:rsidP="00EA788C">
            <w:pPr>
              <w:pStyle w:val="03Aufzhlung"/>
            </w:pPr>
            <w:r>
              <w:t xml:space="preserve">Die TNs </w:t>
            </w:r>
            <w:r w:rsidR="00EB681A">
              <w:t>erstellen sich ihre eigene Ritterrüstung</w:t>
            </w:r>
          </w:p>
          <w:p w14:paraId="14DBE049" w14:textId="72C3EDD7" w:rsidR="00EA788C" w:rsidRDefault="00EB681A" w:rsidP="00EA788C">
            <w:pPr>
              <w:pStyle w:val="03Aufzhlung"/>
            </w:pPr>
            <w:r>
              <w:t xml:space="preserve">Die TNs </w:t>
            </w:r>
            <w:r w:rsidR="00EA788C">
              <w:t>basteln ein eigenes Schwert.</w:t>
            </w:r>
          </w:p>
          <w:p w14:paraId="0D394E47" w14:textId="2B67CB42" w:rsidR="00EA788C" w:rsidRPr="001E112B" w:rsidRDefault="00EA788C" w:rsidP="00EB681A">
            <w:pPr>
              <w:pStyle w:val="01Eingabe1"/>
            </w:pPr>
          </w:p>
        </w:tc>
      </w:tr>
      <w:tr w:rsidR="00403BA9" w:rsidRPr="00A43BA8" w14:paraId="35904F06" w14:textId="77777777" w:rsidTr="00DE43B2">
        <w:trPr>
          <w:trHeight w:val="42"/>
        </w:trPr>
        <w:tc>
          <w:tcPr>
            <w:tcW w:w="417" w:type="pct"/>
          </w:tcPr>
          <w:p w14:paraId="4F6B9210" w14:textId="77777777" w:rsidR="001F7DB7" w:rsidRPr="0012614A" w:rsidRDefault="001543EB" w:rsidP="001E112B">
            <w:pPr>
              <w:pStyle w:val="05berschrift1"/>
            </w:pPr>
            <w:r>
              <w:t>Zeit</w:t>
            </w:r>
            <w:r w:rsidR="00B95620">
              <w:t>:</w:t>
            </w:r>
          </w:p>
        </w:tc>
        <w:tc>
          <w:tcPr>
            <w:tcW w:w="3790" w:type="pct"/>
          </w:tcPr>
          <w:p w14:paraId="6CCF52A4" w14:textId="77777777" w:rsidR="001543EB" w:rsidRPr="001543EB" w:rsidRDefault="001543EB" w:rsidP="001E112B">
            <w:pPr>
              <w:pStyle w:val="05berschrift1"/>
            </w:pPr>
            <w:r>
              <w:t>Programm</w:t>
            </w:r>
            <w:r w:rsidR="00B95620">
              <w:t>:</w:t>
            </w:r>
          </w:p>
        </w:tc>
        <w:tc>
          <w:tcPr>
            <w:tcW w:w="793" w:type="pct"/>
          </w:tcPr>
          <w:p w14:paraId="68A24DD2" w14:textId="77777777" w:rsidR="001F7DB7" w:rsidRPr="00A43BA8" w:rsidRDefault="00B73B19" w:rsidP="001E112B">
            <w:pPr>
              <w:pStyle w:val="05berschrift1"/>
            </w:pPr>
            <w:r>
              <w:t>v</w:t>
            </w:r>
            <w:r w:rsidR="001543EB" w:rsidRPr="007874DA">
              <w:t>erantwortlich</w:t>
            </w:r>
            <w:r w:rsidR="00B95620">
              <w:t>:</w:t>
            </w:r>
          </w:p>
        </w:tc>
      </w:tr>
      <w:tr w:rsidR="00403BA9" w:rsidRPr="00A43BA8" w14:paraId="0FF828E7" w14:textId="77777777" w:rsidTr="00F44E3B">
        <w:trPr>
          <w:trHeight w:val="794"/>
        </w:trPr>
        <w:tc>
          <w:tcPr>
            <w:tcW w:w="417" w:type="pct"/>
          </w:tcPr>
          <w:p w14:paraId="7C347BEF" w14:textId="427EC2F5" w:rsidR="001543EB" w:rsidRPr="00A43BA8" w:rsidRDefault="002B07BA" w:rsidP="000E7309">
            <w:pPr>
              <w:pStyle w:val="01Eingabe1"/>
            </w:pPr>
            <w:r>
              <w:t>5 min</w:t>
            </w:r>
          </w:p>
        </w:tc>
        <w:tc>
          <w:tcPr>
            <w:tcW w:w="3790" w:type="pct"/>
          </w:tcPr>
          <w:p w14:paraId="0483691A" w14:textId="77777777" w:rsidR="001543EB" w:rsidRDefault="001543EB" w:rsidP="001E112B">
            <w:pPr>
              <w:pStyle w:val="05berschrift1"/>
            </w:pPr>
            <w:r>
              <w:t>Einstieg:</w:t>
            </w:r>
          </w:p>
          <w:p w14:paraId="2F23DB03" w14:textId="61D1C5DF" w:rsidR="00860341" w:rsidRDefault="00EA788C" w:rsidP="00EA788C">
            <w:pPr>
              <w:pStyle w:val="01Eingabe1"/>
            </w:pPr>
            <w:r>
              <w:t>Die Knappen</w:t>
            </w:r>
            <w:r w:rsidR="00860341">
              <w:t xml:space="preserve"> </w:t>
            </w:r>
            <w:r>
              <w:t xml:space="preserve">sollen zu angehenden Rittern werden. Hierfür </w:t>
            </w:r>
            <w:r w:rsidR="00860341">
              <w:t>braucht es d</w:t>
            </w:r>
            <w:r w:rsidR="002D4DB3">
              <w:t>as</w:t>
            </w:r>
            <w:r w:rsidR="00860341">
              <w:t xml:space="preserve"> richtige Ritter</w:t>
            </w:r>
            <w:r w:rsidR="002D4DB3">
              <w:t>equipment</w:t>
            </w:r>
            <w:r w:rsidR="00860341">
              <w:t>. Dazu gehören in erster Linie eine Rüstung und ein Schwert.</w:t>
            </w:r>
          </w:p>
          <w:p w14:paraId="47B8DB6D" w14:textId="77777777" w:rsidR="00860341" w:rsidRDefault="00860341" w:rsidP="00EA788C">
            <w:pPr>
              <w:pStyle w:val="01Eingabe1"/>
            </w:pPr>
          </w:p>
          <w:p w14:paraId="1CF83E0D" w14:textId="3E52D07E" w:rsidR="00EA788C" w:rsidRDefault="00860341" w:rsidP="00EA788C">
            <w:pPr>
              <w:pStyle w:val="01Eingabe1"/>
            </w:pPr>
            <w:r>
              <w:t>Dies gilt es nun zu basteln!</w:t>
            </w:r>
          </w:p>
          <w:p w14:paraId="64C5D27F" w14:textId="77777777" w:rsidR="002B07BA" w:rsidRPr="001E112B" w:rsidRDefault="002B07BA" w:rsidP="00EA788C">
            <w:pPr>
              <w:pStyle w:val="01Eingabe1"/>
            </w:pPr>
          </w:p>
        </w:tc>
        <w:tc>
          <w:tcPr>
            <w:tcW w:w="793" w:type="pct"/>
          </w:tcPr>
          <w:p w14:paraId="1429503E" w14:textId="5CEB77D4" w:rsidR="001543EB" w:rsidRPr="007874DA" w:rsidRDefault="00EA788C" w:rsidP="000E7309">
            <w:pPr>
              <w:pStyle w:val="01Eingabe1"/>
            </w:pPr>
            <w:r>
              <w:t>Adler</w:t>
            </w:r>
          </w:p>
        </w:tc>
      </w:tr>
      <w:tr w:rsidR="00403BA9" w:rsidRPr="00A43BA8" w14:paraId="1418458F" w14:textId="77777777" w:rsidTr="001C79A1">
        <w:trPr>
          <w:trHeight w:val="956"/>
        </w:trPr>
        <w:tc>
          <w:tcPr>
            <w:tcW w:w="417" w:type="pct"/>
          </w:tcPr>
          <w:p w14:paraId="3E45D93F" w14:textId="28484FAD" w:rsidR="001F7DB7" w:rsidRPr="00A43BA8" w:rsidRDefault="00403BA9" w:rsidP="000E7309">
            <w:pPr>
              <w:pStyle w:val="01Eingabe1"/>
            </w:pPr>
            <w:r>
              <w:t>1h</w:t>
            </w:r>
          </w:p>
        </w:tc>
        <w:tc>
          <w:tcPr>
            <w:tcW w:w="3790" w:type="pct"/>
          </w:tcPr>
          <w:p w14:paraId="18AC09A0" w14:textId="77777777" w:rsidR="001F7DB7" w:rsidRDefault="004365CF" w:rsidP="001E112B">
            <w:pPr>
              <w:pStyle w:val="05berschrift1"/>
            </w:pPr>
            <w:r w:rsidRPr="00A43BA8">
              <w:t>Hauptteil:</w:t>
            </w:r>
          </w:p>
          <w:p w14:paraId="2C11E16E" w14:textId="69335B7D" w:rsidR="00EA788C" w:rsidRDefault="00EA788C" w:rsidP="00EA29B4"/>
          <w:p w14:paraId="25CBEA32" w14:textId="77777777" w:rsidR="00860341" w:rsidRDefault="00860341" w:rsidP="00860341">
            <w:pPr>
              <w:pStyle w:val="05berschrift1"/>
            </w:pPr>
            <w:r>
              <w:t>Rüstung:</w:t>
            </w:r>
          </w:p>
          <w:p w14:paraId="490D9D90" w14:textId="1714F2B6" w:rsidR="00EA788C" w:rsidRDefault="00860341" w:rsidP="00EA788C">
            <w:r>
              <w:t xml:space="preserve">Für die Rüstung erhält jeder TN einen </w:t>
            </w:r>
            <w:r w:rsidR="00EA788C">
              <w:t>fertigen Jutesack</w:t>
            </w:r>
            <w:r>
              <w:t>. An der geschlossenen Unterseite wird ein</w:t>
            </w:r>
            <w:r w:rsidR="00EA788C">
              <w:t xml:space="preserve"> ca. 19 cm lange</w:t>
            </w:r>
            <w:r>
              <w:t>r</w:t>
            </w:r>
            <w:r w:rsidR="00EA788C">
              <w:t xml:space="preserve"> und 2,5 cm tiefe</w:t>
            </w:r>
            <w:r>
              <w:t>r</w:t>
            </w:r>
            <w:r w:rsidR="00EA788C">
              <w:t xml:space="preserve"> Halbkreis als Kopföffnung </w:t>
            </w:r>
            <w:r>
              <w:t xml:space="preserve">ausgeschnitten </w:t>
            </w:r>
            <w:r w:rsidR="00EA788C">
              <w:t>(</w:t>
            </w:r>
            <w:r>
              <w:t>kann</w:t>
            </w:r>
            <w:r w:rsidR="00EA788C">
              <w:t xml:space="preserve"> je nach </w:t>
            </w:r>
            <w:proofErr w:type="spellStart"/>
            <w:r w:rsidR="00EA788C">
              <w:t>Grö</w:t>
            </w:r>
            <w:r>
              <w:t>ss</w:t>
            </w:r>
            <w:r w:rsidR="00EA788C">
              <w:t>e</w:t>
            </w:r>
            <w:proofErr w:type="spellEnd"/>
            <w:r w:rsidR="00EA788C">
              <w:t xml:space="preserve"> des Kopfes </w:t>
            </w:r>
            <w:r>
              <w:t>des</w:t>
            </w:r>
            <w:r w:rsidR="00EA788C">
              <w:t xml:space="preserve"> Kindes variieren). Für die Arme </w:t>
            </w:r>
            <w:r>
              <w:t xml:space="preserve">werden </w:t>
            </w:r>
            <w:r w:rsidR="00EA788C">
              <w:t xml:space="preserve">seitlich an beiden Seiten ca. 16 cm lange Schlitze </w:t>
            </w:r>
            <w:r>
              <w:t>ausgeschnitten</w:t>
            </w:r>
            <w:r w:rsidR="00EA788C">
              <w:t>.</w:t>
            </w:r>
          </w:p>
          <w:p w14:paraId="49A5D50E" w14:textId="77777777" w:rsidR="00DC30F3" w:rsidRDefault="00DC30F3" w:rsidP="00EA788C"/>
          <w:p w14:paraId="1E8A8474" w14:textId="373B3A01" w:rsidR="00EA788C" w:rsidRDefault="00EA788C" w:rsidP="00EA788C">
            <w:r>
              <w:t xml:space="preserve">Auf </w:t>
            </w:r>
            <w:r w:rsidR="00DC30F3">
              <w:t xml:space="preserve">dem </w:t>
            </w:r>
            <w:r>
              <w:t xml:space="preserve">Vorder- und </w:t>
            </w:r>
            <w:r w:rsidR="00DC30F3">
              <w:t xml:space="preserve">dem </w:t>
            </w:r>
            <w:r>
              <w:t>Rückenteil</w:t>
            </w:r>
            <w:r w:rsidR="00DC30F3">
              <w:t xml:space="preserve"> soll jeweils ein </w:t>
            </w:r>
            <w:r>
              <w:t xml:space="preserve">Wappen mit </w:t>
            </w:r>
            <w:r w:rsidR="00A94E39">
              <w:t>Acryl</w:t>
            </w:r>
            <w:r>
              <w:t>farbe au</w:t>
            </w:r>
            <w:r w:rsidR="00DC30F3">
              <w:t>fgemalt werden</w:t>
            </w:r>
            <w:r>
              <w:t xml:space="preserve"> (siehe </w:t>
            </w:r>
            <w:r w:rsidR="00DC30F3">
              <w:t>untenstehendes Foto)</w:t>
            </w:r>
            <w:r>
              <w:t>.</w:t>
            </w:r>
            <w:r w:rsidR="00DC30F3">
              <w:t xml:space="preserve"> Dazu werden den TNs entsprechende Vorlagen zur Verfügung gestellt.</w:t>
            </w:r>
            <w:r w:rsidR="00BC726D">
              <w:t xml:space="preserve"> </w:t>
            </w:r>
            <w:r>
              <w:t>Au</w:t>
            </w:r>
            <w:r w:rsidR="00860341">
              <w:t>ss</w:t>
            </w:r>
            <w:r>
              <w:t xml:space="preserve">erdem </w:t>
            </w:r>
            <w:r w:rsidR="00A94E39">
              <w:t>k</w:t>
            </w:r>
            <w:r w:rsidR="00DC30F3">
              <w:t>ann</w:t>
            </w:r>
            <w:r w:rsidR="00A94E39">
              <w:t xml:space="preserve"> </w:t>
            </w:r>
            <w:r>
              <w:t xml:space="preserve">mit schwarzer </w:t>
            </w:r>
            <w:proofErr w:type="gramStart"/>
            <w:r w:rsidR="00DC30F3">
              <w:t>F</w:t>
            </w:r>
            <w:r>
              <w:t>arbe</w:t>
            </w:r>
            <w:proofErr w:type="gramEnd"/>
            <w:r>
              <w:t xml:space="preserve"> um die Hals- und die Armausschnitte </w:t>
            </w:r>
            <w:r w:rsidR="00A94E39">
              <w:t xml:space="preserve">je </w:t>
            </w:r>
            <w:r>
              <w:t>ein ca. 3 cm breite</w:t>
            </w:r>
            <w:r w:rsidR="00A94E39">
              <w:t>r</w:t>
            </w:r>
            <w:r>
              <w:t xml:space="preserve"> Rand </w:t>
            </w:r>
            <w:r w:rsidR="00A94E39">
              <w:t>ge</w:t>
            </w:r>
            <w:r>
              <w:t>mal</w:t>
            </w:r>
            <w:r w:rsidR="00A94E39">
              <w:t>t werden</w:t>
            </w:r>
            <w:r>
              <w:t>. Entlang der unteren Saumkante</w:t>
            </w:r>
            <w:r w:rsidR="00A94E39">
              <w:t xml:space="preserve"> kann zusätzlich</w:t>
            </w:r>
            <w:r>
              <w:t xml:space="preserve"> </w:t>
            </w:r>
            <w:r w:rsidR="00BC726D">
              <w:t xml:space="preserve">zum Beispiel </w:t>
            </w:r>
            <w:r>
              <w:t xml:space="preserve">ein Zickzackrand </w:t>
            </w:r>
            <w:r w:rsidR="00A94E39">
              <w:t>ge</w:t>
            </w:r>
            <w:r>
              <w:t>mal</w:t>
            </w:r>
            <w:r w:rsidR="00A94E39">
              <w:t>t werden</w:t>
            </w:r>
            <w:r>
              <w:t>.</w:t>
            </w:r>
          </w:p>
          <w:p w14:paraId="4308232B" w14:textId="77777777" w:rsidR="00EA788C" w:rsidRDefault="00EA788C" w:rsidP="00EA788C"/>
          <w:p w14:paraId="4D6708E7" w14:textId="17CCECCB" w:rsidR="00EA788C" w:rsidRDefault="00EA788C" w:rsidP="00EA29B4">
            <w:r>
              <w:rPr>
                <w:noProof/>
              </w:rPr>
              <w:lastRenderedPageBreak/>
              <w:drawing>
                <wp:inline distT="0" distB="0" distL="0" distR="0" wp14:anchorId="0B4F330B" wp14:editId="60E43D95">
                  <wp:extent cx="4652963" cy="348960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916" cy="3510573"/>
                          </a:xfrm>
                          <a:prstGeom prst="rect">
                            <a:avLst/>
                          </a:prstGeom>
                          <a:noFill/>
                          <a:ln>
                            <a:noFill/>
                          </a:ln>
                        </pic:spPr>
                      </pic:pic>
                    </a:graphicData>
                  </a:graphic>
                </wp:inline>
              </w:drawing>
            </w:r>
          </w:p>
          <w:p w14:paraId="58DC04BF" w14:textId="77777777" w:rsidR="00EA788C" w:rsidRDefault="00EA788C" w:rsidP="00EA29B4"/>
          <w:p w14:paraId="00B87C1B" w14:textId="2F1B6C66" w:rsidR="00D34B5B" w:rsidRDefault="00D34B5B" w:rsidP="00403BA9">
            <w:pPr>
              <w:pStyle w:val="05berschrift1"/>
            </w:pPr>
            <w:r>
              <w:t>Schwert:</w:t>
            </w:r>
          </w:p>
          <w:p w14:paraId="1DE2EED1" w14:textId="774A8F59" w:rsidR="00DC30F3" w:rsidRDefault="006E74DF" w:rsidP="00EA29B4">
            <w:r>
              <w:t xml:space="preserve">Hierfür werden zuerst mittels </w:t>
            </w:r>
            <w:r w:rsidR="00DC30F3">
              <w:t xml:space="preserve">Stichsäge </w:t>
            </w:r>
            <w:r>
              <w:t>zwei Stücke einer Dachlatte zugesägt (wird durch die Leiter gemacht):</w:t>
            </w:r>
          </w:p>
          <w:p w14:paraId="50986336" w14:textId="77777777" w:rsidR="00DC30F3" w:rsidRDefault="00DC30F3" w:rsidP="00EA29B4"/>
          <w:p w14:paraId="3379B1E0" w14:textId="6F333A52" w:rsidR="00D34B5B" w:rsidRDefault="00A770AA" w:rsidP="006E74DF">
            <w:pPr>
              <w:pStyle w:val="03Aufzhlung"/>
            </w:pPr>
            <w:r>
              <w:t xml:space="preserve">Dachlatte zusägen auf ca. </w:t>
            </w:r>
            <w:r w:rsidR="00403BA9">
              <w:t>8</w:t>
            </w:r>
            <w:r>
              <w:t>0cm</w:t>
            </w:r>
            <w:r w:rsidR="006E74DF">
              <w:t xml:space="preserve"> für Schwertteil</w:t>
            </w:r>
          </w:p>
          <w:p w14:paraId="09D97867" w14:textId="289797BE" w:rsidR="00A770AA" w:rsidRDefault="00A770AA" w:rsidP="006E74DF">
            <w:pPr>
              <w:pStyle w:val="03Aufzhlung"/>
            </w:pPr>
            <w:r>
              <w:t>Dachlatte zusägen auf ca. 20cm für Handschutz</w:t>
            </w:r>
          </w:p>
          <w:p w14:paraId="38956777" w14:textId="77777777" w:rsidR="00A770AA" w:rsidRDefault="00A770AA" w:rsidP="00EA29B4"/>
          <w:p w14:paraId="4E14F187" w14:textId="452BE2D0" w:rsidR="00665572" w:rsidRDefault="00DC30F3" w:rsidP="00DC30F3">
            <w:r>
              <w:t xml:space="preserve">Nun beginnt die Hauptarbeit. Die beiden Teile müssen nun mit Schleifpapier und Feile in die gewünschte Form gebracht werden. Das kann ein bisschen dauern und man braucht etwas Geduld, aber umso mehr Zeit investiert wird, desto schöner sieht das Schwert nachher aus und liegt entsprechend angenehm in der Hand. Sobald die beiden Schwert-Teile die gewünschte Form haben, werden sie mittels Kreuzbund </w:t>
            </w:r>
            <w:r w:rsidR="00665572">
              <w:t>verbunden. Zur zusätzlichen Stabilisation werden die beiden Teile mittels zwei Holzschrauben gesichert.</w:t>
            </w:r>
          </w:p>
          <w:p w14:paraId="72894E44" w14:textId="188C8423" w:rsidR="00665572" w:rsidRDefault="00665572" w:rsidP="00DC30F3"/>
          <w:p w14:paraId="61B5E8E3" w14:textId="3E83451F" w:rsidR="00665572" w:rsidRDefault="00665572" w:rsidP="00DC30F3">
            <w:r>
              <w:rPr>
                <w:noProof/>
              </w:rPr>
              <w:drawing>
                <wp:inline distT="0" distB="0" distL="0" distR="0" wp14:anchorId="1B52E5B1" wp14:editId="4E947775">
                  <wp:extent cx="3814763" cy="22113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944" cy="2220170"/>
                          </a:xfrm>
                          <a:prstGeom prst="rect">
                            <a:avLst/>
                          </a:prstGeom>
                          <a:noFill/>
                          <a:ln>
                            <a:noFill/>
                          </a:ln>
                        </pic:spPr>
                      </pic:pic>
                    </a:graphicData>
                  </a:graphic>
                </wp:inline>
              </w:drawing>
            </w:r>
          </w:p>
          <w:p w14:paraId="4DE16EAC" w14:textId="77777777" w:rsidR="00DC30F3" w:rsidRDefault="00DC30F3" w:rsidP="00DC30F3"/>
          <w:p w14:paraId="58959127" w14:textId="77777777" w:rsidR="00DC30F3" w:rsidRDefault="00DC30F3" w:rsidP="00DC30F3"/>
          <w:p w14:paraId="30E19E15" w14:textId="120B768C" w:rsidR="00D34B5B" w:rsidRDefault="006E74DF" w:rsidP="00DC30F3">
            <w:r>
              <w:lastRenderedPageBreak/>
              <w:t>Anschliessend wird das Schwert angemalt und</w:t>
            </w:r>
            <w:r w:rsidR="00DC30F3">
              <w:t xml:space="preserve"> verzier</w:t>
            </w:r>
            <w:r>
              <w:t>t</w:t>
            </w:r>
            <w:r w:rsidR="00DC30F3">
              <w:t xml:space="preserve">. </w:t>
            </w:r>
            <w:r w:rsidR="00403BA9">
              <w:t>Zuletzt wird eine Kordel-Schnur um den Griff gewickelt und festgeklebt.</w:t>
            </w:r>
          </w:p>
          <w:p w14:paraId="24CCFBAE" w14:textId="66E015E7" w:rsidR="00D34B5B" w:rsidRDefault="00D34B5B" w:rsidP="00EA29B4"/>
          <w:p w14:paraId="3DB53B00" w14:textId="79FFAB96" w:rsidR="00D34B5B" w:rsidRDefault="00665572" w:rsidP="00EA29B4">
            <w:r>
              <w:rPr>
                <w:noProof/>
              </w:rPr>
              <w:drawing>
                <wp:inline distT="0" distB="0" distL="0" distR="0" wp14:anchorId="7BF86EC7" wp14:editId="1831A0D8">
                  <wp:extent cx="4733925" cy="30343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7351" cy="3055814"/>
                          </a:xfrm>
                          <a:prstGeom prst="rect">
                            <a:avLst/>
                          </a:prstGeom>
                          <a:noFill/>
                          <a:ln>
                            <a:noFill/>
                          </a:ln>
                        </pic:spPr>
                      </pic:pic>
                    </a:graphicData>
                  </a:graphic>
                </wp:inline>
              </w:drawing>
            </w:r>
          </w:p>
          <w:p w14:paraId="1DA74C0B" w14:textId="3C45AFB6" w:rsidR="0010335B" w:rsidRPr="001543EB" w:rsidRDefault="0010335B" w:rsidP="00EA788C">
            <w:pPr>
              <w:pStyle w:val="01Eingabe1"/>
            </w:pPr>
          </w:p>
        </w:tc>
        <w:tc>
          <w:tcPr>
            <w:tcW w:w="793" w:type="pct"/>
          </w:tcPr>
          <w:p w14:paraId="361D10BF" w14:textId="1440ACB1" w:rsidR="001B2080" w:rsidRPr="007874DA" w:rsidRDefault="00860341" w:rsidP="000E7309">
            <w:pPr>
              <w:pStyle w:val="01Eingabe1"/>
            </w:pPr>
            <w:r>
              <w:lastRenderedPageBreak/>
              <w:t>Adler</w:t>
            </w:r>
          </w:p>
        </w:tc>
      </w:tr>
      <w:tr w:rsidR="00403BA9" w:rsidRPr="00A43BA8" w14:paraId="504B83C6" w14:textId="77777777" w:rsidTr="00F34653">
        <w:trPr>
          <w:trHeight w:val="444"/>
        </w:trPr>
        <w:tc>
          <w:tcPr>
            <w:tcW w:w="417" w:type="pct"/>
          </w:tcPr>
          <w:p w14:paraId="02312E15" w14:textId="62571ABB" w:rsidR="001F7DB7" w:rsidRPr="00A43BA8" w:rsidRDefault="002B07BA" w:rsidP="000E7309">
            <w:pPr>
              <w:pStyle w:val="01Eingabe1"/>
            </w:pPr>
            <w:r>
              <w:lastRenderedPageBreak/>
              <w:t>1</w:t>
            </w:r>
            <w:r w:rsidR="00EC6037">
              <w:t>0</w:t>
            </w:r>
            <w:r>
              <w:t xml:space="preserve"> min</w:t>
            </w:r>
          </w:p>
        </w:tc>
        <w:tc>
          <w:tcPr>
            <w:tcW w:w="3790" w:type="pct"/>
          </w:tcPr>
          <w:p w14:paraId="33C198C5" w14:textId="77777777" w:rsidR="001F7DB7" w:rsidRDefault="004365CF" w:rsidP="001E112B">
            <w:pPr>
              <w:pStyle w:val="05berschrift1"/>
            </w:pPr>
            <w:r w:rsidRPr="00A43BA8">
              <w:t>Ausklang:</w:t>
            </w:r>
          </w:p>
          <w:p w14:paraId="1F52073D" w14:textId="77777777" w:rsidR="00F34653" w:rsidRDefault="00F34653" w:rsidP="005468AC">
            <w:pPr>
              <w:pStyle w:val="01Eingabe1"/>
            </w:pPr>
          </w:p>
          <w:p w14:paraId="47E894B9" w14:textId="77777777" w:rsidR="00820AE5" w:rsidRDefault="007759ED" w:rsidP="007759ED">
            <w:r>
              <w:t>Die Knappen und angehenden Ritter sind nun bereit für die Ritterfestspiele. Kapuzen-Shirt und Schuhe anziehen, Tunika überstreifen und in der Taille den Gürtel binden. Schwert ei</w:t>
            </w:r>
          </w:p>
          <w:p w14:paraId="412CE6D7" w14:textId="3A396BC7" w:rsidR="007759ED" w:rsidRDefault="007759ED" w:rsidP="007759ED">
            <w:proofErr w:type="spellStart"/>
            <w:r>
              <w:t>nstecken</w:t>
            </w:r>
            <w:proofErr w:type="spellEnd"/>
            <w:r>
              <w:t xml:space="preserve"> und wir sind bereit!</w:t>
            </w:r>
          </w:p>
          <w:p w14:paraId="154E756E" w14:textId="7DFBA7BE" w:rsidR="007759ED" w:rsidRDefault="007759ED" w:rsidP="007759ED"/>
          <w:p w14:paraId="3A5F195D" w14:textId="2FD95152" w:rsidR="007759ED" w:rsidRDefault="007759ED" w:rsidP="007759ED">
            <w:r>
              <w:t>Die TNs fassen den kleinen Rucksack und wir laufen los in Richtung Bahnhof Kempten.</w:t>
            </w:r>
          </w:p>
          <w:p w14:paraId="3D154AF9" w14:textId="60B87449" w:rsidR="00403BA9" w:rsidRPr="007874DA" w:rsidRDefault="00403BA9" w:rsidP="005468AC">
            <w:pPr>
              <w:pStyle w:val="01Eingabe1"/>
            </w:pPr>
          </w:p>
        </w:tc>
        <w:tc>
          <w:tcPr>
            <w:tcW w:w="793" w:type="pct"/>
          </w:tcPr>
          <w:p w14:paraId="74EA0194" w14:textId="4FA5E07F" w:rsidR="001F7DB7" w:rsidRPr="00A43BA8" w:rsidRDefault="007759ED" w:rsidP="000E7309">
            <w:pPr>
              <w:pStyle w:val="01Eingabe1"/>
            </w:pPr>
            <w:r>
              <w:t>Adler</w:t>
            </w:r>
          </w:p>
        </w:tc>
      </w:tr>
    </w:tbl>
    <w:p w14:paraId="7C0B2A41"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48490905" w14:textId="77777777" w:rsidTr="00DE43B2">
        <w:trPr>
          <w:trHeight w:val="42"/>
        </w:trPr>
        <w:tc>
          <w:tcPr>
            <w:tcW w:w="5000" w:type="pct"/>
            <w:vAlign w:val="center"/>
          </w:tcPr>
          <w:p w14:paraId="5360EBF5" w14:textId="77777777" w:rsidR="00AF272E" w:rsidRPr="00A43BA8" w:rsidRDefault="00AF272E" w:rsidP="001E112B">
            <w:pPr>
              <w:pStyle w:val="05berschrift1"/>
            </w:pPr>
            <w:r w:rsidRPr="00A43BA8">
              <w:t>Sicherheitsüberlegungen und -Massnahmen:</w:t>
            </w:r>
          </w:p>
        </w:tc>
      </w:tr>
      <w:tr w:rsidR="00AF272E" w:rsidRPr="00A43BA8" w14:paraId="52827849" w14:textId="77777777" w:rsidTr="001C79A1">
        <w:trPr>
          <w:trHeight w:val="1130"/>
        </w:trPr>
        <w:tc>
          <w:tcPr>
            <w:tcW w:w="5000" w:type="pct"/>
          </w:tcPr>
          <w:p w14:paraId="34EBD7B0" w14:textId="77777777" w:rsidR="00E832E9" w:rsidRDefault="002B07BA" w:rsidP="00A662E9">
            <w:pPr>
              <w:pStyle w:val="03Aufzhlung"/>
            </w:pPr>
            <w:r>
              <w:t xml:space="preserve">Grundsätzlich reicht das allgemeine </w:t>
            </w:r>
            <w:proofErr w:type="spellStart"/>
            <w:r>
              <w:t>SiKo</w:t>
            </w:r>
            <w:proofErr w:type="spellEnd"/>
            <w:r>
              <w:t>. Die Notfallapotheke ist immer dabei.</w:t>
            </w:r>
          </w:p>
          <w:p w14:paraId="3011A450" w14:textId="77777777" w:rsidR="0010335B" w:rsidRDefault="0010335B" w:rsidP="0010335B">
            <w:pPr>
              <w:pStyle w:val="03Aufzhlung"/>
            </w:pPr>
            <w:r>
              <w:t>Die TNs sind nie unbeaufsichtigt.</w:t>
            </w:r>
          </w:p>
          <w:p w14:paraId="56BE50BB" w14:textId="120A8DAF" w:rsidR="002B07BA" w:rsidRDefault="002B07BA" w:rsidP="00A662E9">
            <w:pPr>
              <w:pStyle w:val="03Aufzhlung"/>
            </w:pPr>
            <w:r>
              <w:t xml:space="preserve">Mit </w:t>
            </w:r>
            <w:r w:rsidR="005468AC">
              <w:t xml:space="preserve">der Stichsäge wird nur von den </w:t>
            </w:r>
            <w:r w:rsidR="00363555">
              <w:t>Leitern</w:t>
            </w:r>
            <w:r w:rsidR="005468AC">
              <w:t xml:space="preserve"> gearbeitet</w:t>
            </w:r>
            <w:r>
              <w:t>.</w:t>
            </w:r>
          </w:p>
          <w:p w14:paraId="42580355" w14:textId="598DF5F9" w:rsidR="0010335B" w:rsidRPr="0010335B" w:rsidRDefault="002B07BA" w:rsidP="0010335B">
            <w:pPr>
              <w:pStyle w:val="03Aufzhlung"/>
            </w:pPr>
            <w:r>
              <w:t xml:space="preserve">Es besteht die Gefahr von Verletzungen durch Werkzeug (Säge, </w:t>
            </w:r>
            <w:r w:rsidR="00E94AFA">
              <w:t xml:space="preserve">Feile, </w:t>
            </w:r>
            <w:r>
              <w:t xml:space="preserve">etc.). </w:t>
            </w:r>
            <w:r w:rsidR="0010335B" w:rsidRPr="0010335B">
              <w:t>Den TNs wird gezeigt, wie sie mit Werkzeug umgehen müssen und sie werden bei deren Benutzung begleitet.</w:t>
            </w:r>
          </w:p>
          <w:p w14:paraId="4446283D" w14:textId="77777777" w:rsidR="002B07BA" w:rsidRPr="007874DA" w:rsidRDefault="002B07BA" w:rsidP="00363555">
            <w:pPr>
              <w:pStyle w:val="01Eingabe1"/>
            </w:pPr>
          </w:p>
        </w:tc>
      </w:tr>
    </w:tbl>
    <w:p w14:paraId="724D7756"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01DC84A6" w14:textId="77777777" w:rsidTr="00DE43B2">
        <w:trPr>
          <w:trHeight w:val="70"/>
        </w:trPr>
        <w:tc>
          <w:tcPr>
            <w:tcW w:w="5000" w:type="pct"/>
          </w:tcPr>
          <w:p w14:paraId="20E810E2" w14:textId="77777777" w:rsidR="00AF272E" w:rsidRPr="00A43BA8" w:rsidRDefault="00AF272E" w:rsidP="001E112B">
            <w:pPr>
              <w:pStyle w:val="05berschrift1"/>
            </w:pPr>
            <w:r w:rsidRPr="00A43BA8">
              <w:t>Alternativprogramm:</w:t>
            </w:r>
          </w:p>
        </w:tc>
      </w:tr>
      <w:tr w:rsidR="00AF272E" w:rsidRPr="00A43BA8" w14:paraId="70357960" w14:textId="77777777" w:rsidTr="00CC4748">
        <w:trPr>
          <w:trHeight w:val="64"/>
        </w:trPr>
        <w:tc>
          <w:tcPr>
            <w:tcW w:w="5000" w:type="pct"/>
          </w:tcPr>
          <w:p w14:paraId="03D97FEB" w14:textId="77777777" w:rsidR="00AF272E" w:rsidRDefault="002B07BA" w:rsidP="000E7309">
            <w:pPr>
              <w:pStyle w:val="01Eingabe1"/>
            </w:pPr>
            <w:r w:rsidRPr="002B07BA">
              <w:t>Es ist kein Alternativprogramm vorgesehen</w:t>
            </w:r>
            <w:r w:rsidR="001C79A1">
              <w:t>, das Programm wird in jedem Fall wie geplant durchgeführt</w:t>
            </w:r>
            <w:r w:rsidRPr="002B07BA">
              <w:t>.</w:t>
            </w:r>
          </w:p>
          <w:p w14:paraId="4A0D02E9" w14:textId="77777777" w:rsidR="001C79A1" w:rsidRPr="001C7348" w:rsidRDefault="001C79A1" w:rsidP="000E7309">
            <w:pPr>
              <w:pStyle w:val="01Eingabe1"/>
            </w:pPr>
          </w:p>
        </w:tc>
      </w:tr>
    </w:tbl>
    <w:p w14:paraId="4E7E5980"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083A143F" w14:textId="77777777" w:rsidTr="00F44E3B">
        <w:tc>
          <w:tcPr>
            <w:tcW w:w="5000" w:type="pct"/>
            <w:gridSpan w:val="2"/>
            <w:tcBorders>
              <w:left w:val="nil"/>
              <w:bottom w:val="nil"/>
              <w:right w:val="nil"/>
            </w:tcBorders>
            <w:vAlign w:val="center"/>
          </w:tcPr>
          <w:p w14:paraId="603C66A1" w14:textId="77777777" w:rsidR="009D5C7B" w:rsidRPr="00A43BA8" w:rsidRDefault="009D5C7B" w:rsidP="001E112B">
            <w:pPr>
              <w:pStyle w:val="05berschrift1"/>
            </w:pPr>
            <w:r w:rsidRPr="00A43BA8">
              <w:t>Material:</w:t>
            </w:r>
          </w:p>
        </w:tc>
      </w:tr>
      <w:tr w:rsidR="009D5C7B" w:rsidRPr="00A43BA8" w14:paraId="2F72D57B" w14:textId="77777777" w:rsidTr="00F44E3B">
        <w:trPr>
          <w:trHeight w:val="70"/>
        </w:trPr>
        <w:tc>
          <w:tcPr>
            <w:tcW w:w="1409" w:type="pct"/>
            <w:tcBorders>
              <w:top w:val="nil"/>
              <w:left w:val="nil"/>
              <w:right w:val="single" w:sz="4" w:space="0" w:color="auto"/>
            </w:tcBorders>
            <w:vAlign w:val="center"/>
          </w:tcPr>
          <w:p w14:paraId="37275BA0"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7BF2DF70" w14:textId="77777777" w:rsidR="009D5C7B" w:rsidRPr="00181122" w:rsidRDefault="009D5C7B" w:rsidP="00F44425">
            <w:pPr>
              <w:pStyle w:val="05berschrift1"/>
            </w:pPr>
            <w:r>
              <w:t>Artikel:</w:t>
            </w:r>
          </w:p>
        </w:tc>
      </w:tr>
      <w:tr w:rsidR="00AF272E" w:rsidRPr="007874DA" w14:paraId="1CD93F12" w14:textId="77777777" w:rsidTr="00F44E3B">
        <w:trPr>
          <w:trHeight w:val="907"/>
        </w:trPr>
        <w:tc>
          <w:tcPr>
            <w:tcW w:w="1409" w:type="pct"/>
            <w:tcBorders>
              <w:left w:val="nil"/>
            </w:tcBorders>
          </w:tcPr>
          <w:p w14:paraId="6374AB05" w14:textId="77777777" w:rsidR="00E832E9" w:rsidRDefault="00E832E9" w:rsidP="0097350A">
            <w:pPr>
              <w:pStyle w:val="02Eingabe2"/>
            </w:pPr>
            <w:bookmarkStart w:id="0" w:name="_Hlk512103001"/>
          </w:p>
          <w:p w14:paraId="062E0C1B" w14:textId="05CBBC97" w:rsidR="00D74DA2" w:rsidRDefault="00F053E9" w:rsidP="002B07BA">
            <w:pPr>
              <w:pStyle w:val="02Eingabe2"/>
            </w:pPr>
            <w:r>
              <w:t>1 Kiste</w:t>
            </w:r>
          </w:p>
          <w:p w14:paraId="0787D08F" w14:textId="0058BF37" w:rsidR="00665572" w:rsidRDefault="00665572" w:rsidP="002B07BA">
            <w:pPr>
              <w:pStyle w:val="02Eingabe2"/>
            </w:pPr>
          </w:p>
          <w:p w14:paraId="67AC5C79" w14:textId="77777777" w:rsidR="00665572" w:rsidRDefault="00665572" w:rsidP="002B07BA">
            <w:pPr>
              <w:pStyle w:val="02Eingabe2"/>
            </w:pPr>
          </w:p>
          <w:p w14:paraId="4FD3F142" w14:textId="3863C4CF" w:rsidR="002C3AAC" w:rsidRDefault="002C3AAC" w:rsidP="002B07BA">
            <w:pPr>
              <w:pStyle w:val="02Eingabe2"/>
            </w:pPr>
          </w:p>
          <w:p w14:paraId="668216C8" w14:textId="1693C42E" w:rsidR="00D74DA2" w:rsidRDefault="00F053E9" w:rsidP="002B07BA">
            <w:pPr>
              <w:pStyle w:val="02Eingabe2"/>
            </w:pPr>
            <w:r>
              <w:t>1 pro TN</w:t>
            </w:r>
          </w:p>
          <w:p w14:paraId="08BE9E29" w14:textId="77777777" w:rsidR="00F368E5" w:rsidRDefault="00F368E5" w:rsidP="002B07BA">
            <w:pPr>
              <w:pStyle w:val="02Eingabe2"/>
            </w:pPr>
            <w:r>
              <w:t>4</w:t>
            </w:r>
          </w:p>
          <w:p w14:paraId="31C84E33" w14:textId="3056B085" w:rsidR="00F053E9" w:rsidRDefault="00F053E9" w:rsidP="002B07BA">
            <w:pPr>
              <w:pStyle w:val="02Eingabe2"/>
            </w:pPr>
            <w:r>
              <w:t>1</w:t>
            </w:r>
          </w:p>
          <w:p w14:paraId="4A3A9042" w14:textId="15586470" w:rsidR="00D74DA2" w:rsidRDefault="00665572" w:rsidP="002B07BA">
            <w:pPr>
              <w:pStyle w:val="02Eingabe2"/>
            </w:pPr>
            <w:r>
              <w:t>genügend</w:t>
            </w:r>
          </w:p>
          <w:p w14:paraId="47D8F050" w14:textId="74CB9838" w:rsidR="00D74DA2" w:rsidRDefault="00D74DA2" w:rsidP="002B07BA">
            <w:pPr>
              <w:pStyle w:val="02Eingabe2"/>
            </w:pPr>
            <w:r>
              <w:t>1</w:t>
            </w:r>
          </w:p>
          <w:p w14:paraId="419B8611" w14:textId="06731F68" w:rsidR="00F053E9" w:rsidRDefault="00F053E9" w:rsidP="002B07BA">
            <w:pPr>
              <w:pStyle w:val="02Eingabe2"/>
            </w:pPr>
            <w:r>
              <w:t>1</w:t>
            </w:r>
          </w:p>
          <w:p w14:paraId="443E8BF2" w14:textId="0F1D3C85" w:rsidR="00D74DA2" w:rsidRDefault="00E65A43" w:rsidP="002B07BA">
            <w:pPr>
              <w:pStyle w:val="02Eingabe2"/>
            </w:pPr>
            <w:r>
              <w:t>1</w:t>
            </w:r>
          </w:p>
          <w:p w14:paraId="6FA769F8" w14:textId="77777777" w:rsidR="00E65A43" w:rsidRDefault="00E65A43" w:rsidP="002B07BA">
            <w:pPr>
              <w:pStyle w:val="02Eingabe2"/>
            </w:pPr>
          </w:p>
          <w:p w14:paraId="64D931E7" w14:textId="0DC7414C" w:rsidR="00F053E9" w:rsidRDefault="00F053E9" w:rsidP="002B07BA">
            <w:pPr>
              <w:pStyle w:val="02Eingabe2"/>
            </w:pPr>
            <w:r>
              <w:t>1 Rolle</w:t>
            </w:r>
          </w:p>
          <w:p w14:paraId="217EB50B" w14:textId="14F41C46" w:rsidR="00B9030B" w:rsidRDefault="00B9030B" w:rsidP="002B07BA">
            <w:pPr>
              <w:pStyle w:val="02Eingabe2"/>
            </w:pPr>
            <w:r>
              <w:t>4</w:t>
            </w:r>
          </w:p>
          <w:p w14:paraId="53ED56B7" w14:textId="0D73BB2A" w:rsidR="008A5CD4" w:rsidRDefault="008A5CD4" w:rsidP="002B07BA">
            <w:pPr>
              <w:pStyle w:val="02Eingabe2"/>
            </w:pPr>
          </w:p>
          <w:p w14:paraId="7D3B605B" w14:textId="3B7B2B9B" w:rsidR="00E4224B" w:rsidRDefault="00E4224B" w:rsidP="002B07BA">
            <w:pPr>
              <w:pStyle w:val="02Eingabe2"/>
            </w:pPr>
          </w:p>
          <w:p w14:paraId="7F44A1B0" w14:textId="372B3DE0" w:rsidR="00E4224B" w:rsidRDefault="00E4224B" w:rsidP="002B07BA">
            <w:pPr>
              <w:pStyle w:val="02Eingabe2"/>
            </w:pPr>
          </w:p>
          <w:p w14:paraId="10F187C7" w14:textId="5C6565F0" w:rsidR="00E4224B" w:rsidRDefault="00E4224B" w:rsidP="002B07BA">
            <w:pPr>
              <w:pStyle w:val="02Eingabe2"/>
            </w:pPr>
          </w:p>
          <w:p w14:paraId="390489D2" w14:textId="77777777" w:rsidR="00E4224B" w:rsidRDefault="00E4224B" w:rsidP="002B07BA">
            <w:pPr>
              <w:pStyle w:val="02Eingabe2"/>
            </w:pPr>
          </w:p>
          <w:p w14:paraId="2BDFE44B" w14:textId="74F1D9BF" w:rsidR="00E4224B" w:rsidRDefault="00E4224B" w:rsidP="002B07BA">
            <w:pPr>
              <w:pStyle w:val="02Eingabe2"/>
            </w:pPr>
            <w:r>
              <w:t>1</w:t>
            </w:r>
          </w:p>
          <w:p w14:paraId="35BD2180" w14:textId="77777777" w:rsidR="005E7BF9" w:rsidRDefault="00E4224B" w:rsidP="00F368E5">
            <w:pPr>
              <w:pStyle w:val="02Eingabe2"/>
            </w:pPr>
            <w:r>
              <w:t>1 Rolle</w:t>
            </w:r>
          </w:p>
          <w:p w14:paraId="1ECDB4E5" w14:textId="15C8AA68" w:rsidR="00916A07" w:rsidRPr="00C32882" w:rsidRDefault="00916A07" w:rsidP="00F368E5">
            <w:pPr>
              <w:pStyle w:val="02Eingabe2"/>
            </w:pPr>
          </w:p>
        </w:tc>
        <w:tc>
          <w:tcPr>
            <w:tcW w:w="3591" w:type="pct"/>
            <w:tcBorders>
              <w:right w:val="nil"/>
            </w:tcBorders>
          </w:tcPr>
          <w:p w14:paraId="54A178C7" w14:textId="77777777" w:rsidR="00E832E9" w:rsidRDefault="00E832E9" w:rsidP="00E832E9">
            <w:pPr>
              <w:pStyle w:val="05berschrift1"/>
            </w:pPr>
            <w:r w:rsidRPr="009A2355">
              <w:lastRenderedPageBreak/>
              <w:t>Mat</w:t>
            </w:r>
            <w:r>
              <w:t>erial (bestellen):</w:t>
            </w:r>
          </w:p>
          <w:p w14:paraId="7F7CFA7F" w14:textId="2D1671FD" w:rsidR="00D74DA2" w:rsidRDefault="00F053E9" w:rsidP="002B07BA">
            <w:pPr>
              <w:pStyle w:val="01Eingabe1"/>
            </w:pPr>
            <w:r>
              <w:t>Schleifpapier, inkl. Schleifklotz</w:t>
            </w:r>
          </w:p>
          <w:p w14:paraId="22536104" w14:textId="77777777" w:rsidR="00993405" w:rsidRDefault="00993405" w:rsidP="00993405">
            <w:pPr>
              <w:pStyle w:val="01Eingabe1"/>
            </w:pPr>
            <w:r>
              <w:t>Plastikfolie (als Unterlage)</w:t>
            </w:r>
          </w:p>
          <w:p w14:paraId="4B028A28" w14:textId="77777777" w:rsidR="00916A07" w:rsidRDefault="00916A07" w:rsidP="002B07BA">
            <w:pPr>
              <w:pStyle w:val="01Eingabe1"/>
            </w:pPr>
          </w:p>
          <w:p w14:paraId="3EC1374E" w14:textId="77777777" w:rsidR="00E832E9" w:rsidRPr="009A2355" w:rsidRDefault="00E832E9" w:rsidP="00E832E9">
            <w:pPr>
              <w:pStyle w:val="05berschrift1"/>
            </w:pPr>
            <w:r w:rsidRPr="009A2355">
              <w:lastRenderedPageBreak/>
              <w:t>Mat</w:t>
            </w:r>
            <w:r>
              <w:t>erial (</w:t>
            </w:r>
            <w:proofErr w:type="gramStart"/>
            <w:r w:rsidRPr="009A2355">
              <w:t>selber</w:t>
            </w:r>
            <w:proofErr w:type="gramEnd"/>
            <w:r w:rsidRPr="009A2355">
              <w:t xml:space="preserve"> organisieren</w:t>
            </w:r>
            <w:r w:rsidR="0058101F">
              <w:t xml:space="preserve">, in </w:t>
            </w:r>
            <w:proofErr w:type="spellStart"/>
            <w:r w:rsidR="0058101F">
              <w:t>Rako</w:t>
            </w:r>
            <w:proofErr w:type="spellEnd"/>
            <w:r w:rsidR="0058101F">
              <w:t>-Kisten verpacken</w:t>
            </w:r>
            <w:r>
              <w:t>):</w:t>
            </w:r>
          </w:p>
          <w:p w14:paraId="25A8F0FF" w14:textId="7D5F82BD" w:rsidR="00F053E9" w:rsidRDefault="00F053E9" w:rsidP="00E832E9">
            <w:pPr>
              <w:pStyle w:val="01Eingabe1"/>
            </w:pPr>
            <w:r>
              <w:t>Jutesack</w:t>
            </w:r>
            <w:r>
              <w:tab/>
            </w:r>
            <w:r>
              <w:tab/>
            </w:r>
            <w:r>
              <w:tab/>
            </w:r>
            <w:r>
              <w:tab/>
            </w:r>
            <w:r>
              <w:tab/>
            </w:r>
            <w:r>
              <w:tab/>
            </w:r>
            <w:r>
              <w:tab/>
              <w:t>Adler</w:t>
            </w:r>
          </w:p>
          <w:p w14:paraId="5776DC4F" w14:textId="77777777" w:rsidR="00F368E5" w:rsidRDefault="00F368E5" w:rsidP="00F368E5">
            <w:pPr>
              <w:pStyle w:val="01Eingabe1"/>
            </w:pPr>
            <w:proofErr w:type="spellStart"/>
            <w:r>
              <w:t>Hanfstrickli</w:t>
            </w:r>
            <w:proofErr w:type="spellEnd"/>
            <w:r>
              <w:tab/>
            </w:r>
            <w:r>
              <w:tab/>
            </w:r>
            <w:r>
              <w:tab/>
            </w:r>
            <w:r>
              <w:tab/>
            </w:r>
            <w:r>
              <w:tab/>
            </w:r>
            <w:r>
              <w:tab/>
            </w:r>
            <w:r>
              <w:tab/>
              <w:t>Schüür</w:t>
            </w:r>
          </w:p>
          <w:p w14:paraId="5C9005EC" w14:textId="2FF75401" w:rsidR="00D74DA2" w:rsidRDefault="00D74DA2" w:rsidP="00E832E9">
            <w:pPr>
              <w:pStyle w:val="01Eingabe1"/>
            </w:pPr>
            <w:r>
              <w:t>Vorlage (Schnittmuster) Schwert</w:t>
            </w:r>
            <w:r>
              <w:tab/>
            </w:r>
            <w:r>
              <w:tab/>
            </w:r>
            <w:r>
              <w:tab/>
            </w:r>
            <w:r>
              <w:tab/>
            </w:r>
            <w:r w:rsidR="00F053E9">
              <w:t>Luchs</w:t>
            </w:r>
          </w:p>
          <w:p w14:paraId="7C06FA3E" w14:textId="2A990EB2" w:rsidR="00D74DA2" w:rsidRDefault="00D74DA2" w:rsidP="00E832E9">
            <w:pPr>
              <w:pStyle w:val="01Eingabe1"/>
            </w:pPr>
            <w:r>
              <w:t>Dachlatte</w:t>
            </w:r>
            <w:r>
              <w:tab/>
            </w:r>
            <w:r>
              <w:tab/>
            </w:r>
            <w:r>
              <w:tab/>
            </w:r>
            <w:r>
              <w:tab/>
            </w:r>
            <w:r>
              <w:tab/>
            </w:r>
            <w:r>
              <w:tab/>
            </w:r>
            <w:r>
              <w:tab/>
              <w:t>Schüür</w:t>
            </w:r>
          </w:p>
          <w:p w14:paraId="4DEE0D0A" w14:textId="66E14918" w:rsidR="00D74DA2" w:rsidRDefault="00D74DA2" w:rsidP="00E832E9">
            <w:pPr>
              <w:pStyle w:val="01Eingabe1"/>
            </w:pPr>
            <w:r>
              <w:t>Stichsäge</w:t>
            </w:r>
            <w:r>
              <w:tab/>
            </w:r>
            <w:r>
              <w:tab/>
            </w:r>
            <w:r>
              <w:tab/>
            </w:r>
            <w:r>
              <w:tab/>
            </w:r>
            <w:r>
              <w:tab/>
            </w:r>
            <w:r>
              <w:tab/>
            </w:r>
            <w:r>
              <w:tab/>
              <w:t>Adler</w:t>
            </w:r>
          </w:p>
          <w:p w14:paraId="6BBE0B7D" w14:textId="1679FE83" w:rsidR="00F053E9" w:rsidRDefault="00F053E9" w:rsidP="00E832E9">
            <w:pPr>
              <w:pStyle w:val="01Eingabe1"/>
            </w:pPr>
            <w:r>
              <w:t>Akkuschrauber</w:t>
            </w:r>
            <w:r>
              <w:tab/>
            </w:r>
            <w:r>
              <w:tab/>
            </w:r>
            <w:r>
              <w:tab/>
            </w:r>
            <w:r>
              <w:tab/>
            </w:r>
            <w:r>
              <w:tab/>
            </w:r>
            <w:r>
              <w:tab/>
              <w:t>Adler</w:t>
            </w:r>
          </w:p>
          <w:p w14:paraId="6125AC72" w14:textId="505FAC8C" w:rsidR="00E65A43" w:rsidRDefault="00E65A43" w:rsidP="00E832E9">
            <w:pPr>
              <w:pStyle w:val="01Eingabe1"/>
            </w:pPr>
            <w:r>
              <w:t>Schleifmaschine</w:t>
            </w:r>
            <w:r>
              <w:tab/>
            </w:r>
            <w:r>
              <w:tab/>
            </w:r>
            <w:r>
              <w:tab/>
            </w:r>
            <w:r>
              <w:tab/>
            </w:r>
            <w:r>
              <w:tab/>
            </w:r>
            <w:r>
              <w:tab/>
              <w:t>Luchs</w:t>
            </w:r>
          </w:p>
          <w:p w14:paraId="522F6711" w14:textId="1018D04B" w:rsidR="00F053E9" w:rsidRDefault="00F053E9" w:rsidP="00E832E9">
            <w:pPr>
              <w:pStyle w:val="01Eingabe1"/>
            </w:pPr>
            <w:r>
              <w:t>Schrauben</w:t>
            </w:r>
            <w:r>
              <w:tab/>
            </w:r>
            <w:r>
              <w:tab/>
            </w:r>
            <w:r>
              <w:tab/>
            </w:r>
            <w:r>
              <w:tab/>
            </w:r>
            <w:r>
              <w:tab/>
            </w:r>
            <w:r>
              <w:tab/>
            </w:r>
            <w:r>
              <w:tab/>
              <w:t>Adler</w:t>
            </w:r>
          </w:p>
          <w:p w14:paraId="22FB9362" w14:textId="48957058" w:rsidR="00F053E9" w:rsidRDefault="00F053E9" w:rsidP="00E832E9">
            <w:pPr>
              <w:pStyle w:val="01Eingabe1"/>
            </w:pPr>
            <w:r>
              <w:t>Schnur</w:t>
            </w:r>
            <w:r>
              <w:tab/>
            </w:r>
            <w:r>
              <w:tab/>
            </w:r>
            <w:r>
              <w:tab/>
            </w:r>
            <w:r>
              <w:tab/>
            </w:r>
            <w:r>
              <w:tab/>
            </w:r>
            <w:r>
              <w:tab/>
            </w:r>
            <w:r>
              <w:tab/>
            </w:r>
            <w:r>
              <w:tab/>
              <w:t>Luchs</w:t>
            </w:r>
          </w:p>
          <w:p w14:paraId="68539D86" w14:textId="2816A4D8" w:rsidR="00B9030B" w:rsidRDefault="00B9030B" w:rsidP="00E832E9">
            <w:pPr>
              <w:pStyle w:val="01Eingabe1"/>
            </w:pPr>
            <w:proofErr w:type="spellStart"/>
            <w:r>
              <w:t>Pavatexplatte</w:t>
            </w:r>
            <w:proofErr w:type="spellEnd"/>
            <w:r>
              <w:t xml:space="preserve"> (als Unterlage)</w:t>
            </w:r>
            <w:r>
              <w:tab/>
            </w:r>
            <w:r>
              <w:tab/>
            </w:r>
            <w:r>
              <w:tab/>
            </w:r>
            <w:r>
              <w:tab/>
            </w:r>
            <w:r>
              <w:tab/>
              <w:t>Adler</w:t>
            </w:r>
          </w:p>
          <w:p w14:paraId="65AD2562" w14:textId="2635A570" w:rsidR="008A5CD4" w:rsidRDefault="00E4224B" w:rsidP="00E832E9">
            <w:pPr>
              <w:pStyle w:val="01Eingabe1"/>
            </w:pPr>
            <w:r>
              <w:t>Acrylfarbe</w:t>
            </w:r>
            <w:r>
              <w:tab/>
            </w:r>
            <w:r>
              <w:tab/>
            </w:r>
            <w:r>
              <w:tab/>
            </w:r>
            <w:r>
              <w:tab/>
            </w:r>
            <w:r>
              <w:tab/>
            </w:r>
            <w:r>
              <w:tab/>
            </w:r>
            <w:r>
              <w:tab/>
              <w:t>Schüür</w:t>
            </w:r>
          </w:p>
          <w:p w14:paraId="2FFEC3E6" w14:textId="6D6A6E7E" w:rsidR="00E4224B" w:rsidRDefault="00E4224B" w:rsidP="00E832E9">
            <w:pPr>
              <w:pStyle w:val="01Eingabe1"/>
            </w:pPr>
            <w:r>
              <w:t>Pinsel, breit</w:t>
            </w:r>
            <w:r>
              <w:tab/>
            </w:r>
            <w:r>
              <w:tab/>
            </w:r>
            <w:r>
              <w:tab/>
            </w:r>
            <w:r>
              <w:tab/>
            </w:r>
            <w:r>
              <w:tab/>
            </w:r>
            <w:r>
              <w:tab/>
            </w:r>
            <w:r>
              <w:tab/>
              <w:t>Schüür</w:t>
            </w:r>
          </w:p>
          <w:p w14:paraId="271DC0D3" w14:textId="5ADE94EB" w:rsidR="00E4224B" w:rsidRDefault="00E4224B" w:rsidP="00E832E9">
            <w:pPr>
              <w:pStyle w:val="01Eingabe1"/>
            </w:pPr>
            <w:r>
              <w:t>Pinsel, schmal</w:t>
            </w:r>
            <w:r>
              <w:tab/>
            </w:r>
            <w:r>
              <w:tab/>
            </w:r>
            <w:r>
              <w:tab/>
            </w:r>
            <w:r>
              <w:tab/>
            </w:r>
            <w:r>
              <w:tab/>
            </w:r>
            <w:r>
              <w:tab/>
            </w:r>
            <w:r>
              <w:tab/>
              <w:t>Schüür</w:t>
            </w:r>
          </w:p>
          <w:p w14:paraId="2803DC68" w14:textId="4AE9772F" w:rsidR="00E4224B" w:rsidRDefault="00E4224B" w:rsidP="00E832E9">
            <w:pPr>
              <w:pStyle w:val="01Eingabe1"/>
            </w:pPr>
            <w:r>
              <w:t>Plastikschalen</w:t>
            </w:r>
            <w:r>
              <w:tab/>
            </w:r>
            <w:r>
              <w:tab/>
            </w:r>
            <w:r>
              <w:tab/>
            </w:r>
            <w:r>
              <w:tab/>
            </w:r>
            <w:r>
              <w:tab/>
            </w:r>
            <w:r>
              <w:tab/>
            </w:r>
            <w:r>
              <w:tab/>
              <w:t>Schüür</w:t>
            </w:r>
          </w:p>
          <w:p w14:paraId="798E1FC3" w14:textId="37046C41" w:rsidR="00E4224B" w:rsidRDefault="00E4224B" w:rsidP="00E832E9">
            <w:pPr>
              <w:pStyle w:val="01Eingabe1"/>
            </w:pPr>
            <w:r>
              <w:t>Plastikbecher</w:t>
            </w:r>
            <w:r>
              <w:tab/>
            </w:r>
            <w:r>
              <w:tab/>
            </w:r>
            <w:r>
              <w:tab/>
            </w:r>
            <w:r>
              <w:tab/>
            </w:r>
            <w:r>
              <w:tab/>
            </w:r>
            <w:r>
              <w:tab/>
            </w:r>
            <w:r>
              <w:tab/>
              <w:t>Schüür</w:t>
            </w:r>
          </w:p>
          <w:p w14:paraId="73187CAC" w14:textId="69EC7985" w:rsidR="00E4224B" w:rsidRDefault="00E4224B" w:rsidP="00E832E9">
            <w:pPr>
              <w:pStyle w:val="01Eingabe1"/>
            </w:pPr>
            <w:proofErr w:type="spellStart"/>
            <w:r>
              <w:t>Büromat</w:t>
            </w:r>
            <w:proofErr w:type="spellEnd"/>
            <w:r>
              <w:t>-Kiste</w:t>
            </w:r>
            <w:r>
              <w:tab/>
            </w:r>
            <w:r>
              <w:tab/>
            </w:r>
            <w:r>
              <w:tab/>
            </w:r>
            <w:r>
              <w:tab/>
            </w:r>
            <w:r>
              <w:tab/>
            </w:r>
            <w:r>
              <w:tab/>
            </w:r>
            <w:r>
              <w:tab/>
              <w:t>Schüür</w:t>
            </w:r>
          </w:p>
          <w:p w14:paraId="6AC8EF84" w14:textId="44857C48" w:rsidR="008A5CD4" w:rsidRDefault="00E4224B" w:rsidP="00E832E9">
            <w:pPr>
              <w:pStyle w:val="01Eingabe1"/>
            </w:pPr>
            <w:r>
              <w:t>Kordel-Schnur</w:t>
            </w:r>
            <w:r>
              <w:tab/>
            </w:r>
            <w:r>
              <w:tab/>
            </w:r>
            <w:r>
              <w:tab/>
            </w:r>
            <w:r>
              <w:tab/>
            </w:r>
            <w:r>
              <w:tab/>
            </w:r>
            <w:r>
              <w:tab/>
            </w:r>
            <w:r>
              <w:tab/>
              <w:t>Adler</w:t>
            </w:r>
          </w:p>
          <w:p w14:paraId="4A78F198" w14:textId="09DEC6B1" w:rsidR="00916A07" w:rsidRPr="0097350A" w:rsidRDefault="00916A07" w:rsidP="00F368E5">
            <w:pPr>
              <w:pStyle w:val="01Eingabe1"/>
            </w:pPr>
          </w:p>
        </w:tc>
      </w:tr>
      <w:bookmarkEnd w:id="0"/>
    </w:tbl>
    <w:p w14:paraId="740CF5E5" w14:textId="77777777" w:rsidR="005E4A48" w:rsidRPr="00A43BA8" w:rsidRDefault="005E4A48"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296EF7EC" w14:textId="77777777" w:rsidTr="00DE43B2">
        <w:tc>
          <w:tcPr>
            <w:tcW w:w="5000" w:type="pct"/>
          </w:tcPr>
          <w:p w14:paraId="43FBAED5" w14:textId="77777777" w:rsidR="00AF272E" w:rsidRPr="00A43BA8" w:rsidRDefault="004871C2" w:rsidP="001E112B">
            <w:pPr>
              <w:pStyle w:val="05berschrift1"/>
            </w:pPr>
            <w:r>
              <w:t xml:space="preserve">Beilagen / </w:t>
            </w:r>
            <w:r w:rsidR="00AF272E" w:rsidRPr="00A43BA8">
              <w:t>Bemerkungen:</w:t>
            </w:r>
          </w:p>
        </w:tc>
      </w:tr>
      <w:tr w:rsidR="00AF272E" w:rsidRPr="00A43BA8" w14:paraId="77A61AC5" w14:textId="77777777" w:rsidTr="000A2F8C">
        <w:trPr>
          <w:trHeight w:val="20"/>
        </w:trPr>
        <w:tc>
          <w:tcPr>
            <w:tcW w:w="5000" w:type="pct"/>
          </w:tcPr>
          <w:p w14:paraId="2129EAB5" w14:textId="77777777" w:rsidR="00AF272E" w:rsidRDefault="002B07BA" w:rsidP="0097350A">
            <w:pPr>
              <w:pStyle w:val="01Eingabe1"/>
            </w:pPr>
            <w:r>
              <w:t>-</w:t>
            </w:r>
          </w:p>
          <w:p w14:paraId="601DF0A7" w14:textId="77777777" w:rsidR="00CC4748" w:rsidRPr="007874DA" w:rsidRDefault="00CC4748" w:rsidP="0097350A">
            <w:pPr>
              <w:pStyle w:val="01Eingabe1"/>
            </w:pPr>
          </w:p>
        </w:tc>
      </w:tr>
    </w:tbl>
    <w:p w14:paraId="3A5DEB2E" w14:textId="77777777" w:rsidR="00AF272E" w:rsidRPr="00A43BA8" w:rsidRDefault="00AF272E" w:rsidP="00DE43B2">
      <w:pPr>
        <w:pStyle w:val="01Eingabe1"/>
      </w:pPr>
    </w:p>
    <w:sectPr w:rsidR="00AF272E" w:rsidRPr="00A43BA8" w:rsidSect="006C6880">
      <w:headerReference w:type="default" r:id="rId10"/>
      <w:footerReference w:type="default" r:id="rId11"/>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A0698" w14:textId="77777777" w:rsidR="00731EAE" w:rsidRDefault="00731EAE">
      <w:r>
        <w:separator/>
      </w:r>
    </w:p>
  </w:endnote>
  <w:endnote w:type="continuationSeparator" w:id="0">
    <w:p w14:paraId="5616B0EC" w14:textId="77777777" w:rsidR="00731EAE" w:rsidRDefault="0073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1025" w14:textId="5FCB0D3E" w:rsidR="004F4DD9" w:rsidRDefault="00913BAF" w:rsidP="00F44425">
    <w:pPr>
      <w:pStyle w:val="Fuzeile"/>
    </w:pPr>
    <w:r>
      <w:rPr>
        <w:noProof/>
      </w:rPr>
      <w:fldChar w:fldCharType="begin"/>
    </w:r>
    <w:r>
      <w:rPr>
        <w:noProof/>
      </w:rPr>
      <w:instrText xml:space="preserve"> FILENAME \* MERGEFORMAT </w:instrText>
    </w:r>
    <w:r>
      <w:rPr>
        <w:noProof/>
      </w:rPr>
      <w:fldChar w:fldCharType="separate"/>
    </w:r>
    <w:r w:rsidR="00D80D66">
      <w:rPr>
        <w:noProof/>
      </w:rPr>
      <w:t>LP_1.1_Sparrows_Rüstung basteln I.docx</w:t>
    </w:r>
    <w:r>
      <w:rPr>
        <w:noProof/>
      </w:rPr>
      <w:fldChar w:fldCharType="end"/>
    </w:r>
    <w:r w:rsidR="0097350A">
      <w:ptab w:relativeTo="margin" w:alignment="center" w:leader="none"/>
    </w:r>
    <w:r w:rsidR="0097350A">
      <w:fldChar w:fldCharType="begin"/>
    </w:r>
    <w:r w:rsidR="0097350A">
      <w:instrText xml:space="preserve"> TIME \@ "dd.MM.yyyy" </w:instrText>
    </w:r>
    <w:r w:rsidR="0097350A">
      <w:fldChar w:fldCharType="separate"/>
    </w:r>
    <w:r w:rsidR="00820AE5">
      <w:rPr>
        <w:noProof/>
      </w:rPr>
      <w:t>19.05.2021</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E109D3">
      <w:rPr>
        <w:noProof/>
      </w:rPr>
      <w:t>3</w:t>
    </w:r>
    <w:r w:rsidR="0097350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3678" w14:textId="77777777" w:rsidR="00731EAE" w:rsidRDefault="00731EAE">
      <w:r>
        <w:separator/>
      </w:r>
    </w:p>
  </w:footnote>
  <w:footnote w:type="continuationSeparator" w:id="0">
    <w:p w14:paraId="47F319D5" w14:textId="77777777" w:rsidR="00731EAE" w:rsidRDefault="0073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CABB"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61312" behindDoc="0" locked="0" layoutInCell="1" allowOverlap="1" wp14:anchorId="69EC6094" wp14:editId="2C420E0B">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val="de-CH" w:eastAsia="de-CH"/>
      </w:rPr>
      <w:drawing>
        <wp:anchor distT="0" distB="0" distL="114935" distR="114935" simplePos="0" relativeHeight="251659264" behindDoc="1" locked="0" layoutInCell="1" allowOverlap="1" wp14:anchorId="7D2194A2" wp14:editId="0C50067D">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KopfzeileZchn"/>
      </w:rPr>
      <w:t>J+S Lageraktivität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AE655B5"/>
    <w:multiLevelType w:val="hybridMultilevel"/>
    <w:tmpl w:val="B0288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E620093"/>
    <w:multiLevelType w:val="hybridMultilevel"/>
    <w:tmpl w:val="5A6E8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1A22FC"/>
    <w:multiLevelType w:val="hybridMultilevel"/>
    <w:tmpl w:val="C7A21D2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D770D4"/>
    <w:multiLevelType w:val="hybridMultilevel"/>
    <w:tmpl w:val="A3CC63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34261C"/>
    <w:multiLevelType w:val="hybridMultilevel"/>
    <w:tmpl w:val="5734E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BA"/>
    <w:rsid w:val="000038FD"/>
    <w:rsid w:val="0000738D"/>
    <w:rsid w:val="00057679"/>
    <w:rsid w:val="0008167F"/>
    <w:rsid w:val="000A2F8C"/>
    <w:rsid w:val="000B3761"/>
    <w:rsid w:val="000E2091"/>
    <w:rsid w:val="000E7309"/>
    <w:rsid w:val="0010335B"/>
    <w:rsid w:val="001210B7"/>
    <w:rsid w:val="0012614A"/>
    <w:rsid w:val="001466F1"/>
    <w:rsid w:val="001543EB"/>
    <w:rsid w:val="0016625F"/>
    <w:rsid w:val="00172286"/>
    <w:rsid w:val="00176651"/>
    <w:rsid w:val="00181122"/>
    <w:rsid w:val="001A172E"/>
    <w:rsid w:val="001B2080"/>
    <w:rsid w:val="001B23FC"/>
    <w:rsid w:val="001C7348"/>
    <w:rsid w:val="001C79A1"/>
    <w:rsid w:val="001E112B"/>
    <w:rsid w:val="001F7DB7"/>
    <w:rsid w:val="002007CA"/>
    <w:rsid w:val="00216B90"/>
    <w:rsid w:val="002272A1"/>
    <w:rsid w:val="00232786"/>
    <w:rsid w:val="00236A2D"/>
    <w:rsid w:val="002411BE"/>
    <w:rsid w:val="00254882"/>
    <w:rsid w:val="002703FB"/>
    <w:rsid w:val="00296625"/>
    <w:rsid w:val="002B07BA"/>
    <w:rsid w:val="002B0F5E"/>
    <w:rsid w:val="002B2FB0"/>
    <w:rsid w:val="002C3AAC"/>
    <w:rsid w:val="002D4DB3"/>
    <w:rsid w:val="003266EE"/>
    <w:rsid w:val="00363555"/>
    <w:rsid w:val="003758D2"/>
    <w:rsid w:val="00376BF8"/>
    <w:rsid w:val="00390156"/>
    <w:rsid w:val="003A1A2A"/>
    <w:rsid w:val="003B66EE"/>
    <w:rsid w:val="003E1CAB"/>
    <w:rsid w:val="003F335E"/>
    <w:rsid w:val="00403BA9"/>
    <w:rsid w:val="0041316B"/>
    <w:rsid w:val="004365CF"/>
    <w:rsid w:val="00470D2A"/>
    <w:rsid w:val="00472BA0"/>
    <w:rsid w:val="004871C2"/>
    <w:rsid w:val="004A34AD"/>
    <w:rsid w:val="004E19B5"/>
    <w:rsid w:val="004E2AEE"/>
    <w:rsid w:val="004F161E"/>
    <w:rsid w:val="004F4DD9"/>
    <w:rsid w:val="005468AC"/>
    <w:rsid w:val="00556893"/>
    <w:rsid w:val="00561D9A"/>
    <w:rsid w:val="005640F6"/>
    <w:rsid w:val="00575A89"/>
    <w:rsid w:val="0058101F"/>
    <w:rsid w:val="00586B31"/>
    <w:rsid w:val="005906EB"/>
    <w:rsid w:val="005C4919"/>
    <w:rsid w:val="005C4FD1"/>
    <w:rsid w:val="005C52A8"/>
    <w:rsid w:val="005D4C29"/>
    <w:rsid w:val="005E26BF"/>
    <w:rsid w:val="005E4A48"/>
    <w:rsid w:val="005E7BF9"/>
    <w:rsid w:val="005F1BCF"/>
    <w:rsid w:val="00613159"/>
    <w:rsid w:val="0061352A"/>
    <w:rsid w:val="006422E7"/>
    <w:rsid w:val="006534D3"/>
    <w:rsid w:val="0066225A"/>
    <w:rsid w:val="00665572"/>
    <w:rsid w:val="006915E2"/>
    <w:rsid w:val="006B5E91"/>
    <w:rsid w:val="006C4AD7"/>
    <w:rsid w:val="006C6880"/>
    <w:rsid w:val="006E74DF"/>
    <w:rsid w:val="00731C40"/>
    <w:rsid w:val="00731EAE"/>
    <w:rsid w:val="00752F70"/>
    <w:rsid w:val="00767C10"/>
    <w:rsid w:val="007759ED"/>
    <w:rsid w:val="007874DA"/>
    <w:rsid w:val="007A32C4"/>
    <w:rsid w:val="007C42A4"/>
    <w:rsid w:val="007C6938"/>
    <w:rsid w:val="007C7091"/>
    <w:rsid w:val="007D5746"/>
    <w:rsid w:val="007E4863"/>
    <w:rsid w:val="007E4C2A"/>
    <w:rsid w:val="007F1529"/>
    <w:rsid w:val="007F532B"/>
    <w:rsid w:val="00804F56"/>
    <w:rsid w:val="00805BF8"/>
    <w:rsid w:val="00820AE5"/>
    <w:rsid w:val="00841DB2"/>
    <w:rsid w:val="00845364"/>
    <w:rsid w:val="00850B6B"/>
    <w:rsid w:val="00851A80"/>
    <w:rsid w:val="00853698"/>
    <w:rsid w:val="0085792F"/>
    <w:rsid w:val="00860341"/>
    <w:rsid w:val="00864FCC"/>
    <w:rsid w:val="00887725"/>
    <w:rsid w:val="008A5CD4"/>
    <w:rsid w:val="008A676B"/>
    <w:rsid w:val="00913BAF"/>
    <w:rsid w:val="00914292"/>
    <w:rsid w:val="00916A07"/>
    <w:rsid w:val="00926F69"/>
    <w:rsid w:val="00966FB3"/>
    <w:rsid w:val="0097350A"/>
    <w:rsid w:val="009838DE"/>
    <w:rsid w:val="00993405"/>
    <w:rsid w:val="009A2EB0"/>
    <w:rsid w:val="009A6FE7"/>
    <w:rsid w:val="009B28FC"/>
    <w:rsid w:val="009B2D65"/>
    <w:rsid w:val="009B32D1"/>
    <w:rsid w:val="009D5C7B"/>
    <w:rsid w:val="00A14AAF"/>
    <w:rsid w:val="00A16E02"/>
    <w:rsid w:val="00A41E0A"/>
    <w:rsid w:val="00A43BA8"/>
    <w:rsid w:val="00A52469"/>
    <w:rsid w:val="00A662E9"/>
    <w:rsid w:val="00A770AA"/>
    <w:rsid w:val="00A84E5D"/>
    <w:rsid w:val="00A94E39"/>
    <w:rsid w:val="00AC7BBA"/>
    <w:rsid w:val="00AF272E"/>
    <w:rsid w:val="00B024EB"/>
    <w:rsid w:val="00B15A88"/>
    <w:rsid w:val="00B41BB7"/>
    <w:rsid w:val="00B5291A"/>
    <w:rsid w:val="00B56494"/>
    <w:rsid w:val="00B73B19"/>
    <w:rsid w:val="00B9030B"/>
    <w:rsid w:val="00B95620"/>
    <w:rsid w:val="00BC726D"/>
    <w:rsid w:val="00BD7949"/>
    <w:rsid w:val="00BF2A95"/>
    <w:rsid w:val="00C01CFA"/>
    <w:rsid w:val="00C120A7"/>
    <w:rsid w:val="00C12579"/>
    <w:rsid w:val="00C17708"/>
    <w:rsid w:val="00C3185F"/>
    <w:rsid w:val="00C32882"/>
    <w:rsid w:val="00C930A5"/>
    <w:rsid w:val="00CB7CE9"/>
    <w:rsid w:val="00CC283D"/>
    <w:rsid w:val="00CC4748"/>
    <w:rsid w:val="00CE1FC6"/>
    <w:rsid w:val="00D21436"/>
    <w:rsid w:val="00D34B5B"/>
    <w:rsid w:val="00D41412"/>
    <w:rsid w:val="00D45DB1"/>
    <w:rsid w:val="00D51CE7"/>
    <w:rsid w:val="00D74DA2"/>
    <w:rsid w:val="00D75063"/>
    <w:rsid w:val="00D750AB"/>
    <w:rsid w:val="00D80D66"/>
    <w:rsid w:val="00D86B19"/>
    <w:rsid w:val="00D97510"/>
    <w:rsid w:val="00DA3C15"/>
    <w:rsid w:val="00DA5C0B"/>
    <w:rsid w:val="00DC00B8"/>
    <w:rsid w:val="00DC30F3"/>
    <w:rsid w:val="00DC4A47"/>
    <w:rsid w:val="00DD104B"/>
    <w:rsid w:val="00DD675C"/>
    <w:rsid w:val="00DE43B2"/>
    <w:rsid w:val="00E109D3"/>
    <w:rsid w:val="00E4224B"/>
    <w:rsid w:val="00E54C29"/>
    <w:rsid w:val="00E65A43"/>
    <w:rsid w:val="00E832E9"/>
    <w:rsid w:val="00E94AFA"/>
    <w:rsid w:val="00EA29B4"/>
    <w:rsid w:val="00EA31C2"/>
    <w:rsid w:val="00EA4D09"/>
    <w:rsid w:val="00EA788C"/>
    <w:rsid w:val="00EB0BAA"/>
    <w:rsid w:val="00EB2EE6"/>
    <w:rsid w:val="00EB681A"/>
    <w:rsid w:val="00EC2C8E"/>
    <w:rsid w:val="00EC6037"/>
    <w:rsid w:val="00ED523B"/>
    <w:rsid w:val="00EF7FC0"/>
    <w:rsid w:val="00F0490D"/>
    <w:rsid w:val="00F053E9"/>
    <w:rsid w:val="00F34653"/>
    <w:rsid w:val="00F35E9C"/>
    <w:rsid w:val="00F368E5"/>
    <w:rsid w:val="00F44425"/>
    <w:rsid w:val="00F44E3B"/>
    <w:rsid w:val="00FE32E2"/>
    <w:rsid w:val="00FF7C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71547"/>
  <w15:chartTrackingRefBased/>
  <w15:docId w15:val="{030ED714-0F1E-4C1C-9788-439DFE87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semiHidden/>
    <w:unhideWhenUsed/>
    <w:rsid w:val="00914292"/>
    <w:rPr>
      <w:sz w:val="20"/>
    </w:rPr>
  </w:style>
  <w:style w:type="character" w:customStyle="1" w:styleId="KommentartextZchn">
    <w:name w:val="Kommentartext Zchn"/>
    <w:basedOn w:val="Absatz-Standardschriftart"/>
    <w:link w:val="Kommentartext"/>
    <w:uiPriority w:val="99"/>
    <w:semiHidden/>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 w:type="paragraph" w:customStyle="1" w:styleId="Eingabe2">
    <w:name w:val="Eingabe 2"/>
    <w:basedOn w:val="Standard"/>
    <w:link w:val="Eingabe2Zchn"/>
    <w:qFormat/>
    <w:rsid w:val="002B07BA"/>
  </w:style>
  <w:style w:type="character" w:customStyle="1" w:styleId="Eingabe2Zchn">
    <w:name w:val="Eingabe 2 Zchn"/>
    <w:basedOn w:val="Absatz-Standardschriftart"/>
    <w:link w:val="Eingabe2"/>
    <w:rsid w:val="002B07BA"/>
    <w:rPr>
      <w:rFonts w:ascii="Cambria" w:hAnsi="Cambria"/>
      <w:sz w:val="22"/>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Dropbox\Pfi-La\Vorlagen%20und%20Hilfsmittel%20(f&#252;r%20Leiter)\03_Vorlagen\VORLAGE_LA-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VORLAGE_LA-Block.dotx</Template>
  <TotalTime>0</TotalTime>
  <Pages>1</Pages>
  <Words>553</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Lageraktivität-Block</vt:lpstr>
    </vt:vector>
  </TitlesOfParts>
  <Manager>Fabian Wydler</Manager>
  <Company>Cevi Wetzikon</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Lageraktivität-Block</dc:title>
  <dc:subject>J+S-Lager</dc:subject>
  <dc:creator>Fabian Wydler</dc:creator>
  <cp:keywords/>
  <dc:description>Dieses Dokument kann eingesetzt werden um Lageraktivität-Blöcke in J+S-Lager vorzubereiten und zu dokumentieren. Der J+S-Coach benötigt von jedem Block ein solches Dossier.</dc:description>
  <cp:lastModifiedBy>Fabian Wydler</cp:lastModifiedBy>
  <cp:revision>31</cp:revision>
  <cp:lastPrinted>2018-04-21T18:43:00Z</cp:lastPrinted>
  <dcterms:created xsi:type="dcterms:W3CDTF">2021-04-22T17:12:00Z</dcterms:created>
  <dcterms:modified xsi:type="dcterms:W3CDTF">2021-05-19T17:20:00Z</dcterms:modified>
  <cp:category>Jugend und Sport</cp:category>
  <cp:version>1.0</cp:version>
</cp:coreProperties>
</file>