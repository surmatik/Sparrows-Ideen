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5D18FF" w14:textId="76BF1919" w:rsidR="001543EB" w:rsidRPr="00416A3E" w:rsidRDefault="004C14A8" w:rsidP="00DE43B2">
      <w:pPr>
        <w:pStyle w:val="04Titel"/>
        <w:rPr>
          <w:sz w:val="20"/>
          <w:szCs w:val="20"/>
          <w:lang w:val="de-CH"/>
        </w:rPr>
      </w:pPr>
      <w:r w:rsidRPr="00416A3E">
        <w:rPr>
          <w:lang w:val="de-CH"/>
        </w:rPr>
        <w:t>Lagersport</w:t>
      </w:r>
      <w:r w:rsidR="001543EB" w:rsidRPr="00416A3E">
        <w:rPr>
          <w:lang w:val="de-CH"/>
        </w:rPr>
        <w:t xml:space="preserve">-Block </w:t>
      </w:r>
      <w:r w:rsidR="00496ED5">
        <w:rPr>
          <w:lang w:val="de-CH"/>
        </w:rPr>
        <w:t>3</w:t>
      </w:r>
      <w:r w:rsidR="005D4280">
        <w:rPr>
          <w:lang w:val="de-CH"/>
        </w:rPr>
        <w:t>.</w:t>
      </w:r>
      <w:r w:rsidR="00496ED5">
        <w:rPr>
          <w:lang w:val="de-CH"/>
        </w:rPr>
        <w:t>1</w:t>
      </w:r>
      <w:r w:rsidR="001543EB" w:rsidRPr="00416A3E">
        <w:rPr>
          <w:lang w:val="de-CH"/>
        </w:rPr>
        <w:t xml:space="preserve"> </w:t>
      </w:r>
      <w:r w:rsidR="001543EB" w:rsidRPr="00416A3E">
        <w:rPr>
          <w:sz w:val="20"/>
          <w:szCs w:val="20"/>
          <w:lang w:val="de-CH"/>
        </w:rPr>
        <w:t>(</w:t>
      </w:r>
      <w:r w:rsidR="004871C2" w:rsidRPr="00416A3E">
        <w:rPr>
          <w:sz w:val="20"/>
          <w:szCs w:val="20"/>
          <w:lang w:val="de-CH"/>
        </w:rPr>
        <w:t>Tag und Block-Nr.</w:t>
      </w:r>
      <w:r w:rsidR="001543EB" w:rsidRPr="00416A3E">
        <w:rPr>
          <w:sz w:val="20"/>
          <w:szCs w:val="20"/>
          <w:lang w:val="de-CH"/>
        </w:rPr>
        <w:t>)</w:t>
      </w: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1"/>
        <w:gridCol w:w="2551"/>
        <w:gridCol w:w="2551"/>
      </w:tblGrid>
      <w:tr w:rsidR="00EA4D09" w:rsidRPr="00416A3E" w14:paraId="4826F86C" w14:textId="77777777" w:rsidTr="00390156">
        <w:trPr>
          <w:trHeight w:val="42"/>
        </w:trPr>
        <w:tc>
          <w:tcPr>
            <w:tcW w:w="2500" w:type="pct"/>
            <w:vAlign w:val="center"/>
          </w:tcPr>
          <w:p w14:paraId="7D94C613" w14:textId="77777777" w:rsidR="00EA4D09" w:rsidRPr="00416A3E" w:rsidRDefault="00EA4D09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Stufe:</w:t>
            </w:r>
          </w:p>
          <w:p w14:paraId="4F7FC621" w14:textId="10A6BA32" w:rsidR="00EA4D09" w:rsidRPr="00416A3E" w:rsidRDefault="00EC55CB" w:rsidP="00181122">
            <w:pPr>
              <w:pStyle w:val="02Eingabe2"/>
              <w:rPr>
                <w:lang w:val="de-CH"/>
              </w:rPr>
            </w:pPr>
            <w:r w:rsidRPr="00416A3E">
              <w:rPr>
                <w:rStyle w:val="spellingerror"/>
                <w:color w:val="000000"/>
                <w:szCs w:val="22"/>
                <w:bdr w:val="none" w:sz="0" w:space="0" w:color="auto" w:frame="1"/>
                <w:lang w:val="de-CH"/>
              </w:rPr>
              <w:t>Sparrows</w:t>
            </w:r>
          </w:p>
        </w:tc>
        <w:tc>
          <w:tcPr>
            <w:tcW w:w="2500" w:type="pct"/>
            <w:gridSpan w:val="2"/>
            <w:vAlign w:val="center"/>
          </w:tcPr>
          <w:p w14:paraId="73E0CA4F" w14:textId="77777777" w:rsidR="00EA4D09" w:rsidRPr="00416A3E" w:rsidRDefault="004871C2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Zielgruppe</w:t>
            </w:r>
            <w:r w:rsidR="00EA4D09" w:rsidRPr="00416A3E">
              <w:rPr>
                <w:lang w:val="de-CH"/>
              </w:rPr>
              <w:t xml:space="preserve"> und Anz</w:t>
            </w:r>
            <w:r w:rsidR="000038FD" w:rsidRPr="00416A3E">
              <w:rPr>
                <w:lang w:val="de-CH"/>
              </w:rPr>
              <w:t>ahl</w:t>
            </w:r>
            <w:r w:rsidR="00EA4D09" w:rsidRPr="00416A3E">
              <w:rPr>
                <w:lang w:val="de-CH"/>
              </w:rPr>
              <w:t xml:space="preserve"> Teilnehmende</w:t>
            </w:r>
            <w:r w:rsidR="00181122" w:rsidRPr="00416A3E">
              <w:rPr>
                <w:lang w:val="de-CH"/>
              </w:rPr>
              <w:t>:</w:t>
            </w:r>
          </w:p>
          <w:p w14:paraId="11BE2F3D" w14:textId="6AF586DE" w:rsidR="00EA4D09" w:rsidRPr="00416A3E" w:rsidRDefault="00EC55CB" w:rsidP="00181122">
            <w:pPr>
              <w:pStyle w:val="02Eingabe2"/>
              <w:rPr>
                <w:lang w:val="de-CH"/>
              </w:rPr>
            </w:pPr>
            <w:r w:rsidRPr="00416A3E">
              <w:rPr>
                <w:rStyle w:val="normaltextrun"/>
                <w:color w:val="000000"/>
                <w:szCs w:val="22"/>
                <w:shd w:val="clear" w:color="auto" w:fill="FFFFFF"/>
                <w:lang w:val="de-CH"/>
              </w:rPr>
              <w:t>Kindersport / 4 Teilnehmer</w:t>
            </w:r>
            <w:r w:rsidRPr="00416A3E">
              <w:rPr>
                <w:rStyle w:val="eop"/>
                <w:color w:val="000000"/>
                <w:szCs w:val="22"/>
                <w:shd w:val="clear" w:color="auto" w:fill="FFFFFF"/>
                <w:lang w:val="de-CH"/>
              </w:rPr>
              <w:t> </w:t>
            </w:r>
          </w:p>
        </w:tc>
      </w:tr>
      <w:tr w:rsidR="00EB2EE6" w:rsidRPr="00416A3E" w14:paraId="274E03A1" w14:textId="77777777" w:rsidTr="00DE43B2">
        <w:trPr>
          <w:trHeight w:val="42"/>
        </w:trPr>
        <w:tc>
          <w:tcPr>
            <w:tcW w:w="2500" w:type="pct"/>
            <w:noWrap/>
            <w:vAlign w:val="center"/>
          </w:tcPr>
          <w:p w14:paraId="1A152918" w14:textId="77777777" w:rsidR="004F161E" w:rsidRPr="00416A3E" w:rsidRDefault="004F161E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Bezeichnung des</w:t>
            </w:r>
            <w:r w:rsidR="005F1BCF" w:rsidRPr="00416A3E">
              <w:rPr>
                <w:lang w:val="de-CH"/>
              </w:rPr>
              <w:t xml:space="preserve"> Aktivitäten-Teil</w:t>
            </w:r>
            <w:r w:rsidRPr="00416A3E">
              <w:rPr>
                <w:lang w:val="de-CH"/>
              </w:rPr>
              <w:t>s:</w:t>
            </w:r>
          </w:p>
          <w:p w14:paraId="38D639BD" w14:textId="100CFECA" w:rsidR="00A14AAF" w:rsidRPr="00416A3E" w:rsidRDefault="00EC55CB" w:rsidP="00181122">
            <w:pPr>
              <w:pStyle w:val="02Eingabe2"/>
              <w:rPr>
                <w:lang w:val="de-CH"/>
              </w:rPr>
            </w:pPr>
            <w:r w:rsidRPr="00416A3E">
              <w:rPr>
                <w:lang w:val="de-CH"/>
              </w:rPr>
              <w:t>Sport Aktivität</w:t>
            </w:r>
          </w:p>
        </w:tc>
        <w:tc>
          <w:tcPr>
            <w:tcW w:w="1250" w:type="pct"/>
            <w:noWrap/>
            <w:vAlign w:val="center"/>
          </w:tcPr>
          <w:p w14:paraId="0D71CE19" w14:textId="77777777" w:rsidR="004F161E" w:rsidRPr="00416A3E" w:rsidRDefault="004F161E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Datum:</w:t>
            </w:r>
          </w:p>
          <w:p w14:paraId="61FC3EAA" w14:textId="5959BADD" w:rsidR="00A14AAF" w:rsidRPr="00416A3E" w:rsidRDefault="00EC55CB" w:rsidP="00181122">
            <w:pPr>
              <w:pStyle w:val="02Eingabe2"/>
              <w:rPr>
                <w:lang w:val="de-CH"/>
              </w:rPr>
            </w:pPr>
            <w:r w:rsidRPr="00416A3E">
              <w:rPr>
                <w:lang w:val="de-CH"/>
              </w:rPr>
              <w:t>24.05.2021</w:t>
            </w:r>
          </w:p>
        </w:tc>
        <w:tc>
          <w:tcPr>
            <w:tcW w:w="1250" w:type="pct"/>
            <w:noWrap/>
            <w:vAlign w:val="center"/>
          </w:tcPr>
          <w:p w14:paraId="24FCF8B2" w14:textId="77777777" w:rsidR="004F161E" w:rsidRPr="00416A3E" w:rsidRDefault="004F161E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Zeit:</w:t>
            </w:r>
          </w:p>
          <w:p w14:paraId="17DD7E96" w14:textId="02997576" w:rsidR="00586B31" w:rsidRPr="00416A3E" w:rsidRDefault="00EC55CB" w:rsidP="00181122">
            <w:pPr>
              <w:pStyle w:val="02Eingabe2"/>
              <w:rPr>
                <w:lang w:val="de-CH"/>
              </w:rPr>
            </w:pPr>
            <w:r w:rsidRPr="00416A3E">
              <w:rPr>
                <w:lang w:val="de-CH"/>
              </w:rPr>
              <w:t>07:15 – 07:45</w:t>
            </w:r>
          </w:p>
        </w:tc>
      </w:tr>
      <w:tr w:rsidR="00EB2EE6" w:rsidRPr="00416A3E" w14:paraId="424A64D3" w14:textId="77777777" w:rsidTr="00DE43B2">
        <w:trPr>
          <w:trHeight w:val="42"/>
        </w:trPr>
        <w:tc>
          <w:tcPr>
            <w:tcW w:w="2500" w:type="pct"/>
            <w:noWrap/>
            <w:vAlign w:val="center"/>
          </w:tcPr>
          <w:p w14:paraId="76EE07BC" w14:textId="77777777" w:rsidR="004F161E" w:rsidRPr="00416A3E" w:rsidRDefault="004F161E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Ort:</w:t>
            </w:r>
          </w:p>
          <w:p w14:paraId="24ABA5BE" w14:textId="16282A3F" w:rsidR="00586B31" w:rsidRPr="00416A3E" w:rsidRDefault="00EC55CB" w:rsidP="00181122">
            <w:pPr>
              <w:pStyle w:val="02Eingabe2"/>
              <w:rPr>
                <w:lang w:val="de-CH"/>
              </w:rPr>
            </w:pPr>
            <w:r w:rsidRPr="00416A3E">
              <w:rPr>
                <w:rStyle w:val="normaltextrun"/>
                <w:color w:val="000000"/>
                <w:szCs w:val="22"/>
                <w:shd w:val="clear" w:color="auto" w:fill="FFFFFF"/>
                <w:lang w:val="de-CH"/>
              </w:rPr>
              <w:t>Lagergelände (Wiese)</w:t>
            </w:r>
            <w:r w:rsidRPr="00416A3E">
              <w:rPr>
                <w:rStyle w:val="eop"/>
                <w:color w:val="000000"/>
                <w:szCs w:val="22"/>
                <w:shd w:val="clear" w:color="auto" w:fill="FFFFFF"/>
                <w:lang w:val="de-CH"/>
              </w:rPr>
              <w:t> </w:t>
            </w:r>
          </w:p>
        </w:tc>
        <w:tc>
          <w:tcPr>
            <w:tcW w:w="2500" w:type="pct"/>
            <w:gridSpan w:val="2"/>
            <w:noWrap/>
            <w:vAlign w:val="center"/>
          </w:tcPr>
          <w:p w14:paraId="680239F8" w14:textId="77777777" w:rsidR="004F161E" w:rsidRPr="00416A3E" w:rsidRDefault="004F161E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Blockverantwortlich</w:t>
            </w:r>
            <w:r w:rsidR="006C4AD7" w:rsidRPr="00416A3E">
              <w:rPr>
                <w:lang w:val="de-CH"/>
              </w:rPr>
              <w:t>e(r)</w:t>
            </w:r>
            <w:r w:rsidRPr="00416A3E">
              <w:rPr>
                <w:lang w:val="de-CH"/>
              </w:rPr>
              <w:t>:</w:t>
            </w:r>
          </w:p>
          <w:p w14:paraId="3876D807" w14:textId="767CD23A" w:rsidR="004F161E" w:rsidRPr="00416A3E" w:rsidRDefault="004F161E" w:rsidP="00181122">
            <w:pPr>
              <w:pStyle w:val="02Eingabe2"/>
              <w:rPr>
                <w:lang w:val="de-CH"/>
              </w:rPr>
            </w:pPr>
          </w:p>
        </w:tc>
      </w:tr>
      <w:tr w:rsidR="007C7091" w:rsidRPr="00416A3E" w14:paraId="347BC7B0" w14:textId="77777777" w:rsidTr="00DE43B2">
        <w:trPr>
          <w:trHeight w:val="42"/>
        </w:trPr>
        <w:tc>
          <w:tcPr>
            <w:tcW w:w="5000" w:type="pct"/>
            <w:gridSpan w:val="3"/>
            <w:noWrap/>
            <w:vAlign w:val="center"/>
          </w:tcPr>
          <w:p w14:paraId="3B0ADC27" w14:textId="77777777" w:rsidR="007C7091" w:rsidRPr="00416A3E" w:rsidRDefault="006422E7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Themenbereich:</w:t>
            </w:r>
          </w:p>
          <w:p w14:paraId="2AAC946B" w14:textId="376725AE" w:rsidR="004C14A8" w:rsidRPr="00416A3E" w:rsidRDefault="004C14A8" w:rsidP="004C14A8">
            <w:pPr>
              <w:pStyle w:val="01Eingabe1"/>
              <w:rPr>
                <w:sz w:val="20"/>
                <w:lang w:val="de-CH"/>
              </w:rPr>
            </w:pPr>
            <w:proofErr w:type="gramStart"/>
            <w:r w:rsidRPr="00416A3E">
              <w:rPr>
                <w:sz w:val="20"/>
                <w:lang w:val="de-CH"/>
              </w:rPr>
              <w:t>[</w:t>
            </w:r>
            <w:r w:rsidR="00FE771D">
              <w:rPr>
                <w:sz w:val="20"/>
                <w:lang w:val="de-CH"/>
              </w:rPr>
              <w:t xml:space="preserve"> </w:t>
            </w:r>
            <w:r w:rsidRPr="00416A3E">
              <w:rPr>
                <w:sz w:val="20"/>
                <w:lang w:val="de-CH"/>
              </w:rPr>
              <w:t>]</w:t>
            </w:r>
            <w:proofErr w:type="gramEnd"/>
            <w:r w:rsidRPr="00416A3E">
              <w:rPr>
                <w:sz w:val="20"/>
                <w:lang w:val="de-CH"/>
              </w:rPr>
              <w:t xml:space="preserve"> Unterwegs sein (Wanderungen; Schneeschuhtouren; Touren mit Velo, Bike, Inline-Skates usw.)</w:t>
            </w:r>
          </w:p>
          <w:p w14:paraId="39C694F4" w14:textId="630F11F8" w:rsidR="004C14A8" w:rsidRPr="00416A3E" w:rsidRDefault="004C14A8" w:rsidP="004C14A8">
            <w:pPr>
              <w:pStyle w:val="01Eingabe1"/>
              <w:rPr>
                <w:sz w:val="20"/>
                <w:lang w:val="de-CH"/>
              </w:rPr>
            </w:pPr>
            <w:r w:rsidRPr="00416A3E">
              <w:rPr>
                <w:sz w:val="20"/>
                <w:lang w:val="de-CH"/>
              </w:rPr>
              <w:t>[</w:t>
            </w:r>
            <w:r w:rsidR="00EC55CB" w:rsidRPr="00416A3E">
              <w:rPr>
                <w:sz w:val="20"/>
                <w:lang w:val="de-CH"/>
              </w:rPr>
              <w:t>x</w:t>
            </w:r>
            <w:r w:rsidRPr="00416A3E">
              <w:rPr>
                <w:sz w:val="20"/>
                <w:lang w:val="de-CH"/>
              </w:rPr>
              <w:t>] Sport (Ballspiele, Trendsportarten, andere Sportarten usw.)</w:t>
            </w:r>
          </w:p>
          <w:p w14:paraId="124D2471" w14:textId="0B1D689E" w:rsidR="006422E7" w:rsidRPr="00416A3E" w:rsidRDefault="004C14A8" w:rsidP="004C14A8">
            <w:pPr>
              <w:pStyle w:val="01Eingabe1"/>
              <w:rPr>
                <w:lang w:val="de-CH"/>
              </w:rPr>
            </w:pPr>
            <w:proofErr w:type="gramStart"/>
            <w:r w:rsidRPr="00416A3E">
              <w:rPr>
                <w:sz w:val="20"/>
                <w:lang w:val="de-CH"/>
              </w:rPr>
              <w:t>[</w:t>
            </w:r>
            <w:r w:rsidR="00FE771D">
              <w:rPr>
                <w:sz w:val="20"/>
                <w:lang w:val="de-CH"/>
              </w:rPr>
              <w:t xml:space="preserve"> </w:t>
            </w:r>
            <w:r w:rsidRPr="00416A3E">
              <w:rPr>
                <w:sz w:val="20"/>
                <w:lang w:val="de-CH"/>
              </w:rPr>
              <w:t>]</w:t>
            </w:r>
            <w:proofErr w:type="gramEnd"/>
            <w:r w:rsidRPr="00416A3E">
              <w:rPr>
                <w:sz w:val="20"/>
                <w:lang w:val="de-CH"/>
              </w:rPr>
              <w:t xml:space="preserve"> Spiel (Spiel- oder Sportturniere, Geländespiele, Spielfest, freies Spiel, Gruppenspiele, Kämpfen und Raufen usw.)</w:t>
            </w:r>
          </w:p>
        </w:tc>
      </w:tr>
    </w:tbl>
    <w:p w14:paraId="0BA86D1A" w14:textId="77777777" w:rsidR="004F161E" w:rsidRPr="00416A3E" w:rsidRDefault="004F161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1"/>
        <w:gridCol w:w="7644"/>
        <w:gridCol w:w="1798"/>
      </w:tblGrid>
      <w:tr w:rsidR="001543EB" w:rsidRPr="00416A3E" w14:paraId="682AED8F" w14:textId="77777777" w:rsidTr="00DE43B2">
        <w:trPr>
          <w:trHeight w:val="210"/>
        </w:trPr>
        <w:tc>
          <w:tcPr>
            <w:tcW w:w="5000" w:type="pct"/>
            <w:gridSpan w:val="3"/>
          </w:tcPr>
          <w:p w14:paraId="576E40D5" w14:textId="77777777" w:rsidR="001543EB" w:rsidRPr="00416A3E" w:rsidRDefault="001543EB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Blockziel:</w:t>
            </w:r>
          </w:p>
          <w:p w14:paraId="3BBA02AC" w14:textId="16A51558" w:rsidR="001543EB" w:rsidRDefault="007161D8" w:rsidP="007161D8">
            <w:pPr>
              <w:pStyle w:val="03Aufzhlung"/>
              <w:rPr>
                <w:lang w:val="de-CH"/>
              </w:rPr>
            </w:pPr>
            <w:r w:rsidRPr="007161D8">
              <w:rPr>
                <w:lang w:val="de-CH"/>
              </w:rPr>
              <w:t>Die</w:t>
            </w:r>
            <w:r>
              <w:rPr>
                <w:lang w:val="de-CH"/>
              </w:rPr>
              <w:t xml:space="preserve"> </w:t>
            </w:r>
            <w:r w:rsidRPr="007161D8">
              <w:rPr>
                <w:lang w:val="de-CH"/>
              </w:rPr>
              <w:t>TN lernen strategisch im Team zu spielen</w:t>
            </w:r>
          </w:p>
          <w:p w14:paraId="3A4C3A27" w14:textId="2BC9AD70" w:rsidR="00BA7021" w:rsidRDefault="00BA7021" w:rsidP="007161D8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>Die TN müssen lernen die Ausdauer sich einzuteilen</w:t>
            </w:r>
          </w:p>
          <w:p w14:paraId="730F6B30" w14:textId="5DBCC5AA" w:rsidR="009D7FD4" w:rsidRDefault="009D7FD4" w:rsidP="007161D8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>Die TN le</w:t>
            </w:r>
            <w:r w:rsidR="00CD4130">
              <w:rPr>
                <w:lang w:val="de-CH"/>
              </w:rPr>
              <w:t xml:space="preserve">rnen strategisch </w:t>
            </w:r>
            <w:r w:rsidR="00701E19">
              <w:rPr>
                <w:lang w:val="de-CH"/>
              </w:rPr>
              <w:t xml:space="preserve">in einem Team zu </w:t>
            </w:r>
            <w:r w:rsidR="004F2D28">
              <w:rPr>
                <w:lang w:val="de-CH"/>
              </w:rPr>
              <w:t>spielen</w:t>
            </w:r>
          </w:p>
          <w:p w14:paraId="2DF80185" w14:textId="56CB5B7F" w:rsidR="004F2D28" w:rsidRPr="007161D8" w:rsidRDefault="004F2D28" w:rsidP="007161D8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="005F2AE1">
              <w:rPr>
                <w:lang w:val="de-CH"/>
              </w:rPr>
              <w:t>ie</w:t>
            </w:r>
            <w:r>
              <w:rPr>
                <w:lang w:val="de-CH"/>
              </w:rPr>
              <w:t xml:space="preserve"> TN </w:t>
            </w:r>
            <w:r w:rsidR="001165CA">
              <w:rPr>
                <w:lang w:val="de-CH"/>
              </w:rPr>
              <w:t xml:space="preserve">lernen </w:t>
            </w:r>
            <w:r w:rsidR="005F2AE1">
              <w:rPr>
                <w:lang w:val="de-CH"/>
              </w:rPr>
              <w:t>in aktiven Spielen schnell zu reagieren</w:t>
            </w:r>
          </w:p>
          <w:p w14:paraId="6A054B69" w14:textId="77777777" w:rsidR="00DE43B2" w:rsidRPr="00416A3E" w:rsidRDefault="00DE43B2" w:rsidP="00DE43B2">
            <w:pPr>
              <w:pStyle w:val="01Eingabe1"/>
              <w:rPr>
                <w:lang w:val="de-CH"/>
              </w:rPr>
            </w:pPr>
          </w:p>
        </w:tc>
      </w:tr>
      <w:tr w:rsidR="004365CF" w:rsidRPr="00416A3E" w14:paraId="22918577" w14:textId="77777777" w:rsidTr="00DE43B2">
        <w:trPr>
          <w:trHeight w:val="42"/>
        </w:trPr>
        <w:tc>
          <w:tcPr>
            <w:tcW w:w="417" w:type="pct"/>
          </w:tcPr>
          <w:p w14:paraId="51E86ECD" w14:textId="77777777" w:rsidR="001F7DB7" w:rsidRPr="00416A3E" w:rsidRDefault="001543EB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Zeit</w:t>
            </w:r>
            <w:r w:rsidR="00B95620" w:rsidRPr="00416A3E">
              <w:rPr>
                <w:lang w:val="de-CH"/>
              </w:rPr>
              <w:t>:</w:t>
            </w:r>
          </w:p>
        </w:tc>
        <w:tc>
          <w:tcPr>
            <w:tcW w:w="3790" w:type="pct"/>
          </w:tcPr>
          <w:p w14:paraId="5CEF7EDF" w14:textId="77777777" w:rsidR="001543EB" w:rsidRPr="00416A3E" w:rsidRDefault="001543EB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Programm</w:t>
            </w:r>
            <w:r w:rsidR="00B95620" w:rsidRPr="00416A3E">
              <w:rPr>
                <w:lang w:val="de-CH"/>
              </w:rPr>
              <w:t>:</w:t>
            </w:r>
          </w:p>
        </w:tc>
        <w:tc>
          <w:tcPr>
            <w:tcW w:w="793" w:type="pct"/>
          </w:tcPr>
          <w:p w14:paraId="6AE30707" w14:textId="77777777" w:rsidR="001F7DB7" w:rsidRPr="00416A3E" w:rsidRDefault="0030516F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v</w:t>
            </w:r>
            <w:r w:rsidR="001543EB" w:rsidRPr="00416A3E">
              <w:rPr>
                <w:lang w:val="de-CH"/>
              </w:rPr>
              <w:t>erantwortlich</w:t>
            </w:r>
            <w:r w:rsidR="00B95620" w:rsidRPr="00416A3E">
              <w:rPr>
                <w:lang w:val="de-CH"/>
              </w:rPr>
              <w:t>:</w:t>
            </w:r>
          </w:p>
        </w:tc>
      </w:tr>
      <w:tr w:rsidR="001543EB" w:rsidRPr="00416A3E" w14:paraId="7190C706" w14:textId="77777777" w:rsidTr="004C14A8">
        <w:trPr>
          <w:trHeight w:val="794"/>
        </w:trPr>
        <w:tc>
          <w:tcPr>
            <w:tcW w:w="417" w:type="pct"/>
          </w:tcPr>
          <w:p w14:paraId="43B9EBB0" w14:textId="62587998" w:rsidR="001543EB" w:rsidRPr="00416A3E" w:rsidRDefault="00254A0D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5 min</w:t>
            </w:r>
          </w:p>
        </w:tc>
        <w:tc>
          <w:tcPr>
            <w:tcW w:w="3790" w:type="pct"/>
          </w:tcPr>
          <w:p w14:paraId="4E93A763" w14:textId="77777777" w:rsidR="001543EB" w:rsidRPr="00416A3E" w:rsidRDefault="001543EB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Einstieg:</w:t>
            </w:r>
          </w:p>
          <w:p w14:paraId="3C28866E" w14:textId="115B0557" w:rsidR="001543EB" w:rsidRPr="00416A3E" w:rsidRDefault="00EC55CB" w:rsidP="001E112B">
            <w:pPr>
              <w:pStyle w:val="01Eingabe1"/>
              <w:rPr>
                <w:lang w:val="de-CH"/>
              </w:rPr>
            </w:pPr>
            <w:r w:rsidRPr="00416A3E">
              <w:rPr>
                <w:lang w:val="de-CH"/>
              </w:rPr>
              <w:t xml:space="preserve">Als </w:t>
            </w:r>
            <w:r w:rsidR="00B04AF3" w:rsidRPr="00416A3E">
              <w:rPr>
                <w:lang w:val="de-CH"/>
              </w:rPr>
              <w:t>Einstieg</w:t>
            </w:r>
            <w:r w:rsidRPr="00416A3E">
              <w:rPr>
                <w:lang w:val="de-CH"/>
              </w:rPr>
              <w:t xml:space="preserve"> wärmen sich alle zusammen ein. </w:t>
            </w:r>
          </w:p>
          <w:p w14:paraId="6E423763" w14:textId="77777777" w:rsidR="00EC55CB" w:rsidRPr="00416A3E" w:rsidRDefault="00EC55CB" w:rsidP="001E112B">
            <w:pPr>
              <w:pStyle w:val="01Eingabe1"/>
              <w:rPr>
                <w:lang w:val="de-CH"/>
              </w:rPr>
            </w:pPr>
          </w:p>
          <w:p w14:paraId="0E158501" w14:textId="202D7955" w:rsidR="00EC55CB" w:rsidRPr="00416A3E" w:rsidRDefault="00EC55CB" w:rsidP="001E112B">
            <w:pPr>
              <w:pStyle w:val="01Eingabe1"/>
              <w:rPr>
                <w:lang w:val="de-CH"/>
              </w:rPr>
            </w:pPr>
            <w:r w:rsidRPr="00416A3E">
              <w:rPr>
                <w:lang w:val="de-CH"/>
              </w:rPr>
              <w:t xml:space="preserve">Wir wärmen uns mit dem Spiel </w:t>
            </w:r>
            <w:r w:rsidR="008050DA" w:rsidRPr="00416A3E">
              <w:rPr>
                <w:lang w:val="de-CH"/>
              </w:rPr>
              <w:t>„</w:t>
            </w:r>
            <w:r w:rsidRPr="00416A3E">
              <w:rPr>
                <w:lang w:val="de-CH"/>
              </w:rPr>
              <w:t>Pferderennen</w:t>
            </w:r>
            <w:r w:rsidR="008050DA" w:rsidRPr="00416A3E">
              <w:rPr>
                <w:lang w:val="de-CH"/>
              </w:rPr>
              <w:t>“</w:t>
            </w:r>
            <w:r w:rsidRPr="00416A3E">
              <w:rPr>
                <w:lang w:val="de-CH"/>
              </w:rPr>
              <w:t xml:space="preserve"> ein. Dabei erzählt jemand eine Geschichte, in der es darum geht von jemanden davon zu rennen. Alle rennen an der Stelle und machen das nach was der Erzähler der Geschichte sagt.</w:t>
            </w:r>
          </w:p>
          <w:p w14:paraId="04580974" w14:textId="77777777" w:rsidR="008050DA" w:rsidRPr="00416A3E" w:rsidRDefault="008050DA" w:rsidP="001E112B">
            <w:pPr>
              <w:pStyle w:val="01Eingabe1"/>
              <w:rPr>
                <w:lang w:val="de-CH"/>
              </w:rPr>
            </w:pPr>
          </w:p>
          <w:p w14:paraId="099403F3" w14:textId="77777777" w:rsidR="008050DA" w:rsidRPr="00416A3E" w:rsidRDefault="008050DA" w:rsidP="001E112B">
            <w:pPr>
              <w:pStyle w:val="01Eingabe1"/>
              <w:rPr>
                <w:lang w:val="de-CH"/>
              </w:rPr>
            </w:pPr>
            <w:r w:rsidRPr="00416A3E">
              <w:rPr>
                <w:lang w:val="de-CH"/>
              </w:rPr>
              <w:t>Bei der Geschichte wechseln sich Tweet und Shark immer wieder ab. Wir erzählen die Geschichte frei, mit folgenden Inhalten:</w:t>
            </w:r>
          </w:p>
          <w:p w14:paraId="5C2BA08F" w14:textId="6CC0DBCC" w:rsidR="008050DA" w:rsidRPr="00416A3E" w:rsidRDefault="008050DA" w:rsidP="008050DA">
            <w:pPr>
              <w:pStyle w:val="01Eingabe1"/>
              <w:numPr>
                <w:ilvl w:val="0"/>
                <w:numId w:val="13"/>
              </w:numPr>
              <w:rPr>
                <w:lang w:val="de-CH"/>
              </w:rPr>
            </w:pPr>
            <w:r w:rsidRPr="00416A3E">
              <w:rPr>
                <w:lang w:val="de-CH"/>
              </w:rPr>
              <w:t>normal rennen</w:t>
            </w:r>
          </w:p>
          <w:p w14:paraId="2D6C84B7" w14:textId="026D23BA" w:rsidR="008050DA" w:rsidRPr="00416A3E" w:rsidRDefault="008050DA" w:rsidP="008050DA">
            <w:pPr>
              <w:pStyle w:val="01Eingabe1"/>
              <w:numPr>
                <w:ilvl w:val="0"/>
                <w:numId w:val="13"/>
              </w:numPr>
              <w:rPr>
                <w:lang w:val="de-CH"/>
              </w:rPr>
            </w:pPr>
            <w:r w:rsidRPr="00416A3E">
              <w:rPr>
                <w:lang w:val="de-CH"/>
              </w:rPr>
              <w:t>schnell rennen (von Räuber verfolgt werden)</w:t>
            </w:r>
          </w:p>
          <w:p w14:paraId="30005A9B" w14:textId="76F274F5" w:rsidR="008050DA" w:rsidRPr="00416A3E" w:rsidRDefault="008050DA" w:rsidP="008050DA">
            <w:pPr>
              <w:pStyle w:val="01Eingabe1"/>
              <w:numPr>
                <w:ilvl w:val="0"/>
                <w:numId w:val="13"/>
              </w:numPr>
              <w:rPr>
                <w:lang w:val="de-CH"/>
              </w:rPr>
            </w:pPr>
            <w:r w:rsidRPr="00416A3E">
              <w:rPr>
                <w:lang w:val="de-CH"/>
              </w:rPr>
              <w:t>beide Höher beim Rennen (Räuber kommen näher)</w:t>
            </w:r>
          </w:p>
          <w:p w14:paraId="4C14D643" w14:textId="18A1635A" w:rsidR="008050DA" w:rsidRPr="00416A3E" w:rsidRDefault="008050DA" w:rsidP="008050DA">
            <w:pPr>
              <w:pStyle w:val="01Eingabe1"/>
              <w:numPr>
                <w:ilvl w:val="0"/>
                <w:numId w:val="13"/>
              </w:numPr>
              <w:rPr>
                <w:lang w:val="de-CH"/>
              </w:rPr>
            </w:pPr>
            <w:r w:rsidRPr="00416A3E">
              <w:rPr>
                <w:lang w:val="de-CH"/>
              </w:rPr>
              <w:t>springen (über eine Grubbe)</w:t>
            </w:r>
          </w:p>
          <w:p w14:paraId="1C5A8450" w14:textId="77777777" w:rsidR="008050DA" w:rsidRPr="00416A3E" w:rsidRDefault="008050DA" w:rsidP="008050DA">
            <w:pPr>
              <w:pStyle w:val="01Eingabe1"/>
              <w:numPr>
                <w:ilvl w:val="0"/>
                <w:numId w:val="13"/>
              </w:numPr>
              <w:rPr>
                <w:lang w:val="de-CH"/>
              </w:rPr>
            </w:pPr>
            <w:r w:rsidRPr="00416A3E">
              <w:rPr>
                <w:lang w:val="de-CH"/>
              </w:rPr>
              <w:t>ducken (Ast oben dran)</w:t>
            </w:r>
          </w:p>
          <w:p w14:paraId="200BFD0E" w14:textId="77777777" w:rsidR="008050DA" w:rsidRPr="00416A3E" w:rsidRDefault="008050DA" w:rsidP="008050DA">
            <w:pPr>
              <w:pStyle w:val="01Eingabe1"/>
              <w:numPr>
                <w:ilvl w:val="0"/>
                <w:numId w:val="13"/>
              </w:numPr>
              <w:rPr>
                <w:lang w:val="de-CH"/>
              </w:rPr>
            </w:pPr>
            <w:r w:rsidRPr="00416A3E">
              <w:rPr>
                <w:lang w:val="de-CH"/>
              </w:rPr>
              <w:t>im Galopp rennen (Kommt zu einem Pferdestall)</w:t>
            </w:r>
          </w:p>
          <w:p w14:paraId="7DF84E14" w14:textId="77777777" w:rsidR="00E57652" w:rsidRPr="00416A3E" w:rsidRDefault="00E57652" w:rsidP="008050DA">
            <w:pPr>
              <w:pStyle w:val="01Eingabe1"/>
              <w:numPr>
                <w:ilvl w:val="0"/>
                <w:numId w:val="13"/>
              </w:numPr>
              <w:rPr>
                <w:lang w:val="de-CH"/>
              </w:rPr>
            </w:pPr>
            <w:r w:rsidRPr="00416A3E">
              <w:rPr>
                <w:lang w:val="de-CH"/>
              </w:rPr>
              <w:t>seitlich rennen (Schmale</w:t>
            </w:r>
            <w:r w:rsidR="0065548B" w:rsidRPr="00416A3E">
              <w:rPr>
                <w:lang w:val="de-CH"/>
              </w:rPr>
              <w:t>r Weg)</w:t>
            </w:r>
          </w:p>
          <w:p w14:paraId="0DEE31C5" w14:textId="77777777" w:rsidR="0065548B" w:rsidRPr="00416A3E" w:rsidRDefault="0065548B" w:rsidP="008050DA">
            <w:pPr>
              <w:pStyle w:val="01Eingabe1"/>
              <w:numPr>
                <w:ilvl w:val="0"/>
                <w:numId w:val="13"/>
              </w:numPr>
              <w:rPr>
                <w:lang w:val="de-CH"/>
              </w:rPr>
            </w:pPr>
            <w:r w:rsidRPr="00416A3E">
              <w:rPr>
                <w:lang w:val="de-CH"/>
              </w:rPr>
              <w:t>kriechen (kleiner Tunnel)</w:t>
            </w:r>
          </w:p>
          <w:p w14:paraId="12B0A184" w14:textId="77777777" w:rsidR="0065548B" w:rsidRDefault="0065548B" w:rsidP="008050DA">
            <w:pPr>
              <w:pStyle w:val="01Eingabe1"/>
              <w:numPr>
                <w:ilvl w:val="0"/>
                <w:numId w:val="13"/>
              </w:numPr>
              <w:rPr>
                <w:lang w:val="de-CH"/>
              </w:rPr>
            </w:pPr>
            <w:r w:rsidRPr="00416A3E">
              <w:rPr>
                <w:lang w:val="de-CH"/>
              </w:rPr>
              <w:t>rückwärts rennen (</w:t>
            </w:r>
            <w:r w:rsidR="00A95DD6" w:rsidRPr="00416A3E">
              <w:rPr>
                <w:lang w:val="de-CH"/>
              </w:rPr>
              <w:t>ist den falschen Weg gegangen)</w:t>
            </w:r>
          </w:p>
          <w:p w14:paraId="118962C0" w14:textId="5362DC77" w:rsidR="00463EF9" w:rsidRPr="00416A3E" w:rsidRDefault="00463EF9" w:rsidP="00463EF9">
            <w:pPr>
              <w:pStyle w:val="01Eingabe1"/>
              <w:ind w:left="360"/>
              <w:rPr>
                <w:lang w:val="de-CH"/>
              </w:rPr>
            </w:pPr>
          </w:p>
        </w:tc>
        <w:tc>
          <w:tcPr>
            <w:tcW w:w="793" w:type="pct"/>
          </w:tcPr>
          <w:p w14:paraId="5E9E14CC" w14:textId="09F96008" w:rsidR="001543EB" w:rsidRPr="00416A3E" w:rsidRDefault="008050DA" w:rsidP="000E7309">
            <w:pPr>
              <w:pStyle w:val="01Eingabe1"/>
              <w:rPr>
                <w:lang w:val="de-CH"/>
              </w:rPr>
            </w:pPr>
            <w:r w:rsidRPr="00416A3E">
              <w:rPr>
                <w:lang w:val="de-CH"/>
              </w:rPr>
              <w:t>Tweet &amp; Shark</w:t>
            </w:r>
          </w:p>
        </w:tc>
      </w:tr>
      <w:tr w:rsidR="004365CF" w:rsidRPr="00416A3E" w14:paraId="2D506CA3" w14:textId="77777777" w:rsidTr="00390156">
        <w:trPr>
          <w:trHeight w:val="1701"/>
        </w:trPr>
        <w:tc>
          <w:tcPr>
            <w:tcW w:w="417" w:type="pct"/>
          </w:tcPr>
          <w:p w14:paraId="5A30271E" w14:textId="7ECD5D0A" w:rsidR="001F7DB7" w:rsidRPr="00416A3E" w:rsidRDefault="00C653FD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20 min</w:t>
            </w:r>
          </w:p>
        </w:tc>
        <w:tc>
          <w:tcPr>
            <w:tcW w:w="3790" w:type="pct"/>
          </w:tcPr>
          <w:p w14:paraId="04598025" w14:textId="77777777" w:rsidR="001F7DB7" w:rsidRPr="00416A3E" w:rsidRDefault="004365CF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Hauptteil:</w:t>
            </w:r>
          </w:p>
          <w:p w14:paraId="658982FB" w14:textId="7B3A8D80" w:rsidR="00657AE6" w:rsidRPr="00416A3E" w:rsidRDefault="00215FEE" w:rsidP="000E7309">
            <w:pPr>
              <w:pStyle w:val="01Eingabe1"/>
              <w:rPr>
                <w:lang w:val="de-CH"/>
              </w:rPr>
            </w:pPr>
            <w:r w:rsidRPr="00416A3E">
              <w:rPr>
                <w:lang w:val="de-CH"/>
              </w:rPr>
              <w:t xml:space="preserve">Als </w:t>
            </w:r>
            <w:r w:rsidR="000E5438" w:rsidRPr="00416A3E">
              <w:rPr>
                <w:lang w:val="de-CH"/>
              </w:rPr>
              <w:t>Hauptteil spielen alle zusammen zwei Spiele.</w:t>
            </w:r>
            <w:r w:rsidR="00471339">
              <w:rPr>
                <w:lang w:val="de-CH"/>
              </w:rPr>
              <w:t xml:space="preserve"> </w:t>
            </w:r>
          </w:p>
          <w:p w14:paraId="13AC299A" w14:textId="77777777" w:rsidR="000E5438" w:rsidRPr="00416A3E" w:rsidRDefault="000E5438" w:rsidP="000E7309">
            <w:pPr>
              <w:pStyle w:val="01Eingabe1"/>
              <w:rPr>
                <w:lang w:val="de-CH"/>
              </w:rPr>
            </w:pPr>
          </w:p>
          <w:p w14:paraId="48DFA402" w14:textId="1053569F" w:rsidR="00657AE6" w:rsidRDefault="00657AE6" w:rsidP="000E7309">
            <w:pPr>
              <w:pStyle w:val="01Eingabe1"/>
              <w:rPr>
                <w:u w:val="single"/>
                <w:lang w:val="de-CH"/>
              </w:rPr>
            </w:pPr>
            <w:r w:rsidRPr="00416A3E">
              <w:rPr>
                <w:u w:val="single"/>
                <w:lang w:val="de-CH"/>
              </w:rPr>
              <w:t>Völkerball</w:t>
            </w:r>
          </w:p>
          <w:p w14:paraId="682ED39F" w14:textId="3D952DD2" w:rsidR="00471339" w:rsidRPr="009C7E33" w:rsidRDefault="00471339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Als erstes werden von den Leitern </w:t>
            </w:r>
            <w:r w:rsidR="009C7E33">
              <w:rPr>
                <w:lang w:val="de-CH"/>
              </w:rPr>
              <w:t>die Regeln und das Spiel erklärt. Das Spiel funktioniert so:</w:t>
            </w:r>
          </w:p>
          <w:p w14:paraId="5E567072" w14:textId="4A5CEA81" w:rsidR="00215FEE" w:rsidRPr="00416A3E" w:rsidRDefault="00797662" w:rsidP="00215FEE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Wir werden ein</w:t>
            </w:r>
            <w:r w:rsidR="00DF0469" w:rsidRPr="00416A3E">
              <w:rPr>
                <w:lang w:val="de-CH"/>
              </w:rPr>
              <w:t xml:space="preserve"> Königsvölkerball spielen</w:t>
            </w:r>
            <w:r w:rsidR="00C167DA">
              <w:rPr>
                <w:lang w:val="de-CH"/>
              </w:rPr>
              <w:t>. Es werden zwei Gruppen benötigt.</w:t>
            </w:r>
          </w:p>
          <w:p w14:paraId="78F0DE3B" w14:textId="4C8C683E" w:rsidR="001D3EAC" w:rsidRDefault="001D3EAC" w:rsidP="00215FEE">
            <w:pPr>
              <w:pStyle w:val="01Eingabe1"/>
              <w:rPr>
                <w:lang w:val="de-CH"/>
              </w:rPr>
            </w:pPr>
            <w:r w:rsidRPr="00416A3E">
              <w:rPr>
                <w:lang w:val="de-CH"/>
              </w:rPr>
              <w:t>Es hat zwei Gruppen. Jede Gruppe bestimmt für sich einen König, denn die andere Gruppe nicht wissen darf.</w:t>
            </w:r>
            <w:r w:rsidR="001D26A4" w:rsidRPr="00416A3E">
              <w:rPr>
                <w:lang w:val="de-CH"/>
              </w:rPr>
              <w:t xml:space="preserve"> </w:t>
            </w:r>
            <w:r w:rsidR="00EA5D71" w:rsidRPr="00416A3E">
              <w:rPr>
                <w:lang w:val="de-CH"/>
              </w:rPr>
              <w:t>Als zweites wird noch jemand gewählt, der den König beschützt</w:t>
            </w:r>
            <w:r w:rsidR="00B6419F" w:rsidRPr="00416A3E">
              <w:rPr>
                <w:lang w:val="de-CH"/>
              </w:rPr>
              <w:t>. Diese Person kann es nie haben und muss somit auch nie in den Himmel.</w:t>
            </w:r>
            <w:r w:rsidR="00C57BDC" w:rsidRPr="00416A3E">
              <w:rPr>
                <w:lang w:val="de-CH"/>
              </w:rPr>
              <w:t xml:space="preserve"> </w:t>
            </w:r>
            <w:r w:rsidR="00762110" w:rsidRPr="00416A3E">
              <w:rPr>
                <w:lang w:val="de-CH"/>
              </w:rPr>
              <w:t xml:space="preserve">Die Spieler müssen sich gegenseitig mit einem Ball abschiessen. </w:t>
            </w:r>
            <w:r w:rsidR="0000604C" w:rsidRPr="00416A3E">
              <w:rPr>
                <w:lang w:val="de-CH"/>
              </w:rPr>
              <w:t xml:space="preserve">Wenn es jemand getroffen hat, dann muss diese Person in den Himmel und </w:t>
            </w:r>
            <w:r w:rsidR="0000604C" w:rsidRPr="00416A3E">
              <w:rPr>
                <w:lang w:val="de-CH"/>
              </w:rPr>
              <w:lastRenderedPageBreak/>
              <w:t>darf nur von dort aus weiterspielen.</w:t>
            </w:r>
            <w:r w:rsidR="00520A5F">
              <w:rPr>
                <w:lang w:val="de-CH"/>
              </w:rPr>
              <w:t xml:space="preserve"> Wird der Ball jedoch gefangen </w:t>
            </w:r>
            <w:r w:rsidR="00463EF9">
              <w:rPr>
                <w:lang w:val="de-CH"/>
              </w:rPr>
              <w:t>das geht das Spiel weiter und niemand muss in den Himmel.</w:t>
            </w:r>
            <w:r w:rsidR="001262CC" w:rsidRPr="00416A3E">
              <w:rPr>
                <w:lang w:val="de-CH"/>
              </w:rPr>
              <w:t xml:space="preserve"> </w:t>
            </w:r>
            <w:r w:rsidR="0044158D" w:rsidRPr="00416A3E">
              <w:rPr>
                <w:lang w:val="de-CH"/>
              </w:rPr>
              <w:t xml:space="preserve">Schafft es diese Person jedoch vom Himmel aus jemanden zu treffen, dann ist diese Person wieder frei und </w:t>
            </w:r>
            <w:r w:rsidR="002C5E4D" w:rsidRPr="00416A3E">
              <w:rPr>
                <w:lang w:val="de-CH"/>
              </w:rPr>
              <w:t>darf zurück ins Spielfeld</w:t>
            </w:r>
            <w:r w:rsidR="00416A3E" w:rsidRPr="00416A3E">
              <w:rPr>
                <w:lang w:val="de-CH"/>
              </w:rPr>
              <w:t xml:space="preserve"> (Ausser es ist sonst keine Person mehr im Himmel)</w:t>
            </w:r>
            <w:r w:rsidR="002C5E4D" w:rsidRPr="00416A3E">
              <w:rPr>
                <w:lang w:val="de-CH"/>
              </w:rPr>
              <w:t xml:space="preserve">. Sobald es den König getroffen </w:t>
            </w:r>
            <w:r w:rsidR="00416A3E" w:rsidRPr="00416A3E">
              <w:rPr>
                <w:lang w:val="de-CH"/>
              </w:rPr>
              <w:t>hat,</w:t>
            </w:r>
            <w:r w:rsidR="002C5E4D" w:rsidRPr="00416A3E">
              <w:rPr>
                <w:lang w:val="de-CH"/>
              </w:rPr>
              <w:t xml:space="preserve"> ist das Spiel vorbei und die andere Mannschaft hat das Spiel gewonnen.</w:t>
            </w:r>
          </w:p>
          <w:p w14:paraId="4187FEF2" w14:textId="736B80CB" w:rsidR="00463EF9" w:rsidRPr="00416A3E" w:rsidRDefault="00463EF9" w:rsidP="00215FEE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Das Spielfeld wurde im Vorhinein </w:t>
            </w:r>
            <w:r w:rsidR="00EA79D4">
              <w:rPr>
                <w:lang w:val="de-CH"/>
              </w:rPr>
              <w:t>von der Leiter</w:t>
            </w:r>
            <w:r w:rsidR="00923030">
              <w:rPr>
                <w:lang w:val="de-CH"/>
              </w:rPr>
              <w:t xml:space="preserve"> </w:t>
            </w:r>
            <w:r w:rsidR="00EA79D4">
              <w:rPr>
                <w:lang w:val="de-CH"/>
              </w:rPr>
              <w:t>markiert</w:t>
            </w:r>
            <w:r w:rsidR="00923030">
              <w:rPr>
                <w:lang w:val="de-CH"/>
              </w:rPr>
              <w:t>.</w:t>
            </w:r>
          </w:p>
          <w:p w14:paraId="241EC196" w14:textId="77777777" w:rsidR="00B81218" w:rsidRPr="00416A3E" w:rsidRDefault="00B81218" w:rsidP="00215FEE">
            <w:pPr>
              <w:pStyle w:val="01Eingabe1"/>
              <w:rPr>
                <w:lang w:val="de-CH"/>
              </w:rPr>
            </w:pPr>
          </w:p>
          <w:p w14:paraId="1518FD3E" w14:textId="77777777" w:rsidR="00657AE6" w:rsidRPr="00416A3E" w:rsidRDefault="00657AE6" w:rsidP="000E7309">
            <w:pPr>
              <w:pStyle w:val="01Eingabe1"/>
              <w:rPr>
                <w:lang w:val="de-CH"/>
              </w:rPr>
            </w:pPr>
          </w:p>
          <w:p w14:paraId="7AB7F9BA" w14:textId="1CC80D23" w:rsidR="00657AE6" w:rsidRDefault="00657AE6" w:rsidP="00657AE6">
            <w:pPr>
              <w:pStyle w:val="01Eingabe1"/>
              <w:rPr>
                <w:u w:val="single"/>
                <w:lang w:val="de-CH"/>
              </w:rPr>
            </w:pPr>
            <w:r w:rsidRPr="005F2C6D">
              <w:rPr>
                <w:u w:val="single"/>
                <w:lang w:val="de-CH"/>
              </w:rPr>
              <w:t>Stafette</w:t>
            </w:r>
          </w:p>
          <w:p w14:paraId="41ACC5A4" w14:textId="4217FFCA" w:rsidR="009C7E33" w:rsidRPr="009C7E33" w:rsidRDefault="009C7E33" w:rsidP="00657AE6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Als erstes werden von den Leitern die Regeln und das Spiel erklärt. Das Spiel funktioniert so:</w:t>
            </w:r>
          </w:p>
          <w:p w14:paraId="3AB5B28F" w14:textId="77777777" w:rsidR="00657AE6" w:rsidRDefault="00EA79D4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Als zweites Spiel </w:t>
            </w:r>
            <w:r w:rsidR="00317E0D">
              <w:rPr>
                <w:lang w:val="de-CH"/>
              </w:rPr>
              <w:t>machen wir eine Stafette</w:t>
            </w:r>
            <w:r w:rsidR="00091FFB">
              <w:rPr>
                <w:lang w:val="de-CH"/>
              </w:rPr>
              <w:t xml:space="preserve"> mit Karten.</w:t>
            </w:r>
          </w:p>
          <w:p w14:paraId="7895C189" w14:textId="4B469091" w:rsidR="005F2C6D" w:rsidRPr="00416A3E" w:rsidRDefault="00DA46F9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Es gibt zwei Gruppen. In jeder Gruppe muss je jemand</w:t>
            </w:r>
            <w:r w:rsidR="00152E7D">
              <w:rPr>
                <w:lang w:val="de-CH"/>
              </w:rPr>
              <w:t xml:space="preserve"> durch einen kleinen Slalom</w:t>
            </w:r>
            <w:r>
              <w:rPr>
                <w:lang w:val="de-CH"/>
              </w:rPr>
              <w:t xml:space="preserve"> </w:t>
            </w:r>
            <w:r w:rsidR="00152E7D">
              <w:rPr>
                <w:lang w:val="de-CH"/>
              </w:rPr>
              <w:t>zu den Karten rennen.</w:t>
            </w:r>
            <w:r w:rsidR="00337429">
              <w:rPr>
                <w:lang w:val="de-CH"/>
              </w:rPr>
              <w:t xml:space="preserve"> Dabei </w:t>
            </w:r>
            <w:r w:rsidR="00CD635F">
              <w:rPr>
                <w:lang w:val="de-CH"/>
              </w:rPr>
              <w:t xml:space="preserve">darf die Person eine Karte aufdecken. Wenn es die kleinste von allen </w:t>
            </w:r>
            <w:r w:rsidR="00F23522">
              <w:rPr>
                <w:lang w:val="de-CH"/>
              </w:rPr>
              <w:t>ist,</w:t>
            </w:r>
            <w:r w:rsidR="00CD635F">
              <w:rPr>
                <w:lang w:val="de-CH"/>
              </w:rPr>
              <w:t xml:space="preserve"> darf er sie nehmen und zurück </w:t>
            </w:r>
            <w:r w:rsidR="00F23522">
              <w:rPr>
                <w:lang w:val="de-CH"/>
              </w:rPr>
              <w:t>rennen. Wenn er nicht die kleinste hat, muss er ohne wieder zurück.</w:t>
            </w:r>
            <w:r w:rsidR="00E853B5">
              <w:rPr>
                <w:lang w:val="de-CH"/>
              </w:rPr>
              <w:t xml:space="preserve"> Dabei muss die Gruppe möglichst schnell alle Karten in der richtigen Reihenfolge zurückholen. Das Team das am schnellsten Fertig </w:t>
            </w:r>
            <w:r w:rsidR="00334F1A">
              <w:rPr>
                <w:lang w:val="de-CH"/>
              </w:rPr>
              <w:t>ist hat</w:t>
            </w:r>
            <w:r w:rsidR="00E853B5">
              <w:rPr>
                <w:lang w:val="de-CH"/>
              </w:rPr>
              <w:t xml:space="preserve"> das Spiel gewonnen.</w:t>
            </w:r>
          </w:p>
        </w:tc>
        <w:tc>
          <w:tcPr>
            <w:tcW w:w="793" w:type="pct"/>
          </w:tcPr>
          <w:p w14:paraId="5FBE7999" w14:textId="77777777" w:rsidR="001F7DB7" w:rsidRDefault="001F7DB7" w:rsidP="000E7309">
            <w:pPr>
              <w:pStyle w:val="01Eingabe1"/>
              <w:rPr>
                <w:lang w:val="de-CH"/>
              </w:rPr>
            </w:pPr>
          </w:p>
          <w:p w14:paraId="59BC0A94" w14:textId="77777777" w:rsidR="00F82ADB" w:rsidRDefault="00F82ADB" w:rsidP="000E7309">
            <w:pPr>
              <w:pStyle w:val="01Eingabe1"/>
              <w:rPr>
                <w:lang w:val="de-CH"/>
              </w:rPr>
            </w:pPr>
          </w:p>
          <w:p w14:paraId="683DED5B" w14:textId="77777777" w:rsidR="00F82ADB" w:rsidRDefault="00F82ADB" w:rsidP="000E7309">
            <w:pPr>
              <w:pStyle w:val="01Eingabe1"/>
              <w:rPr>
                <w:lang w:val="de-CH"/>
              </w:rPr>
            </w:pPr>
          </w:p>
          <w:p w14:paraId="242EAA85" w14:textId="3C22A103" w:rsidR="00F82ADB" w:rsidRPr="00416A3E" w:rsidRDefault="00F82ADB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Shark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lastRenderedPageBreak/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  <w:t>Tweet</w:t>
            </w:r>
          </w:p>
        </w:tc>
      </w:tr>
      <w:tr w:rsidR="001F7DB7" w:rsidRPr="00416A3E" w14:paraId="19E75115" w14:textId="77777777" w:rsidTr="004C14A8">
        <w:trPr>
          <w:trHeight w:val="794"/>
        </w:trPr>
        <w:tc>
          <w:tcPr>
            <w:tcW w:w="417" w:type="pct"/>
          </w:tcPr>
          <w:p w14:paraId="01646529" w14:textId="1847074E" w:rsidR="001F7DB7" w:rsidRPr="00416A3E" w:rsidRDefault="00C653FD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lastRenderedPageBreak/>
              <w:t>5 min</w:t>
            </w:r>
          </w:p>
        </w:tc>
        <w:tc>
          <w:tcPr>
            <w:tcW w:w="3790" w:type="pct"/>
          </w:tcPr>
          <w:p w14:paraId="0389955D" w14:textId="77777777" w:rsidR="001F7DB7" w:rsidRPr="00416A3E" w:rsidRDefault="004365CF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Ausklang:</w:t>
            </w:r>
          </w:p>
          <w:p w14:paraId="5033BE7E" w14:textId="28B404FA" w:rsidR="007874DA" w:rsidRPr="00416A3E" w:rsidRDefault="00E804F2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Wir </w:t>
            </w:r>
            <w:r w:rsidR="00FC6654">
              <w:rPr>
                <w:lang w:val="de-CH"/>
              </w:rPr>
              <w:t xml:space="preserve">schauen alle gemeinsam das </w:t>
            </w:r>
            <w:r w:rsidR="00FE771D">
              <w:rPr>
                <w:lang w:val="de-CH"/>
              </w:rPr>
              <w:t>jeder jetzt wach und fit für den Tag ist. Wer noch nicht fit ist soll noch eine Runde rennen.</w:t>
            </w:r>
          </w:p>
        </w:tc>
        <w:tc>
          <w:tcPr>
            <w:tcW w:w="793" w:type="pct"/>
          </w:tcPr>
          <w:p w14:paraId="6C1FC577" w14:textId="77777777" w:rsidR="001F7DB7" w:rsidRPr="00416A3E" w:rsidRDefault="001F7DB7" w:rsidP="000E7309">
            <w:pPr>
              <w:pStyle w:val="01Eingabe1"/>
              <w:rPr>
                <w:lang w:val="de-CH"/>
              </w:rPr>
            </w:pPr>
          </w:p>
        </w:tc>
      </w:tr>
    </w:tbl>
    <w:p w14:paraId="5A1E4701" w14:textId="77777777" w:rsidR="00BF2A95" w:rsidRPr="00416A3E" w:rsidRDefault="00BF2A95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416A3E" w14:paraId="71CD7DC2" w14:textId="77777777" w:rsidTr="00DE43B2">
        <w:trPr>
          <w:trHeight w:val="42"/>
        </w:trPr>
        <w:tc>
          <w:tcPr>
            <w:tcW w:w="5000" w:type="pct"/>
            <w:vAlign w:val="center"/>
          </w:tcPr>
          <w:p w14:paraId="5696C9ED" w14:textId="77777777" w:rsidR="00AF272E" w:rsidRPr="00416A3E" w:rsidRDefault="00AF272E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Sicherheitsüberlegungen und -Massnahmen:</w:t>
            </w:r>
          </w:p>
        </w:tc>
      </w:tr>
      <w:tr w:rsidR="00AF272E" w:rsidRPr="00416A3E" w14:paraId="09AA802C" w14:textId="77777777" w:rsidTr="00DE43B2">
        <w:trPr>
          <w:trHeight w:val="567"/>
        </w:trPr>
        <w:tc>
          <w:tcPr>
            <w:tcW w:w="5000" w:type="pct"/>
          </w:tcPr>
          <w:p w14:paraId="735E748F" w14:textId="719601F3" w:rsidR="00AF272E" w:rsidRPr="00416A3E" w:rsidRDefault="0038396A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Wir achten darauf das alle </w:t>
            </w:r>
            <w:r w:rsidR="00AC7E2F">
              <w:rPr>
                <w:lang w:val="de-CH"/>
              </w:rPr>
              <w:t>fair und ordnungsgemäss miteinander umgehen.</w:t>
            </w:r>
          </w:p>
        </w:tc>
      </w:tr>
    </w:tbl>
    <w:p w14:paraId="6D03D2F3" w14:textId="77777777" w:rsidR="00AF272E" w:rsidRPr="00416A3E" w:rsidRDefault="00AF272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416A3E" w14:paraId="6990C7BC" w14:textId="77777777" w:rsidTr="00DE43B2">
        <w:trPr>
          <w:trHeight w:val="70"/>
        </w:trPr>
        <w:tc>
          <w:tcPr>
            <w:tcW w:w="5000" w:type="pct"/>
          </w:tcPr>
          <w:p w14:paraId="46C0B29B" w14:textId="77777777" w:rsidR="00AF272E" w:rsidRPr="00416A3E" w:rsidRDefault="00AF272E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Alternativprogramm:</w:t>
            </w:r>
          </w:p>
        </w:tc>
      </w:tr>
      <w:tr w:rsidR="00AF272E" w:rsidRPr="00416A3E" w14:paraId="546AD8B7" w14:textId="77777777" w:rsidTr="00DE43B2">
        <w:trPr>
          <w:trHeight w:val="567"/>
        </w:trPr>
        <w:tc>
          <w:tcPr>
            <w:tcW w:w="5000" w:type="pct"/>
          </w:tcPr>
          <w:p w14:paraId="724B78EC" w14:textId="7A7BED04" w:rsidR="00AF272E" w:rsidRPr="00416A3E" w:rsidRDefault="007517E7" w:rsidP="000E7309">
            <w:pPr>
              <w:pStyle w:val="01Eingabe1"/>
              <w:rPr>
                <w:lang w:val="de-CH"/>
              </w:rPr>
            </w:pPr>
            <w:r w:rsidRPr="007517E7">
              <w:rPr>
                <w:lang w:val="de-CH"/>
              </w:rPr>
              <w:t>Es ist kein Alternativprogramm vorgesehen, das Programm wird in jedem Fall wie geplant durchgeführt.</w:t>
            </w:r>
          </w:p>
        </w:tc>
      </w:tr>
    </w:tbl>
    <w:p w14:paraId="2208BC60" w14:textId="77777777" w:rsidR="00AF272E" w:rsidRPr="00416A3E" w:rsidRDefault="00AF272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875"/>
        <w:gridCol w:w="7328"/>
      </w:tblGrid>
      <w:tr w:rsidR="009D5C7B" w:rsidRPr="00416A3E" w14:paraId="693BC419" w14:textId="77777777" w:rsidTr="004C14A8"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42F64D3" w14:textId="77777777" w:rsidR="009D5C7B" w:rsidRPr="00416A3E" w:rsidRDefault="009D5C7B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Material:</w:t>
            </w:r>
          </w:p>
        </w:tc>
      </w:tr>
      <w:tr w:rsidR="009D5C7B" w:rsidRPr="00416A3E" w14:paraId="1E91935B" w14:textId="77777777" w:rsidTr="004C14A8">
        <w:trPr>
          <w:trHeight w:val="70"/>
        </w:trPr>
        <w:tc>
          <w:tcPr>
            <w:tcW w:w="140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4DEDDEE" w14:textId="77777777" w:rsidR="009D5C7B" w:rsidRPr="00416A3E" w:rsidRDefault="009D5C7B" w:rsidP="00F44425">
            <w:pPr>
              <w:pStyle w:val="06berschrift2"/>
              <w:rPr>
                <w:lang w:val="de-CH"/>
              </w:rPr>
            </w:pPr>
            <w:r w:rsidRPr="00416A3E">
              <w:rPr>
                <w:lang w:val="de-CH"/>
              </w:rPr>
              <w:t>Anzahl:</w:t>
            </w:r>
          </w:p>
        </w:tc>
        <w:tc>
          <w:tcPr>
            <w:tcW w:w="3591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4F4CE0C" w14:textId="77777777" w:rsidR="009D5C7B" w:rsidRPr="00416A3E" w:rsidRDefault="009D5C7B" w:rsidP="00F44425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>Artikel:</w:t>
            </w:r>
          </w:p>
        </w:tc>
      </w:tr>
      <w:tr w:rsidR="00AF272E" w:rsidRPr="00416A3E" w14:paraId="425A3D50" w14:textId="77777777" w:rsidTr="004C14A8">
        <w:trPr>
          <w:trHeight w:val="907"/>
        </w:trPr>
        <w:tc>
          <w:tcPr>
            <w:tcW w:w="1409" w:type="pct"/>
            <w:tcBorders>
              <w:left w:val="nil"/>
            </w:tcBorders>
          </w:tcPr>
          <w:p w14:paraId="51CEBA3D" w14:textId="77777777" w:rsidR="00AF272E" w:rsidRPr="00416A3E" w:rsidRDefault="005E7BF9" w:rsidP="0097350A">
            <w:pPr>
              <w:pStyle w:val="02Eingabe2"/>
              <w:rPr>
                <w:lang w:val="de-CH"/>
              </w:rPr>
            </w:pPr>
            <w:r w:rsidRPr="00416A3E">
              <w:rPr>
                <w:lang w:val="de-CH"/>
              </w:rPr>
              <w:t>1</w:t>
            </w:r>
          </w:p>
          <w:p w14:paraId="50045F84" w14:textId="77777777" w:rsidR="005E7BF9" w:rsidRDefault="00190E18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  <w:p w14:paraId="1A781430" w14:textId="77777777" w:rsidR="00A44A09" w:rsidRDefault="00A44A09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  <w:p w14:paraId="1F7CCFAE" w14:textId="77777777" w:rsidR="00F17221" w:rsidRDefault="00F17221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  <w:p w14:paraId="02CB8823" w14:textId="1237F831" w:rsidR="00425609" w:rsidRPr="00416A3E" w:rsidRDefault="00425609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591" w:type="pct"/>
            <w:tcBorders>
              <w:right w:val="nil"/>
            </w:tcBorders>
          </w:tcPr>
          <w:p w14:paraId="55324F40" w14:textId="77777777" w:rsidR="00AF272E" w:rsidRPr="00416A3E" w:rsidRDefault="005E7BF9" w:rsidP="0097350A">
            <w:pPr>
              <w:pStyle w:val="01Eingabe1"/>
              <w:rPr>
                <w:lang w:val="de-CH"/>
              </w:rPr>
            </w:pPr>
            <w:r w:rsidRPr="00416A3E">
              <w:rPr>
                <w:lang w:val="de-CH"/>
              </w:rPr>
              <w:t>Sani-Tasche</w:t>
            </w:r>
          </w:p>
          <w:p w14:paraId="0A5DE0D3" w14:textId="4E86A970" w:rsidR="005E7BF9" w:rsidRDefault="00190E18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Ball</w:t>
            </w:r>
          </w:p>
          <w:p w14:paraId="1F1EFCAA" w14:textId="7622A293" w:rsidR="00A44A09" w:rsidRDefault="00F82ADB" w:rsidP="0097350A">
            <w:pPr>
              <w:pStyle w:val="01Eingabe1"/>
              <w:rPr>
                <w:lang w:val="de-CH"/>
              </w:rPr>
            </w:pPr>
            <w:r w:rsidRPr="00A44A09">
              <w:rPr>
                <w:lang w:val="de-CH"/>
              </w:rPr>
              <w:t>Jass Karten</w:t>
            </w:r>
          </w:p>
          <w:p w14:paraId="7F32CF3A" w14:textId="77777777" w:rsidR="00A44A09" w:rsidRDefault="00F17221" w:rsidP="0097350A">
            <w:pPr>
              <w:pStyle w:val="01Eingabe1"/>
              <w:rPr>
                <w:lang w:val="de-CH"/>
              </w:rPr>
            </w:pPr>
            <w:r w:rsidRPr="00F17221">
              <w:rPr>
                <w:lang w:val="de-CH"/>
              </w:rPr>
              <w:t>Fähnchen</w:t>
            </w:r>
          </w:p>
          <w:p w14:paraId="06172E5C" w14:textId="54D95827" w:rsidR="009A5393" w:rsidRPr="00416A3E" w:rsidRDefault="00425609" w:rsidP="0097350A">
            <w:pPr>
              <w:pStyle w:val="01Eingabe1"/>
              <w:rPr>
                <w:lang w:val="de-CH"/>
              </w:rPr>
            </w:pPr>
            <w:r w:rsidRPr="00425609">
              <w:rPr>
                <w:lang w:val="de-CH"/>
              </w:rPr>
              <w:t>Blachen</w:t>
            </w:r>
          </w:p>
        </w:tc>
      </w:tr>
    </w:tbl>
    <w:p w14:paraId="1AEF0141" w14:textId="77777777" w:rsidR="00AF272E" w:rsidRPr="00416A3E" w:rsidRDefault="00AF272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416A3E" w14:paraId="1FB57647" w14:textId="77777777" w:rsidTr="00DE43B2">
        <w:tc>
          <w:tcPr>
            <w:tcW w:w="5000" w:type="pct"/>
          </w:tcPr>
          <w:p w14:paraId="5E0FD043" w14:textId="77777777" w:rsidR="00AF272E" w:rsidRPr="00416A3E" w:rsidRDefault="004871C2" w:rsidP="001E112B">
            <w:pPr>
              <w:pStyle w:val="05berschrift1"/>
              <w:rPr>
                <w:lang w:val="de-CH"/>
              </w:rPr>
            </w:pPr>
            <w:r w:rsidRPr="00416A3E">
              <w:rPr>
                <w:lang w:val="de-CH"/>
              </w:rPr>
              <w:t xml:space="preserve">Beilagen / </w:t>
            </w:r>
            <w:r w:rsidR="00AF272E" w:rsidRPr="00416A3E">
              <w:rPr>
                <w:lang w:val="de-CH"/>
              </w:rPr>
              <w:t>Bemerkungen:</w:t>
            </w:r>
          </w:p>
        </w:tc>
      </w:tr>
      <w:tr w:rsidR="00AF272E" w:rsidRPr="00416A3E" w14:paraId="56184FEE" w14:textId="77777777" w:rsidTr="00DE43B2">
        <w:trPr>
          <w:trHeight w:val="567"/>
        </w:trPr>
        <w:tc>
          <w:tcPr>
            <w:tcW w:w="5000" w:type="pct"/>
          </w:tcPr>
          <w:p w14:paraId="0F8756C4" w14:textId="418C54B5" w:rsidR="00AF272E" w:rsidRPr="00416A3E" w:rsidRDefault="00406553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</w:tbl>
    <w:p w14:paraId="7DBF362C" w14:textId="77777777" w:rsidR="00AF272E" w:rsidRPr="00416A3E" w:rsidRDefault="00AF272E" w:rsidP="00DE43B2">
      <w:pPr>
        <w:pStyle w:val="01Eingabe1"/>
        <w:rPr>
          <w:lang w:val="de-CH"/>
        </w:rPr>
      </w:pPr>
    </w:p>
    <w:sectPr w:rsidR="00AF272E" w:rsidRPr="00416A3E" w:rsidSect="006C6880">
      <w:headerReference w:type="default" r:id="rId7"/>
      <w:footerReference w:type="default" r:id="rId8"/>
      <w:footnotePr>
        <w:pos w:val="beneathText"/>
      </w:footnotePr>
      <w:pgSz w:w="11905" w:h="16837"/>
      <w:pgMar w:top="1956" w:right="851" w:bottom="851" w:left="851" w:header="720" w:footer="3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B9AC9" w14:textId="77777777" w:rsidR="00EC55CB" w:rsidRDefault="00EC55CB">
      <w:r>
        <w:separator/>
      </w:r>
    </w:p>
  </w:endnote>
  <w:endnote w:type="continuationSeparator" w:id="0">
    <w:p w14:paraId="4D8FBF11" w14:textId="77777777" w:rsidR="00EC55CB" w:rsidRDefault="00EC5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3EDE9" w14:textId="0D5E9EA0" w:rsidR="004F4DD9" w:rsidRDefault="00496ED5" w:rsidP="00F44425">
    <w:pPr>
      <w:pStyle w:val="Fuzeile"/>
    </w:pPr>
    <w:r>
      <w:fldChar w:fldCharType="begin"/>
    </w:r>
    <w:r>
      <w:instrText xml:space="preserve"> FILENAME \* MERGEFORMAT </w:instrText>
    </w:r>
    <w:r>
      <w:fldChar w:fldCharType="separate"/>
    </w:r>
    <w:r w:rsidR="00B81218">
      <w:rPr>
        <w:noProof/>
      </w:rPr>
      <w:t>LS_1.2_Sport Block .docx</w:t>
    </w:r>
    <w:r>
      <w:rPr>
        <w:noProof/>
      </w:rPr>
      <w:fldChar w:fldCharType="end"/>
    </w:r>
    <w:r w:rsidR="0097350A">
      <w:ptab w:relativeTo="margin" w:alignment="center" w:leader="none"/>
    </w:r>
    <w:r w:rsidR="0097350A">
      <w:fldChar w:fldCharType="begin"/>
    </w:r>
    <w:r w:rsidR="0097350A">
      <w:instrText xml:space="preserve"> TIME \@ "dd.MM.yyyy" </w:instrText>
    </w:r>
    <w:r w:rsidR="0097350A">
      <w:fldChar w:fldCharType="separate"/>
    </w:r>
    <w:r w:rsidR="00471339">
      <w:rPr>
        <w:noProof/>
      </w:rPr>
      <w:t>27.04.2021</w:t>
    </w:r>
    <w:r w:rsidR="0097350A">
      <w:fldChar w:fldCharType="end"/>
    </w:r>
    <w:r w:rsidR="0097350A">
      <w:ptab w:relativeTo="margin" w:alignment="right" w:leader="none"/>
    </w:r>
    <w:r w:rsidR="0097350A">
      <w:t xml:space="preserve">Seite, </w:t>
    </w:r>
    <w:r w:rsidR="0097350A">
      <w:fldChar w:fldCharType="begin"/>
    </w:r>
    <w:r w:rsidR="0097350A">
      <w:instrText>PAGE   \* MERGEFORMAT</w:instrText>
    </w:r>
    <w:r w:rsidR="0097350A">
      <w:fldChar w:fldCharType="separate"/>
    </w:r>
    <w:r w:rsidR="0030516F">
      <w:rPr>
        <w:noProof/>
      </w:rPr>
      <w:t>1</w:t>
    </w:r>
    <w:r w:rsidR="0097350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EA4EF" w14:textId="77777777" w:rsidR="00EC55CB" w:rsidRDefault="00EC55CB">
      <w:r>
        <w:separator/>
      </w:r>
    </w:p>
  </w:footnote>
  <w:footnote w:type="continuationSeparator" w:id="0">
    <w:p w14:paraId="1CA317E6" w14:textId="77777777" w:rsidR="00EC55CB" w:rsidRDefault="00EC5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0132" w14:textId="77777777" w:rsidR="00805BF8" w:rsidRPr="00845364" w:rsidRDefault="004871C2" w:rsidP="00845364">
    <w:pPr>
      <w:pStyle w:val="Kopfzeile"/>
      <w:jc w:val="center"/>
      <w:rPr>
        <w:rStyle w:val="KopfzeileZchn"/>
        <w:b/>
      </w:rPr>
    </w:pPr>
    <w:r>
      <w:rPr>
        <w:rStyle w:val="KopfzeileZchn"/>
        <w:noProof/>
        <w:lang w:val="de-CH" w:eastAsia="de-CH"/>
      </w:rPr>
      <w:drawing>
        <wp:anchor distT="0" distB="0" distL="114300" distR="114300" simplePos="0" relativeHeight="251661312" behindDoc="0" locked="0" layoutInCell="1" allowOverlap="1" wp14:anchorId="4556B51E" wp14:editId="2A6F26C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726409" cy="720000"/>
          <wp:effectExtent l="0" t="0" r="0" b="4445"/>
          <wp:wrapNone/>
          <wp:docPr id="2" name="Grafik 2" descr="X:\Downloads\cevi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Downloads\cevi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409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64" w:rsidRPr="00845364">
      <w:rPr>
        <w:noProof/>
        <w:lang w:val="de-CH" w:eastAsia="de-CH"/>
      </w:rPr>
      <w:drawing>
        <wp:anchor distT="0" distB="0" distL="114935" distR="114935" simplePos="0" relativeHeight="251656192" behindDoc="1" locked="0" layoutInCell="1" allowOverlap="1" wp14:anchorId="052F62D5" wp14:editId="05EF443F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703083" cy="720000"/>
          <wp:effectExtent l="0" t="0" r="1905" b="4445"/>
          <wp:wrapNone/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083" cy="72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14A8">
      <w:rPr>
        <w:rStyle w:val="KopfzeileZchn"/>
      </w:rPr>
      <w:t>J+S Lagersport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2CA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FE34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36C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00C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1E2D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2A9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C89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2D4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2C3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B27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E684DD3"/>
    <w:multiLevelType w:val="hybridMultilevel"/>
    <w:tmpl w:val="A29E06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C01031"/>
    <w:multiLevelType w:val="hybridMultilevel"/>
    <w:tmpl w:val="D59C3EC6"/>
    <w:lvl w:ilvl="0" w:tplc="9C526C70">
      <w:start w:val="1"/>
      <w:numFmt w:val="bullet"/>
      <w:pStyle w:val="03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45AE0"/>
    <w:multiLevelType w:val="hybridMultilevel"/>
    <w:tmpl w:val="1BB8E9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edit="forms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CB"/>
    <w:rsid w:val="000038FD"/>
    <w:rsid w:val="0000604C"/>
    <w:rsid w:val="00091FFB"/>
    <w:rsid w:val="000B3761"/>
    <w:rsid w:val="000E2091"/>
    <w:rsid w:val="000E5438"/>
    <w:rsid w:val="000E7309"/>
    <w:rsid w:val="001165CA"/>
    <w:rsid w:val="001210B7"/>
    <w:rsid w:val="0012614A"/>
    <w:rsid w:val="001262CC"/>
    <w:rsid w:val="00152E7D"/>
    <w:rsid w:val="001543EB"/>
    <w:rsid w:val="0016625F"/>
    <w:rsid w:val="00181122"/>
    <w:rsid w:val="00190E18"/>
    <w:rsid w:val="001A172E"/>
    <w:rsid w:val="001C7348"/>
    <w:rsid w:val="001D26A4"/>
    <w:rsid w:val="001D3EAC"/>
    <w:rsid w:val="001E112B"/>
    <w:rsid w:val="001F7DB7"/>
    <w:rsid w:val="00215FEE"/>
    <w:rsid w:val="00216B90"/>
    <w:rsid w:val="002272A1"/>
    <w:rsid w:val="00232786"/>
    <w:rsid w:val="00254882"/>
    <w:rsid w:val="00254A0D"/>
    <w:rsid w:val="002703FB"/>
    <w:rsid w:val="00296625"/>
    <w:rsid w:val="002B0F5E"/>
    <w:rsid w:val="002C5E4D"/>
    <w:rsid w:val="0030516F"/>
    <w:rsid w:val="00317E0D"/>
    <w:rsid w:val="00334F1A"/>
    <w:rsid w:val="00337429"/>
    <w:rsid w:val="0038396A"/>
    <w:rsid w:val="00390156"/>
    <w:rsid w:val="003D5556"/>
    <w:rsid w:val="00406553"/>
    <w:rsid w:val="00416A3E"/>
    <w:rsid w:val="00425609"/>
    <w:rsid w:val="004365CF"/>
    <w:rsid w:val="0044158D"/>
    <w:rsid w:val="00463EF9"/>
    <w:rsid w:val="00471339"/>
    <w:rsid w:val="004871C2"/>
    <w:rsid w:val="00496ED5"/>
    <w:rsid w:val="004A34AD"/>
    <w:rsid w:val="004C14A8"/>
    <w:rsid w:val="004F161E"/>
    <w:rsid w:val="004F2D28"/>
    <w:rsid w:val="004F4DD9"/>
    <w:rsid w:val="00503D48"/>
    <w:rsid w:val="00520A5F"/>
    <w:rsid w:val="00556893"/>
    <w:rsid w:val="005640F6"/>
    <w:rsid w:val="00586B31"/>
    <w:rsid w:val="005906EB"/>
    <w:rsid w:val="00595EB8"/>
    <w:rsid w:val="005C4FD1"/>
    <w:rsid w:val="005C52A8"/>
    <w:rsid w:val="005D4280"/>
    <w:rsid w:val="005D4C29"/>
    <w:rsid w:val="005E7BF9"/>
    <w:rsid w:val="005F1BCF"/>
    <w:rsid w:val="005F2AE1"/>
    <w:rsid w:val="005F2C6D"/>
    <w:rsid w:val="00613159"/>
    <w:rsid w:val="0061352A"/>
    <w:rsid w:val="006422E7"/>
    <w:rsid w:val="0065548B"/>
    <w:rsid w:val="00657AE6"/>
    <w:rsid w:val="006B5E91"/>
    <w:rsid w:val="006C4AD7"/>
    <w:rsid w:val="006C6880"/>
    <w:rsid w:val="00701E19"/>
    <w:rsid w:val="007161D8"/>
    <w:rsid w:val="007517E7"/>
    <w:rsid w:val="00752F70"/>
    <w:rsid w:val="00762110"/>
    <w:rsid w:val="00767C10"/>
    <w:rsid w:val="007874DA"/>
    <w:rsid w:val="00797662"/>
    <w:rsid w:val="007C42A4"/>
    <w:rsid w:val="007C6938"/>
    <w:rsid w:val="007C7091"/>
    <w:rsid w:val="007D5746"/>
    <w:rsid w:val="007E0AD6"/>
    <w:rsid w:val="007F532B"/>
    <w:rsid w:val="00804F56"/>
    <w:rsid w:val="008050DA"/>
    <w:rsid w:val="00805BF8"/>
    <w:rsid w:val="00841DB2"/>
    <w:rsid w:val="00845364"/>
    <w:rsid w:val="00850B6B"/>
    <w:rsid w:val="00851A80"/>
    <w:rsid w:val="0085654F"/>
    <w:rsid w:val="008B48A7"/>
    <w:rsid w:val="00914292"/>
    <w:rsid w:val="00923030"/>
    <w:rsid w:val="00926F69"/>
    <w:rsid w:val="0097350A"/>
    <w:rsid w:val="009A5393"/>
    <w:rsid w:val="009B2D65"/>
    <w:rsid w:val="009C7E33"/>
    <w:rsid w:val="009D5C7B"/>
    <w:rsid w:val="009D7FD4"/>
    <w:rsid w:val="00A14AAF"/>
    <w:rsid w:val="00A16E02"/>
    <w:rsid w:val="00A43BA8"/>
    <w:rsid w:val="00A44A09"/>
    <w:rsid w:val="00A52469"/>
    <w:rsid w:val="00A95DD6"/>
    <w:rsid w:val="00AC7BBA"/>
    <w:rsid w:val="00AC7E2F"/>
    <w:rsid w:val="00AF272E"/>
    <w:rsid w:val="00B04AF3"/>
    <w:rsid w:val="00B15A88"/>
    <w:rsid w:val="00B5291A"/>
    <w:rsid w:val="00B56494"/>
    <w:rsid w:val="00B6419F"/>
    <w:rsid w:val="00B81218"/>
    <w:rsid w:val="00B95620"/>
    <w:rsid w:val="00BA7021"/>
    <w:rsid w:val="00BF2A95"/>
    <w:rsid w:val="00C120A7"/>
    <w:rsid w:val="00C12579"/>
    <w:rsid w:val="00C167DA"/>
    <w:rsid w:val="00C17708"/>
    <w:rsid w:val="00C32882"/>
    <w:rsid w:val="00C57BDC"/>
    <w:rsid w:val="00C653A4"/>
    <w:rsid w:val="00C653FD"/>
    <w:rsid w:val="00C930A5"/>
    <w:rsid w:val="00CB7CE9"/>
    <w:rsid w:val="00CC283D"/>
    <w:rsid w:val="00CD4130"/>
    <w:rsid w:val="00CD635F"/>
    <w:rsid w:val="00CE1FC6"/>
    <w:rsid w:val="00D21436"/>
    <w:rsid w:val="00D41412"/>
    <w:rsid w:val="00D75063"/>
    <w:rsid w:val="00D750AB"/>
    <w:rsid w:val="00D97510"/>
    <w:rsid w:val="00DA3C15"/>
    <w:rsid w:val="00DA46F9"/>
    <w:rsid w:val="00DA5C0B"/>
    <w:rsid w:val="00DC00B8"/>
    <w:rsid w:val="00DC4A47"/>
    <w:rsid w:val="00DD104B"/>
    <w:rsid w:val="00DE43B2"/>
    <w:rsid w:val="00DF0469"/>
    <w:rsid w:val="00DF6AAB"/>
    <w:rsid w:val="00E54C29"/>
    <w:rsid w:val="00E57652"/>
    <w:rsid w:val="00E804F2"/>
    <w:rsid w:val="00E853B5"/>
    <w:rsid w:val="00EA31C2"/>
    <w:rsid w:val="00EA4D09"/>
    <w:rsid w:val="00EA5D71"/>
    <w:rsid w:val="00EA79D4"/>
    <w:rsid w:val="00EB0BAA"/>
    <w:rsid w:val="00EB2EE6"/>
    <w:rsid w:val="00EC3549"/>
    <w:rsid w:val="00EC55CB"/>
    <w:rsid w:val="00F01276"/>
    <w:rsid w:val="00F17221"/>
    <w:rsid w:val="00F23522"/>
    <w:rsid w:val="00F35E9C"/>
    <w:rsid w:val="00F44425"/>
    <w:rsid w:val="00F82ADB"/>
    <w:rsid w:val="00FC6654"/>
    <w:rsid w:val="00FE771D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7D5BF34"/>
  <w15:chartTrackingRefBased/>
  <w15:docId w15:val="{B8013B3F-1917-4816-8878-D46AC831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2579"/>
    <w:pPr>
      <w:suppressAutoHyphens/>
    </w:pPr>
    <w:rPr>
      <w:rFonts w:ascii="Cambria" w:hAnsi="Cambria"/>
      <w:sz w:val="22"/>
      <w:lang w:val="de-DE" w:eastAsia="ar-SA"/>
    </w:rPr>
  </w:style>
  <w:style w:type="paragraph" w:styleId="berschrift1">
    <w:name w:val="heading 1"/>
    <w:basedOn w:val="Standard"/>
    <w:link w:val="berschrift1Zchn"/>
    <w:rsid w:val="006C6880"/>
    <w:pPr>
      <w:outlineLvl w:val="0"/>
    </w:pPr>
    <w:rPr>
      <w:b/>
    </w:rPr>
  </w:style>
  <w:style w:type="paragraph" w:styleId="berschrift2">
    <w:name w:val="heading 2"/>
    <w:basedOn w:val="berschrift3"/>
    <w:next w:val="Standard"/>
    <w:link w:val="berschrift2Zchn"/>
    <w:rsid w:val="00F44425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850B6B"/>
    <w:pPr>
      <w:jc w:val="right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4F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97350A"/>
    <w:rPr>
      <w:rFonts w:ascii="Cambria" w:hAnsi="Cambria"/>
      <w:b/>
      <w:sz w:val="22"/>
      <w:lang w:val="de-DE" w:eastAsia="ar-SA"/>
    </w:rPr>
  </w:style>
  <w:style w:type="paragraph" w:customStyle="1" w:styleId="05berschrift1">
    <w:name w:val="_05_Überschrift 1"/>
    <w:basedOn w:val="berschrift1"/>
    <w:link w:val="05berschrift1Zchn"/>
    <w:qFormat/>
    <w:rsid w:val="001E112B"/>
  </w:style>
  <w:style w:type="paragraph" w:customStyle="1" w:styleId="06berschrift2">
    <w:name w:val="_06_Überschrift 2"/>
    <w:basedOn w:val="berschrift2"/>
    <w:link w:val="06berschrift2Zchn"/>
    <w:qFormat/>
    <w:rsid w:val="00F44425"/>
  </w:style>
  <w:style w:type="character" w:styleId="Platzhaltertext">
    <w:name w:val="Placeholder Text"/>
    <w:basedOn w:val="Absatz-Standardschriftart"/>
    <w:uiPriority w:val="99"/>
    <w:semiHidden/>
    <w:rsid w:val="00BF2A95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42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4292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4292"/>
    <w:rPr>
      <w:rFonts w:ascii="Arial" w:hAnsi="Arial"/>
      <w:lang w:val="de-DE"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42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4292"/>
    <w:rPr>
      <w:rFonts w:ascii="Arial" w:hAnsi="Arial"/>
      <w:b/>
      <w:bCs/>
      <w:lang w:val="de-DE" w:eastAsia="ar-SA"/>
    </w:rPr>
  </w:style>
  <w:style w:type="paragraph" w:customStyle="1" w:styleId="01Eingabe1">
    <w:name w:val="_01_Eingabe 1"/>
    <w:basedOn w:val="Standard"/>
    <w:link w:val="01Eingabe1Zchn"/>
    <w:qFormat/>
    <w:rsid w:val="00181122"/>
  </w:style>
  <w:style w:type="character" w:customStyle="1" w:styleId="FuzeileZchn">
    <w:name w:val="Fußzeile Zchn"/>
    <w:basedOn w:val="Absatz-Standardschriftart"/>
    <w:link w:val="Fuzeile"/>
    <w:uiPriority w:val="99"/>
    <w:rsid w:val="00254882"/>
    <w:rPr>
      <w:rFonts w:ascii="Arial" w:hAnsi="Arial"/>
      <w:sz w:val="22"/>
      <w:lang w:val="de-DE" w:eastAsia="ar-SA"/>
    </w:rPr>
  </w:style>
  <w:style w:type="paragraph" w:customStyle="1" w:styleId="03Aufzhlung">
    <w:name w:val="_03_Aufzählung"/>
    <w:basedOn w:val="Standard"/>
    <w:link w:val="03AufzhlungZchn"/>
    <w:qFormat/>
    <w:rsid w:val="005906EB"/>
    <w:pPr>
      <w:numPr>
        <w:numId w:val="2"/>
      </w:numPr>
    </w:pPr>
  </w:style>
  <w:style w:type="paragraph" w:customStyle="1" w:styleId="02Eingabe2">
    <w:name w:val="_02_Eingabe 2"/>
    <w:basedOn w:val="Standard"/>
    <w:link w:val="02Eingabe2Zchn"/>
    <w:qFormat/>
    <w:rsid w:val="00181122"/>
    <w:pPr>
      <w:jc w:val="right"/>
    </w:pPr>
  </w:style>
  <w:style w:type="character" w:customStyle="1" w:styleId="02Eingabe2Zchn">
    <w:name w:val="_02_Eingabe 2 Zchn"/>
    <w:basedOn w:val="Absatz-Standardschriftart"/>
    <w:link w:val="02Eingabe2"/>
    <w:rsid w:val="00181122"/>
    <w:rPr>
      <w:rFonts w:ascii="Cambria" w:hAnsi="Cambria"/>
      <w:sz w:val="22"/>
      <w:lang w:val="de-DE" w:eastAsia="ar-SA"/>
    </w:rPr>
  </w:style>
  <w:style w:type="character" w:customStyle="1" w:styleId="01Eingabe1Zchn">
    <w:name w:val="_01_Eingabe 1 Zchn"/>
    <w:basedOn w:val="Absatz-Standardschriftart"/>
    <w:link w:val="01Eingabe1"/>
    <w:rsid w:val="00181122"/>
    <w:rPr>
      <w:rFonts w:ascii="Cambria" w:hAnsi="Cambria"/>
      <w:sz w:val="22"/>
      <w:lang w:val="de-DE" w:eastAsia="ar-SA"/>
    </w:rPr>
  </w:style>
  <w:style w:type="paragraph" w:customStyle="1" w:styleId="04Titel">
    <w:name w:val="_04_Titel"/>
    <w:basedOn w:val="Standard"/>
    <w:link w:val="04TitelZchn"/>
    <w:qFormat/>
    <w:rsid w:val="00DE43B2"/>
    <w:pPr>
      <w:spacing w:after="240"/>
      <w:outlineLvl w:val="1"/>
    </w:pPr>
    <w:rPr>
      <w:b/>
      <w:sz w:val="28"/>
      <w:szCs w:val="28"/>
    </w:rPr>
  </w:style>
  <w:style w:type="character" w:customStyle="1" w:styleId="03AufzhlungZchn">
    <w:name w:val="_03_Aufzählung Zchn"/>
    <w:basedOn w:val="01Eingabe1Zchn"/>
    <w:link w:val="03Aufzhlung"/>
    <w:rsid w:val="001E112B"/>
    <w:rPr>
      <w:rFonts w:ascii="Cambria" w:hAnsi="Cambria"/>
      <w:sz w:val="22"/>
      <w:lang w:val="de-DE"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0E7309"/>
    <w:rPr>
      <w:rFonts w:ascii="Cambria" w:hAnsi="Cambria"/>
      <w:sz w:val="22"/>
      <w:lang w:val="de-DE" w:eastAsia="ar-SA"/>
    </w:rPr>
  </w:style>
  <w:style w:type="character" w:customStyle="1" w:styleId="berschrift1Zchn">
    <w:name w:val="Überschrift 1 Zchn"/>
    <w:basedOn w:val="Absatz-Standardschriftart"/>
    <w:link w:val="berschrift1"/>
    <w:rsid w:val="001E112B"/>
    <w:rPr>
      <w:rFonts w:ascii="Cambria" w:hAnsi="Cambria"/>
      <w:b/>
      <w:sz w:val="22"/>
      <w:lang w:val="de-DE" w:eastAsia="ar-SA"/>
    </w:rPr>
  </w:style>
  <w:style w:type="character" w:customStyle="1" w:styleId="04TitelZchn">
    <w:name w:val="_04_Titel Zchn"/>
    <w:basedOn w:val="Absatz-Standardschriftart"/>
    <w:link w:val="04Titel"/>
    <w:rsid w:val="00DE43B2"/>
    <w:rPr>
      <w:rFonts w:ascii="Cambria" w:hAnsi="Cambria"/>
      <w:b/>
      <w:sz w:val="28"/>
      <w:szCs w:val="28"/>
      <w:lang w:val="de-DE" w:eastAsia="ar-SA"/>
    </w:rPr>
  </w:style>
  <w:style w:type="character" w:customStyle="1" w:styleId="05berschrift1Zchn">
    <w:name w:val="_05_Überschrift 1 Zchn"/>
    <w:basedOn w:val="berschrift1Zchn"/>
    <w:link w:val="05berschrift1"/>
    <w:rsid w:val="001E112B"/>
    <w:rPr>
      <w:rFonts w:ascii="Cambria" w:hAnsi="Cambria"/>
      <w:b/>
      <w:sz w:val="22"/>
      <w:lang w:val="de-DE" w:eastAsia="ar-SA"/>
    </w:rPr>
  </w:style>
  <w:style w:type="character" w:customStyle="1" w:styleId="berschrift2Zchn">
    <w:name w:val="Überschrift 2 Zchn"/>
    <w:basedOn w:val="berschrift3Zchn"/>
    <w:link w:val="berschrift2"/>
    <w:rsid w:val="00F44425"/>
    <w:rPr>
      <w:rFonts w:ascii="Cambria" w:hAnsi="Cambria"/>
      <w:b/>
      <w:sz w:val="22"/>
      <w:lang w:val="de-DE" w:eastAsia="ar-SA"/>
    </w:rPr>
  </w:style>
  <w:style w:type="character" w:customStyle="1" w:styleId="06berschrift2Zchn">
    <w:name w:val="_06_Überschrift 2 Zchn"/>
    <w:basedOn w:val="berschrift2Zchn"/>
    <w:link w:val="06berschrift2"/>
    <w:rsid w:val="00F44425"/>
    <w:rPr>
      <w:rFonts w:ascii="Cambria" w:hAnsi="Cambria"/>
      <w:b/>
      <w:sz w:val="22"/>
      <w:lang w:val="de-DE" w:eastAsia="ar-SA"/>
    </w:rPr>
  </w:style>
  <w:style w:type="character" w:customStyle="1" w:styleId="TextkrperZchn">
    <w:name w:val="Textkörper Zchn"/>
    <w:basedOn w:val="Absatz-Standardschriftart"/>
    <w:link w:val="Textkrper"/>
    <w:semiHidden/>
    <w:rsid w:val="00D750AB"/>
    <w:rPr>
      <w:rFonts w:ascii="Cambria" w:hAnsi="Cambria"/>
      <w:sz w:val="22"/>
      <w:lang w:val="de-DE" w:eastAsia="ar-SA"/>
    </w:rPr>
  </w:style>
  <w:style w:type="character" w:customStyle="1" w:styleId="spellingerror">
    <w:name w:val="spellingerror"/>
    <w:basedOn w:val="Absatz-Standardschriftart"/>
    <w:rsid w:val="00EC55CB"/>
  </w:style>
  <w:style w:type="character" w:customStyle="1" w:styleId="normaltextrun">
    <w:name w:val="normaltextrun"/>
    <w:basedOn w:val="Absatz-Standardschriftart"/>
    <w:rsid w:val="00EC55CB"/>
  </w:style>
  <w:style w:type="character" w:customStyle="1" w:styleId="eop">
    <w:name w:val="eop"/>
    <w:basedOn w:val="Absatz-Standardschriftart"/>
    <w:rsid w:val="00EC5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o\Downloads\VORLAGE_LS-Block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831772-620B-4C3C-80DE-CF9435F184FD}">
  <we:reference id="wa104381519" version="1.0.0.0" store="de-DE" storeType="OMEX"/>
  <we:alternateReferences>
    <we:reference id="WA104381519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VORLAGE_LS-Block.dotx</Template>
  <TotalTime>0</TotalTime>
  <Pages>2</Pages>
  <Words>515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Lagersport-Block</vt:lpstr>
    </vt:vector>
  </TitlesOfParts>
  <Manager>Fabian Wydler</Manager>
  <Company>Cevi Wetzikon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Lagersport-Block</dc:title>
  <dc:subject>J+S-Lager</dc:subject>
  <dc:creator>Lino Bertschinger</dc:creator>
  <cp:keywords/>
  <dc:description>Dieses Dokument kann eingesetzt werden um Lagersport-Blöcke in J+S-Lager vorzubereiten und zu dokumentieren. Der J+S-Coach benötigt von jedem Block ein solches Dossier.</dc:description>
  <cp:lastModifiedBy>Lino Bertschinger</cp:lastModifiedBy>
  <cp:revision>70</cp:revision>
  <cp:lastPrinted>2010-07-19T20:56:00Z</cp:lastPrinted>
  <dcterms:created xsi:type="dcterms:W3CDTF">2021-04-26T18:09:00Z</dcterms:created>
  <dcterms:modified xsi:type="dcterms:W3CDTF">2021-04-27T18:43:00Z</dcterms:modified>
  <cp:category>Jugend und Sport</cp:category>
  <cp:version>1.0</cp:version>
</cp:coreProperties>
</file>